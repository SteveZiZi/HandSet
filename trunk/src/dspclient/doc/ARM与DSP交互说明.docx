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E6" w:rsidRDefault="00FD2132" w:rsidP="00A14E2F">
      <w:pPr>
        <w:pStyle w:val="aff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margin-left:-.2pt;margin-top:7.95pt;width:57.85pt;height:66.35pt;z-index:251657216" fillcolor="#490c6e" strokecolor="#490c6e">
            <v:textbox style="mso-next-textbox:#_x0000_s1161" inset="0,0,0,0">
              <w:txbxContent>
                <w:p w:rsidR="00EB1DDC" w:rsidRDefault="00EB1DDC" w:rsidP="004C0747">
                  <w:pPr>
                    <w:pStyle w:val="af8"/>
                  </w:pPr>
                </w:p>
                <w:p w:rsidR="00EB1DDC" w:rsidRDefault="00EB1DDC" w:rsidP="004C0747">
                  <w:pPr>
                    <w:pStyle w:val="af8"/>
                  </w:pPr>
                </w:p>
                <w:p w:rsidR="00EB1DDC" w:rsidRDefault="00EB1DDC" w:rsidP="004C0747">
                  <w:pPr>
                    <w:pStyle w:val="af8"/>
                  </w:pPr>
                </w:p>
                <w:p w:rsidR="00EB1DDC" w:rsidRDefault="00EB1DDC" w:rsidP="004C0747">
                  <w:pPr>
                    <w:pStyle w:val="af8"/>
                  </w:pPr>
                </w:p>
                <w:p w:rsidR="00EB1DDC" w:rsidRDefault="00EB1DDC" w:rsidP="004C0747">
                  <w:pPr>
                    <w:pStyle w:val="af8"/>
                  </w:pPr>
                </w:p>
                <w:p w:rsidR="00EB1DDC" w:rsidRPr="004C0747" w:rsidRDefault="00EB1DDC" w:rsidP="004C0747">
                  <w:pPr>
                    <w:pStyle w:val="af8"/>
                  </w:pPr>
                  <w:r>
                    <w:rPr>
                      <w:rFonts w:hint="eastAsia"/>
                    </w:rPr>
                    <w:t xml:space="preserve"> </w:t>
                  </w:r>
                  <w:r w:rsidRPr="004C0747">
                    <w:t>Technical</w:t>
                  </w:r>
                </w:p>
                <w:p w:rsidR="00EB1DDC" w:rsidRPr="004C0747" w:rsidRDefault="00EB1DDC" w:rsidP="004C0747">
                  <w:pPr>
                    <w:pStyle w:val="af8"/>
                  </w:pPr>
                  <w:r>
                    <w:rPr>
                      <w:rFonts w:hint="eastAsia"/>
                    </w:rPr>
                    <w:t xml:space="preserve"> </w:t>
                  </w:r>
                  <w:r w:rsidRPr="004C0747">
                    <w:rPr>
                      <w:rFonts w:hint="eastAsia"/>
                    </w:rPr>
                    <w:t>Note</w:t>
                  </w:r>
                </w:p>
              </w:txbxContent>
            </v:textbox>
          </v:shape>
        </w:pict>
      </w:r>
      <w:r>
        <w:pict>
          <v:group id="_x0000_s1033" editas="canvas" style="width:420.8pt;height:695.85pt;mso-position-horizontal-relative:char;mso-position-vertical-relative:line" coordorigin="1805,1592" coordsize="8416,139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805;top:1592;width:8416;height:13917" o:preferrelative="f" strokecolor="#339">
              <v:fill o:detectmouseclick="t"/>
              <v:path o:extrusionok="t" o:connecttype="none"/>
              <o:lock v:ext="edit" text="t"/>
            </v:shape>
            <v:shape id="_x0000_s1049" type="#_x0000_t202" style="position:absolute;left:1805;top:15048;width:4410;height:312" stroked="f">
              <v:fill opacity="0"/>
              <v:textbox style="mso-next-textbox:#_x0000_s1049" inset="0,0,0,0">
                <w:txbxContent>
                  <w:p w:rsidR="00EB1DDC" w:rsidRPr="00A755FF" w:rsidRDefault="00EB1DDC" w:rsidP="00515CEB">
                    <w:pPr>
                      <w:pStyle w:val="af1"/>
                    </w:pPr>
                    <w:r w:rsidRPr="00A755FF">
                      <w:t>广州</w:t>
                    </w:r>
                    <w:r w:rsidR="00304C81">
                      <w:rPr>
                        <w:rFonts w:hint="eastAsia"/>
                      </w:rPr>
                      <w:t>广州炫通</w:t>
                    </w:r>
                    <w:r w:rsidR="00304C81">
                      <w:t>电气科技</w:t>
                    </w:r>
                    <w:r w:rsidRPr="00A755FF">
                      <w:t>有限公司</w:t>
                    </w:r>
                  </w:p>
                </w:txbxContent>
              </v:textbox>
            </v:shape>
            <v:shape id="_x0000_s1046" type="#_x0000_t202" style="position:absolute;left:7579;top:2593;width:2115;height:312" fillcolor="#490c6e" stroked="f">
              <v:fill opacity="0"/>
              <v:textbox style="mso-next-textbox:#_x0000_s1046" inset="0,0,0,0">
                <w:txbxContent>
                  <w:p w:rsidR="00EB1DDC" w:rsidRPr="004C0747" w:rsidRDefault="00EB1DDC" w:rsidP="00515CEB">
                    <w:pPr>
                      <w:pStyle w:val="af"/>
                    </w:pPr>
                    <w:r w:rsidRPr="004C0747">
                      <w:rPr>
                        <w:rFonts w:hint="eastAsia"/>
                      </w:rPr>
                      <w:t>工</w:t>
                    </w:r>
                    <w:r w:rsidRPr="00A755FF">
                      <w:rPr>
                        <w:rFonts w:hint="eastAsia"/>
                      </w:rPr>
                      <w:t>程技术笔记</w:t>
                    </w:r>
                    <w:r w:rsidRPr="00A755FF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rect id="_x0000_s1521" style="position:absolute;left:3135;top:2156;width:3600;height:468" filled="f" stroked="f">
              <v:textbox style="mso-next-textbox:#_x0000_s1521">
                <w:txbxContent>
                  <w:p w:rsidR="00EB1DDC" w:rsidRPr="008F3B47" w:rsidRDefault="00712050" w:rsidP="00515CEB">
                    <w:pPr>
                      <w:pStyle w:val="ad"/>
                    </w:pPr>
                    <w:r>
                      <w:rPr>
                        <w:rFonts w:hint="eastAsia"/>
                      </w:rPr>
                      <w:t>ARM</w:t>
                    </w:r>
                    <w:r>
                      <w:rPr>
                        <w:rFonts w:hint="eastAsia"/>
                      </w:rPr>
                      <w:t>与</w:t>
                    </w:r>
                    <w:r>
                      <w:rPr>
                        <w:rFonts w:hint="eastAsia"/>
                      </w:rPr>
                      <w:t>DSP</w:t>
                    </w:r>
                    <w:r>
                      <w:rPr>
                        <w:rFonts w:hint="eastAsia"/>
                      </w:rPr>
                      <w:t>交互说明</w:t>
                    </w:r>
                  </w:p>
                </w:txbxContent>
              </v:textbox>
            </v:rect>
            <v:rect id="_x0000_s1516" style="position:absolute;left:3135;top:2506;width:3969;height:454" filled="f" stroked="f">
              <v:textbox style="mso-next-textbox:#_x0000_s1516">
                <w:txbxContent>
                  <w:p w:rsidR="00EB1DDC" w:rsidRPr="00242AB4" w:rsidRDefault="00EB1DDC" w:rsidP="00515CEB">
                    <w:pPr>
                      <w:pStyle w:val="ae"/>
                    </w:pPr>
                    <w:r w:rsidRPr="00242AB4">
                      <w:rPr>
                        <w:rFonts w:hint="eastAsia"/>
                      </w:rPr>
                      <w:t>TN01010101</w:t>
                    </w:r>
                    <w:r>
                      <w:tab/>
                    </w:r>
                    <w:r>
                      <w:rPr>
                        <w:rFonts w:hint="eastAsia"/>
                      </w:rPr>
                      <w:t xml:space="preserve"> V</w:t>
                    </w:r>
                    <w:r w:rsidR="00915C90"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.00</w:t>
                    </w:r>
                    <w:r>
                      <w:tab/>
                    </w:r>
                    <w:r>
                      <w:rPr>
                        <w:rFonts w:hint="eastAsia"/>
                      </w:rPr>
                      <w:t xml:space="preserve"> Date:20</w:t>
                    </w:r>
                    <w:r w:rsidR="00163143">
                      <w:rPr>
                        <w:rFonts w:hint="eastAsia"/>
                      </w:rPr>
                      <w:t>13</w:t>
                    </w:r>
                    <w:r>
                      <w:rPr>
                        <w:rFonts w:hint="eastAsia"/>
                      </w:rPr>
                      <w:t>/0</w:t>
                    </w:r>
                    <w:r w:rsidR="00163143"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/</w:t>
                    </w:r>
                    <w:r w:rsidR="00313DC8">
                      <w:rPr>
                        <w:rFonts w:hint="eastAsia"/>
                      </w:rPr>
                      <w:t>13</w:t>
                    </w:r>
                  </w:p>
                  <w:p w:rsidR="00EB1DDC" w:rsidRDefault="00EB1DDC" w:rsidP="00515CEB">
                    <w:pPr>
                      <w:spacing w:before="62" w:after="62"/>
                    </w:pPr>
                  </w:p>
                </w:txbxContent>
              </v:textbox>
            </v:rect>
            <v:shape id="_x0000_s1036" type="#_x0000_t202" style="position:absolute;left:3245;top:1620;width:6480;height:624" stroked="f">
              <v:fill opacity="0"/>
              <v:textbox style="mso-next-textbox:#_x0000_s1036" inset="0,0,0,0">
                <w:txbxContent>
                  <w:p w:rsidR="00EB1DDC" w:rsidRPr="00B4395A" w:rsidRDefault="00EB1DDC" w:rsidP="00515CEB">
                    <w:pPr>
                      <w:pStyle w:val="ac"/>
                    </w:pPr>
                    <w:r>
                      <w:rPr>
                        <w:rFonts w:hint="eastAsia"/>
                      </w:rPr>
                      <w:t>DSP</w:t>
                    </w:r>
                    <w:r>
                      <w:rPr>
                        <w:rFonts w:hint="eastAsia"/>
                      </w:rPr>
                      <w:t>开发文档</w:t>
                    </w:r>
                  </w:p>
                </w:txbxContent>
              </v:textbox>
            </v:shape>
            <v:group id="_x0000_s1522" style="position:absolute;left:3278;top:2606;width:6930;height:233" coordorigin="3278,2606" coordsize="6930,233">
              <v:rect id="_x0000_s1158" style="position:absolute;left:9997;top:2606;width:211;height:233" fillcolor="#490c6e" strokecolor="#490c6e"/>
              <v:rect id="_x0000_s1159" style="position:absolute;left:9788;top:2606;width:209;height:233" fillcolor="#6b44ba" strokecolor="#6b44ba"/>
              <v:line id="_x0000_s1160" style="position:absolute" from="3278,2606" to="10208,2607" strokecolor="#490c6e" strokeweight="1pt"/>
            </v:group>
            <v:shape id="_x0000_s1526" type="#_x0000_t202" style="position:absolute;left:1805;top:6896;width:8416;height:3744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8" w:space="0" w:color="490C6E"/>
                        <w:left w:val="single" w:sz="8" w:space="0" w:color="490C6E"/>
                        <w:bottom w:val="single" w:sz="8" w:space="0" w:color="490C6E"/>
                        <w:right w:val="single" w:sz="8" w:space="0" w:color="490C6E"/>
                        <w:insideH w:val="single" w:sz="2" w:space="0" w:color="490C6E"/>
                        <w:insideV w:val="single" w:sz="2" w:space="0" w:color="490C6E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155"/>
                      <w:gridCol w:w="4935"/>
                    </w:tblGrid>
                    <w:tr w:rsidR="00EB1DDC" w:rsidRPr="00D15431">
                      <w:trPr>
                        <w:jc w:val="center"/>
                      </w:trPr>
                      <w:tc>
                        <w:tcPr>
                          <w:tcW w:w="1155" w:type="dxa"/>
                          <w:shd w:val="clear" w:color="auto" w:fill="FFCC99"/>
                          <w:vAlign w:val="center"/>
                        </w:tcPr>
                        <w:p w:rsidR="00EB1DDC" w:rsidRPr="00D15431" w:rsidRDefault="00EB1DDC" w:rsidP="007002A0">
                          <w:pPr>
                            <w:pStyle w:val="af0"/>
                          </w:pPr>
                          <w:r w:rsidRPr="00D15431">
                            <w:rPr>
                              <w:rFonts w:hint="eastAsia"/>
                            </w:rPr>
                            <w:t>类别</w:t>
                          </w:r>
                        </w:p>
                      </w:tc>
                      <w:tc>
                        <w:tcPr>
                          <w:tcW w:w="4935" w:type="dxa"/>
                          <w:shd w:val="clear" w:color="auto" w:fill="FFCC99"/>
                          <w:vAlign w:val="center"/>
                        </w:tcPr>
                        <w:p w:rsidR="00EB1DDC" w:rsidRPr="00D15431" w:rsidRDefault="00EB1DDC" w:rsidP="007002A0">
                          <w:pPr>
                            <w:pStyle w:val="af0"/>
                          </w:pPr>
                          <w:r w:rsidRPr="00D15431">
                            <w:rPr>
                              <w:rFonts w:hint="eastAsia"/>
                            </w:rPr>
                            <w:t>内容</w:t>
                          </w:r>
                        </w:p>
                      </w:tc>
                    </w:tr>
                    <w:tr w:rsidR="00EB1DDC" w:rsidRPr="00D15431">
                      <w:trPr>
                        <w:trHeight w:val="280"/>
                        <w:jc w:val="center"/>
                      </w:trPr>
                      <w:tc>
                        <w:tcPr>
                          <w:tcW w:w="1155" w:type="dxa"/>
                          <w:vAlign w:val="center"/>
                        </w:tcPr>
                        <w:p w:rsidR="00EB1DDC" w:rsidRPr="00727A84" w:rsidRDefault="00EB1DDC" w:rsidP="007002A0">
                          <w:pPr>
                            <w:pStyle w:val="af2"/>
                          </w:pPr>
                          <w:r w:rsidRPr="00727A84">
                            <w:t>关键词</w:t>
                          </w:r>
                        </w:p>
                      </w:tc>
                      <w:tc>
                        <w:tcPr>
                          <w:tcW w:w="4935" w:type="dxa"/>
                          <w:vAlign w:val="center"/>
                        </w:tcPr>
                        <w:p w:rsidR="00EB1DDC" w:rsidRPr="00D40229" w:rsidRDefault="009446A2" w:rsidP="007002A0">
                          <w:pPr>
                            <w:pStyle w:val="af2"/>
                            <w:rPr>
                              <w:rFonts w:ascii="Arial" w:cs="Arial"/>
                            </w:rPr>
                          </w:pPr>
                          <w:r>
                            <w:rPr>
                              <w:rFonts w:ascii="Arial" w:cs="Arial" w:hint="eastAsia"/>
                            </w:rPr>
                            <w:t>DSP</w:t>
                          </w:r>
                          <w:r>
                            <w:rPr>
                              <w:rFonts w:ascii="Arial" w:cs="Arial" w:hint="eastAsia"/>
                            </w:rPr>
                            <w:t>与</w:t>
                          </w:r>
                          <w:r>
                            <w:rPr>
                              <w:rFonts w:ascii="Arial" w:cs="Arial" w:hint="eastAsia"/>
                            </w:rPr>
                            <w:t>ARM</w:t>
                          </w:r>
                          <w:r>
                            <w:rPr>
                              <w:rFonts w:ascii="Arial" w:cs="Arial" w:hint="eastAsia"/>
                            </w:rPr>
                            <w:t>通信、</w:t>
                          </w:r>
                          <w:r>
                            <w:rPr>
                              <w:rFonts w:ascii="Arial" w:cs="Arial" w:hint="eastAsia"/>
                            </w:rPr>
                            <w:t>DM8000</w:t>
                          </w:r>
                        </w:p>
                      </w:tc>
                    </w:tr>
                    <w:tr w:rsidR="00EB1DDC" w:rsidRPr="00D15431">
                      <w:trPr>
                        <w:trHeight w:val="122"/>
                        <w:jc w:val="center"/>
                      </w:trPr>
                      <w:tc>
                        <w:tcPr>
                          <w:tcW w:w="1155" w:type="dxa"/>
                          <w:vAlign w:val="center"/>
                        </w:tcPr>
                        <w:p w:rsidR="00EB1DDC" w:rsidRPr="00727A84" w:rsidRDefault="00EB1DDC" w:rsidP="007002A0">
                          <w:pPr>
                            <w:pStyle w:val="af2"/>
                          </w:pPr>
                          <w:r w:rsidRPr="00727A84">
                            <w:t>摘</w:t>
                          </w:r>
                          <w:r w:rsidRPr="00727A84">
                            <w:t xml:space="preserve">  </w:t>
                          </w:r>
                          <w:r w:rsidRPr="00727A84">
                            <w:t>要</w:t>
                          </w:r>
                        </w:p>
                      </w:tc>
                      <w:tc>
                        <w:tcPr>
                          <w:tcW w:w="4935" w:type="dxa"/>
                          <w:vAlign w:val="center"/>
                        </w:tcPr>
                        <w:p w:rsidR="00EB1DDC" w:rsidRPr="00D15431" w:rsidRDefault="00AD53FD" w:rsidP="007002A0">
                          <w:pPr>
                            <w:pStyle w:val="af2"/>
                            <w:rPr>
                              <w:rFonts w:ascii="Arial" w:cs="Arial"/>
                            </w:rPr>
                          </w:pPr>
                          <w:r>
                            <w:rPr>
                              <w:rFonts w:ascii="Arial" w:cs="Arial" w:hint="eastAsia"/>
                            </w:rPr>
                            <w:t>DSP</w:t>
                          </w:r>
                          <w:r>
                            <w:rPr>
                              <w:rFonts w:ascii="Arial" w:cs="Arial" w:hint="eastAsia"/>
                            </w:rPr>
                            <w:t>与</w:t>
                          </w:r>
                          <w:r>
                            <w:rPr>
                              <w:rFonts w:ascii="Arial" w:cs="Arial" w:hint="eastAsia"/>
                            </w:rPr>
                            <w:t>ARM</w:t>
                          </w:r>
                          <w:r>
                            <w:rPr>
                              <w:rFonts w:ascii="Arial" w:cs="Arial" w:hint="eastAsia"/>
                            </w:rPr>
                            <w:t>通信协议，通信数据，接线方式</w:t>
                          </w:r>
                        </w:p>
                      </w:tc>
                    </w:tr>
                  </w:tbl>
                  <w:p w:rsidR="00EB1DDC" w:rsidRPr="00C65C51" w:rsidRDefault="00EB1DDC" w:rsidP="00515CEB">
                    <w:pPr>
                      <w:rPr>
                        <w:b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1A1CE6" w:rsidRDefault="001A1CE6" w:rsidP="00835307">
      <w:pPr>
        <w:pStyle w:val="aff1"/>
        <w:sectPr w:rsidR="001A1CE6" w:rsidSect="006A0E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B27CA6" w:rsidRPr="004B0C46" w:rsidRDefault="00B27CA6" w:rsidP="009059FB">
      <w:pPr>
        <w:pStyle w:val="a4"/>
        <w:spacing w:before="78" w:after="78"/>
        <w:ind w:firstLine="0"/>
        <w:rPr>
          <w:rFonts w:ascii="Arial" w:hAnsi="Arial" w:cs="Arial"/>
          <w:b/>
        </w:rPr>
      </w:pPr>
      <w:r w:rsidRPr="004B0C46">
        <w:rPr>
          <w:rFonts w:ascii="Arial" w:hAnsi="Arial" w:cs="Arial" w:hint="eastAsia"/>
          <w:b/>
        </w:rPr>
        <w:lastRenderedPageBreak/>
        <w:t>修订历史</w:t>
      </w:r>
    </w:p>
    <w:tbl>
      <w:tblPr>
        <w:tblW w:w="0" w:type="auto"/>
        <w:tblInd w:w="108" w:type="dxa"/>
        <w:tblBorders>
          <w:top w:val="single" w:sz="8" w:space="0" w:color="490C6E"/>
          <w:left w:val="single" w:sz="8" w:space="0" w:color="490C6E"/>
          <w:bottom w:val="single" w:sz="8" w:space="0" w:color="490C6E"/>
          <w:right w:val="single" w:sz="8" w:space="0" w:color="490C6E"/>
          <w:insideH w:val="single" w:sz="2" w:space="0" w:color="490C6E"/>
          <w:insideV w:val="single" w:sz="2" w:space="0" w:color="490C6E"/>
        </w:tblBorders>
        <w:tblLook w:val="0000" w:firstRow="0" w:lastRow="0" w:firstColumn="0" w:lastColumn="0" w:noHBand="0" w:noVBand="0"/>
      </w:tblPr>
      <w:tblGrid>
        <w:gridCol w:w="936"/>
        <w:gridCol w:w="1455"/>
        <w:gridCol w:w="1437"/>
        <w:gridCol w:w="4592"/>
      </w:tblGrid>
      <w:tr w:rsidR="00DC446F" w:rsidTr="000223AD">
        <w:tc>
          <w:tcPr>
            <w:tcW w:w="936" w:type="dxa"/>
            <w:shd w:val="clear" w:color="auto" w:fill="FFCC99"/>
            <w:vAlign w:val="center"/>
          </w:tcPr>
          <w:p w:rsidR="00DC446F" w:rsidRDefault="00DC446F" w:rsidP="007D1704">
            <w:pPr>
              <w:pStyle w:val="af0"/>
            </w:pPr>
            <w:r>
              <w:rPr>
                <w:rFonts w:hint="eastAsia"/>
              </w:rPr>
              <w:t>版本</w:t>
            </w:r>
          </w:p>
        </w:tc>
        <w:tc>
          <w:tcPr>
            <w:tcW w:w="1455" w:type="dxa"/>
            <w:shd w:val="clear" w:color="auto" w:fill="FFCC99"/>
            <w:vAlign w:val="center"/>
          </w:tcPr>
          <w:p w:rsidR="00DC446F" w:rsidRDefault="00DC446F" w:rsidP="007D1704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437" w:type="dxa"/>
            <w:shd w:val="clear" w:color="auto" w:fill="FFCC99"/>
          </w:tcPr>
          <w:p w:rsidR="00DC446F" w:rsidRDefault="00DC446F" w:rsidP="007D1704">
            <w:pPr>
              <w:pStyle w:val="af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592" w:type="dxa"/>
            <w:shd w:val="clear" w:color="auto" w:fill="FFCC99"/>
            <w:vAlign w:val="center"/>
          </w:tcPr>
          <w:p w:rsidR="00DC446F" w:rsidRDefault="00DC446F" w:rsidP="007D1704">
            <w:pPr>
              <w:pStyle w:val="af0"/>
            </w:pPr>
            <w:r>
              <w:rPr>
                <w:rFonts w:hint="eastAsia"/>
              </w:rPr>
              <w:t>原因</w:t>
            </w:r>
          </w:p>
        </w:tc>
      </w:tr>
      <w:tr w:rsidR="00DC446F" w:rsidTr="000223AD">
        <w:trPr>
          <w:trHeight w:val="280"/>
        </w:trPr>
        <w:tc>
          <w:tcPr>
            <w:tcW w:w="936" w:type="dxa"/>
            <w:vAlign w:val="center"/>
          </w:tcPr>
          <w:p w:rsidR="00DC446F" w:rsidRPr="00337D31" w:rsidRDefault="00DC446F" w:rsidP="00C96B38">
            <w:pPr>
              <w:pStyle w:val="af2"/>
            </w:pPr>
            <w:r>
              <w:rPr>
                <w:rFonts w:hint="eastAsia"/>
              </w:rPr>
              <w:t>V</w:t>
            </w:r>
            <w:r w:rsidR="00C96B38">
              <w:rPr>
                <w:rFonts w:hint="eastAsia"/>
              </w:rPr>
              <w:t>1</w:t>
            </w:r>
            <w:r w:rsidRPr="00337D31">
              <w:t>.0</w:t>
            </w:r>
            <w:r>
              <w:rPr>
                <w:rFonts w:hint="eastAsia"/>
              </w:rPr>
              <w:t>0</w:t>
            </w:r>
          </w:p>
        </w:tc>
        <w:tc>
          <w:tcPr>
            <w:tcW w:w="1455" w:type="dxa"/>
            <w:vAlign w:val="center"/>
          </w:tcPr>
          <w:p w:rsidR="00DC446F" w:rsidRDefault="004D7F8C" w:rsidP="007D1704">
            <w:pPr>
              <w:pStyle w:val="af2"/>
            </w:pPr>
            <w:r>
              <w:t>2013/5/13</w:t>
            </w:r>
          </w:p>
        </w:tc>
        <w:tc>
          <w:tcPr>
            <w:tcW w:w="1437" w:type="dxa"/>
          </w:tcPr>
          <w:p w:rsidR="00DC446F" w:rsidRPr="0017273D" w:rsidRDefault="008166E9" w:rsidP="0017273D">
            <w:pPr>
              <w:pStyle w:val="af2"/>
            </w:pPr>
            <w:r>
              <w:rPr>
                <w:rFonts w:hint="eastAsia"/>
              </w:rPr>
              <w:t>郭安琪</w:t>
            </w:r>
          </w:p>
        </w:tc>
        <w:tc>
          <w:tcPr>
            <w:tcW w:w="4592" w:type="dxa"/>
            <w:vAlign w:val="center"/>
          </w:tcPr>
          <w:p w:rsidR="00DC446F" w:rsidRPr="0017273D" w:rsidRDefault="00DC446F" w:rsidP="0017273D">
            <w:pPr>
              <w:pStyle w:val="af2"/>
            </w:pPr>
            <w:r w:rsidRPr="0017273D">
              <w:t>创建文档</w:t>
            </w:r>
          </w:p>
        </w:tc>
      </w:tr>
      <w:tr w:rsidR="00DC446F" w:rsidTr="000223AD">
        <w:trPr>
          <w:trHeight w:val="330"/>
        </w:trPr>
        <w:tc>
          <w:tcPr>
            <w:tcW w:w="936" w:type="dxa"/>
            <w:vAlign w:val="center"/>
          </w:tcPr>
          <w:p w:rsidR="00DC446F" w:rsidRPr="00337D31" w:rsidRDefault="00DC446F" w:rsidP="007D1704">
            <w:pPr>
              <w:pStyle w:val="af2"/>
            </w:pPr>
          </w:p>
        </w:tc>
        <w:tc>
          <w:tcPr>
            <w:tcW w:w="1455" w:type="dxa"/>
            <w:vAlign w:val="center"/>
          </w:tcPr>
          <w:p w:rsidR="00DC446F" w:rsidRPr="00337D31" w:rsidRDefault="00DC446F" w:rsidP="007D1704">
            <w:pPr>
              <w:pStyle w:val="af2"/>
            </w:pPr>
          </w:p>
        </w:tc>
        <w:tc>
          <w:tcPr>
            <w:tcW w:w="1437" w:type="dxa"/>
          </w:tcPr>
          <w:p w:rsidR="00DC446F" w:rsidRPr="00337D31" w:rsidRDefault="00DC446F" w:rsidP="007D1704">
            <w:pPr>
              <w:pStyle w:val="af2"/>
            </w:pPr>
          </w:p>
        </w:tc>
        <w:tc>
          <w:tcPr>
            <w:tcW w:w="4592" w:type="dxa"/>
            <w:vAlign w:val="center"/>
          </w:tcPr>
          <w:p w:rsidR="00DC446F" w:rsidRPr="00337D31" w:rsidRDefault="00DC446F" w:rsidP="007D1704">
            <w:pPr>
              <w:pStyle w:val="af2"/>
            </w:pPr>
          </w:p>
        </w:tc>
      </w:tr>
    </w:tbl>
    <w:p w:rsidR="00E60DC8" w:rsidRDefault="00E60DC8" w:rsidP="00601408">
      <w:pPr>
        <w:sectPr w:rsidR="00E60DC8" w:rsidSect="00E60DC8">
          <w:headerReference w:type="even" r:id="rId14"/>
          <w:headerReference w:type="default" r:id="rId15"/>
          <w:footerReference w:type="default" r:id="rId16"/>
          <w:type w:val="continuous"/>
          <w:pgSz w:w="11906" w:h="16838" w:code="9"/>
          <w:pgMar w:top="1440" w:right="1797" w:bottom="1440" w:left="1797" w:header="567" w:footer="709" w:gutter="0"/>
          <w:pgNumType w:fmt="lowerRoman" w:start="1"/>
          <w:cols w:space="425"/>
          <w:docGrid w:type="lines" w:linePitch="312"/>
        </w:sectPr>
      </w:pPr>
    </w:p>
    <w:p w:rsidR="001A1CE6" w:rsidRPr="00053A0E" w:rsidRDefault="001A1CE6" w:rsidP="002614D1">
      <w:pPr>
        <w:pStyle w:val="af7"/>
        <w:spacing w:before="156" w:after="156"/>
      </w:pPr>
      <w:r w:rsidRPr="00053A0E">
        <w:rPr>
          <w:rFonts w:hint="eastAsia"/>
        </w:rPr>
        <w:lastRenderedPageBreak/>
        <w:t>目</w:t>
      </w:r>
      <w:r w:rsidR="00CB2F2E" w:rsidRPr="00053A0E">
        <w:rPr>
          <w:rFonts w:hint="eastAsia"/>
        </w:rPr>
        <w:t xml:space="preserve">  </w:t>
      </w:r>
      <w:r w:rsidRPr="00053A0E">
        <w:rPr>
          <w:rFonts w:hint="eastAsia"/>
        </w:rPr>
        <w:t>录</w:t>
      </w:r>
    </w:p>
    <w:bookmarkStart w:id="0" w:name="_Toc133560944"/>
    <w:bookmarkStart w:id="1" w:name="_Toc160265804"/>
    <w:p w:rsidR="00B367A8" w:rsidRDefault="001A1ED8" w:rsidP="00B367A8">
      <w:pPr>
        <w:pStyle w:val="11"/>
        <w:spacing w:before="78" w:after="78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411602">
        <w:instrText xml:space="preserve"> TOC \o "1-3" \h \z \u </w:instrText>
      </w:r>
      <w:r>
        <w:fldChar w:fldCharType="separate"/>
      </w:r>
      <w:hyperlink w:anchor="_Toc358037969" w:history="1">
        <w:r w:rsidR="00B367A8" w:rsidRPr="00846912">
          <w:rPr>
            <w:rStyle w:val="af4"/>
            <w:noProof/>
          </w:rPr>
          <w:t>1.</w:t>
        </w:r>
        <w:r w:rsidR="00B367A8" w:rsidRPr="00846912">
          <w:rPr>
            <w:rStyle w:val="af4"/>
            <w:rFonts w:hint="eastAsia"/>
            <w:noProof/>
          </w:rPr>
          <w:t xml:space="preserve"> </w:t>
        </w:r>
        <w:r w:rsidR="00B367A8" w:rsidRPr="00846912">
          <w:rPr>
            <w:rStyle w:val="af4"/>
            <w:rFonts w:hint="eastAsia"/>
            <w:noProof/>
          </w:rPr>
          <w:t>适用范围</w:t>
        </w:r>
        <w:r w:rsidR="00B367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67A8" w:rsidRDefault="00FD213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8037970" w:history="1">
        <w:r w:rsidR="00B367A8" w:rsidRPr="00846912">
          <w:rPr>
            <w:rStyle w:val="af4"/>
            <w:noProof/>
          </w:rPr>
          <w:t>2. ARM</w:t>
        </w:r>
        <w:r w:rsidR="00B367A8" w:rsidRPr="00846912">
          <w:rPr>
            <w:rStyle w:val="af4"/>
            <w:rFonts w:hint="eastAsia"/>
            <w:noProof/>
          </w:rPr>
          <w:t>与</w:t>
        </w:r>
        <w:r w:rsidR="00B367A8" w:rsidRPr="00846912">
          <w:rPr>
            <w:rStyle w:val="af4"/>
            <w:noProof/>
          </w:rPr>
          <w:t>DSP</w:t>
        </w:r>
        <w:r w:rsidR="00B367A8" w:rsidRPr="00846912">
          <w:rPr>
            <w:rStyle w:val="af4"/>
            <w:rFonts w:hint="eastAsia"/>
            <w:noProof/>
          </w:rPr>
          <w:t>通信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_Toc358037970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2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71" w:history="1">
        <w:r w:rsidR="00B367A8" w:rsidRPr="00846912">
          <w:rPr>
            <w:rStyle w:val="af4"/>
            <w:noProof/>
          </w:rPr>
          <w:t>2.1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功能码及描述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_Toc358037971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2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72" w:history="1">
        <w:r w:rsidR="00B367A8" w:rsidRPr="00846912">
          <w:rPr>
            <w:rStyle w:val="af4"/>
            <w:noProof/>
          </w:rPr>
          <w:t>2.2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数据帧结构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_Toc358037972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2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73" w:history="1">
        <w:r w:rsidR="00B367A8" w:rsidRPr="00846912">
          <w:rPr>
            <w:rStyle w:val="af4"/>
            <w:noProof/>
          </w:rPr>
          <w:t>2.3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noProof/>
          </w:rPr>
          <w:t>DSP</w:t>
        </w:r>
        <w:r w:rsidR="00B367A8" w:rsidRPr="00846912">
          <w:rPr>
            <w:rStyle w:val="af4"/>
            <w:rFonts w:hint="eastAsia"/>
            <w:noProof/>
          </w:rPr>
          <w:t>参数设置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_Toc358037973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3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8037974" w:history="1">
        <w:r w:rsidR="00B367A8" w:rsidRPr="00846912">
          <w:rPr>
            <w:rStyle w:val="af4"/>
            <w:noProof/>
          </w:rPr>
          <w:t>2.3.1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数据帧定义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_Toc358037974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3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8037975" w:history="1">
        <w:r w:rsidR="00B367A8" w:rsidRPr="00846912">
          <w:rPr>
            <w:rStyle w:val="af4"/>
            <w:noProof/>
          </w:rPr>
          <w:t>2.3.2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设置错误码定义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_Toc358037975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3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8037976" w:history="1">
        <w:r w:rsidR="00B367A8" w:rsidRPr="00846912">
          <w:rPr>
            <w:rStyle w:val="af4"/>
            <w:noProof/>
          </w:rPr>
          <w:t>2.3.3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默认参数值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_Toc358037976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3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77" w:history="1">
        <w:r w:rsidR="00B367A8" w:rsidRPr="00846912">
          <w:rPr>
            <w:rStyle w:val="af4"/>
            <w:noProof/>
          </w:rPr>
          <w:t>2.4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获取</w:t>
        </w:r>
        <w:r w:rsidR="00B367A8" w:rsidRPr="00846912">
          <w:rPr>
            <w:rStyle w:val="af4"/>
            <w:noProof/>
          </w:rPr>
          <w:t>DSP</w:t>
        </w:r>
        <w:r w:rsidR="00B367A8" w:rsidRPr="00846912">
          <w:rPr>
            <w:rStyle w:val="af4"/>
            <w:rFonts w:hint="eastAsia"/>
            <w:noProof/>
          </w:rPr>
          <w:t>信息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_Toc358037977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4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78" w:history="1">
        <w:r w:rsidR="00B367A8" w:rsidRPr="00846912">
          <w:rPr>
            <w:rStyle w:val="af4"/>
            <w:noProof/>
          </w:rPr>
          <w:t>2.5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有效值、谐波、功率、序量等计算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_Toc358037978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4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79" w:history="1">
        <w:r w:rsidR="00B367A8" w:rsidRPr="00846912">
          <w:rPr>
            <w:rStyle w:val="af4"/>
            <w:noProof/>
          </w:rPr>
          <w:t>2.6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报文离散度计算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_Toc358037979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7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80" w:history="1">
        <w:r w:rsidR="00B367A8" w:rsidRPr="00846912">
          <w:rPr>
            <w:rStyle w:val="af4"/>
            <w:noProof/>
          </w:rPr>
          <w:t>2.7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波形生成计算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_Toc358037980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8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81" w:history="1">
        <w:r w:rsidR="00B367A8" w:rsidRPr="00846912">
          <w:rPr>
            <w:rStyle w:val="af4"/>
            <w:noProof/>
          </w:rPr>
          <w:t>2.8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常量定义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_Toc358037981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9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8037982" w:history="1">
        <w:r w:rsidR="00B367A8" w:rsidRPr="00846912">
          <w:rPr>
            <w:rStyle w:val="af4"/>
            <w:noProof/>
          </w:rPr>
          <w:t>2.8.1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限制常量定义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_Toc358037982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9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8037983" w:history="1">
        <w:r w:rsidR="00B367A8" w:rsidRPr="00846912">
          <w:rPr>
            <w:rStyle w:val="af4"/>
            <w:noProof/>
          </w:rPr>
          <w:t>2.8.2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标识常量定义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_Toc358037983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10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8037984" w:history="1">
        <w:r w:rsidR="00B367A8" w:rsidRPr="00846912">
          <w:rPr>
            <w:rStyle w:val="af4"/>
            <w:noProof/>
          </w:rPr>
          <w:t>3. DSP</w:t>
        </w:r>
        <w:r w:rsidR="00B367A8" w:rsidRPr="00846912">
          <w:rPr>
            <w:rStyle w:val="af4"/>
            <w:rFonts w:hint="eastAsia"/>
            <w:noProof/>
          </w:rPr>
          <w:t>处理流程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_Toc358037984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11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85" w:history="1">
        <w:r w:rsidR="00B367A8" w:rsidRPr="00846912">
          <w:rPr>
            <w:rStyle w:val="af4"/>
            <w:noProof/>
          </w:rPr>
          <w:t>3.1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rFonts w:hint="eastAsia"/>
            <w:noProof/>
          </w:rPr>
          <w:t>总体处理流程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_Toc358037985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11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8037986" w:history="1">
        <w:r w:rsidR="00B367A8" w:rsidRPr="00846912">
          <w:rPr>
            <w:rStyle w:val="af4"/>
            <w:noProof/>
          </w:rPr>
          <w:t>4.</w:t>
        </w:r>
        <w:r w:rsidR="00B367A8" w:rsidRPr="00846912">
          <w:rPr>
            <w:rStyle w:val="af4"/>
            <w:rFonts w:hint="eastAsia"/>
            <w:noProof/>
          </w:rPr>
          <w:t xml:space="preserve"> </w:t>
        </w:r>
        <w:r w:rsidR="00B367A8" w:rsidRPr="00846912">
          <w:rPr>
            <w:rStyle w:val="af4"/>
            <w:rFonts w:hint="eastAsia"/>
            <w:noProof/>
          </w:rPr>
          <w:t>交互时间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_Toc358037986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12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87" w:history="1">
        <w:r w:rsidR="00B367A8" w:rsidRPr="00846912">
          <w:rPr>
            <w:rStyle w:val="af4"/>
            <w:noProof/>
          </w:rPr>
          <w:t>4.1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noProof/>
          </w:rPr>
          <w:t>DSP</w:t>
        </w:r>
        <w:r w:rsidR="00B367A8" w:rsidRPr="00846912">
          <w:rPr>
            <w:rStyle w:val="af4"/>
            <w:rFonts w:hint="eastAsia"/>
            <w:noProof/>
          </w:rPr>
          <w:t>运算时间级别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_Toc358037987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12</w:t>
        </w:r>
        <w:r w:rsidR="001A1ED8">
          <w:rPr>
            <w:noProof/>
            <w:webHidden/>
          </w:rPr>
          <w:fldChar w:fldCharType="end"/>
        </w:r>
      </w:hyperlink>
    </w:p>
    <w:p w:rsidR="00B367A8" w:rsidRDefault="00FD2132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358037988" w:history="1">
        <w:r w:rsidR="00B367A8" w:rsidRPr="00846912">
          <w:rPr>
            <w:rStyle w:val="af4"/>
            <w:noProof/>
          </w:rPr>
          <w:t>4.2</w:t>
        </w:r>
        <w:r w:rsidR="00B367A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67A8" w:rsidRPr="00846912">
          <w:rPr>
            <w:rStyle w:val="af4"/>
            <w:noProof/>
          </w:rPr>
          <w:t>ARM</w:t>
        </w:r>
        <w:r w:rsidR="00B367A8" w:rsidRPr="00846912">
          <w:rPr>
            <w:rStyle w:val="af4"/>
            <w:rFonts w:hint="eastAsia"/>
            <w:noProof/>
          </w:rPr>
          <w:t>发送时间频率</w:t>
        </w:r>
        <w:r w:rsidR="00B367A8">
          <w:rPr>
            <w:noProof/>
            <w:webHidden/>
          </w:rPr>
          <w:tab/>
        </w:r>
        <w:r w:rsidR="001A1ED8">
          <w:rPr>
            <w:noProof/>
            <w:webHidden/>
          </w:rPr>
          <w:fldChar w:fldCharType="begin"/>
        </w:r>
        <w:r w:rsidR="00B367A8">
          <w:rPr>
            <w:noProof/>
            <w:webHidden/>
          </w:rPr>
          <w:instrText xml:space="preserve"> PAGEREF _Toc358037988 \h </w:instrText>
        </w:r>
        <w:r w:rsidR="001A1ED8">
          <w:rPr>
            <w:noProof/>
            <w:webHidden/>
          </w:rPr>
        </w:r>
        <w:r w:rsidR="001A1ED8">
          <w:rPr>
            <w:noProof/>
            <w:webHidden/>
          </w:rPr>
          <w:fldChar w:fldCharType="separate"/>
        </w:r>
        <w:r w:rsidR="00D71DE2">
          <w:rPr>
            <w:noProof/>
            <w:webHidden/>
          </w:rPr>
          <w:t>12</w:t>
        </w:r>
        <w:r w:rsidR="001A1ED8">
          <w:rPr>
            <w:noProof/>
            <w:webHidden/>
          </w:rPr>
          <w:fldChar w:fldCharType="end"/>
        </w:r>
      </w:hyperlink>
    </w:p>
    <w:p w:rsidR="009059FB" w:rsidRDefault="001A1ED8" w:rsidP="00A91C36">
      <w:pPr>
        <w:pStyle w:val="11"/>
        <w:sectPr w:rsidR="009059FB" w:rsidSect="00E60DC8">
          <w:pgSz w:w="11906" w:h="16838" w:code="9"/>
          <w:pgMar w:top="1440" w:right="1797" w:bottom="1440" w:left="1797" w:header="567" w:footer="709" w:gutter="0"/>
          <w:pgNumType w:start="1"/>
          <w:cols w:space="425"/>
          <w:docGrid w:type="lines" w:linePitch="312"/>
        </w:sectPr>
      </w:pPr>
      <w:r>
        <w:fldChar w:fldCharType="end"/>
      </w:r>
    </w:p>
    <w:p w:rsidR="005600B1" w:rsidRDefault="00402EA3" w:rsidP="009F236C">
      <w:pPr>
        <w:pStyle w:val="1"/>
        <w:rPr>
          <w:noProof/>
        </w:rPr>
      </w:pPr>
      <w:bookmarkStart w:id="2" w:name="_Toc358037969"/>
      <w:bookmarkEnd w:id="0"/>
      <w:bookmarkEnd w:id="1"/>
      <w:r>
        <w:rPr>
          <w:rFonts w:hint="eastAsia"/>
          <w:noProof/>
        </w:rPr>
        <w:lastRenderedPageBreak/>
        <w:t>适用范围</w:t>
      </w:r>
      <w:bookmarkEnd w:id="2"/>
    </w:p>
    <w:p w:rsidR="002D7E83" w:rsidRPr="002D7E83" w:rsidRDefault="002D7E83" w:rsidP="00F36205">
      <w:pPr>
        <w:ind w:firstLine="420"/>
      </w:pPr>
      <w:r>
        <w:rPr>
          <w:rFonts w:hint="eastAsia"/>
        </w:rPr>
        <w:t>该文档提供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DSP</w:t>
      </w:r>
      <w:r>
        <w:rPr>
          <w:rFonts w:hint="eastAsia"/>
        </w:rPr>
        <w:t>数据交换的定义，方便开发。</w:t>
      </w:r>
      <w:r w:rsidR="00D15043">
        <w:rPr>
          <w:rFonts w:hint="eastAsia"/>
        </w:rPr>
        <w:t>DSP</w:t>
      </w:r>
      <w:r w:rsidR="00D15043">
        <w:rPr>
          <w:rFonts w:hint="eastAsia"/>
        </w:rPr>
        <w:t>型号为</w:t>
      </w:r>
      <w:r w:rsidR="00D15043">
        <w:rPr>
          <w:rFonts w:hint="eastAsia"/>
        </w:rPr>
        <w:t>OAMP3530</w:t>
      </w:r>
      <w:r w:rsidR="00752654">
        <w:rPr>
          <w:rFonts w:hint="eastAsia"/>
        </w:rPr>
        <w:t>。</w:t>
      </w:r>
      <w:r w:rsidR="00F36205">
        <w:rPr>
          <w:rFonts w:hint="eastAsia"/>
        </w:rPr>
        <w:t>ARM</w:t>
      </w:r>
      <w:r w:rsidR="00F36205">
        <w:rPr>
          <w:rFonts w:hint="eastAsia"/>
        </w:rPr>
        <w:t>端以数据帧的形式向</w:t>
      </w:r>
      <w:r w:rsidR="00F36205">
        <w:rPr>
          <w:rFonts w:hint="eastAsia"/>
        </w:rPr>
        <w:t>DSP</w:t>
      </w:r>
      <w:r w:rsidR="00F36205">
        <w:rPr>
          <w:rFonts w:hint="eastAsia"/>
        </w:rPr>
        <w:t>端发送计算指令和参数，由</w:t>
      </w:r>
      <w:r w:rsidR="00F36205">
        <w:rPr>
          <w:rFonts w:hint="eastAsia"/>
        </w:rPr>
        <w:t>DSP</w:t>
      </w:r>
      <w:r w:rsidR="00F36205">
        <w:rPr>
          <w:rFonts w:hint="eastAsia"/>
        </w:rPr>
        <w:t>计算完成后再以数据帧的形式向</w:t>
      </w:r>
      <w:r w:rsidR="00F36205">
        <w:rPr>
          <w:rFonts w:hint="eastAsia"/>
        </w:rPr>
        <w:t>ARM</w:t>
      </w:r>
      <w:r w:rsidR="00F36205">
        <w:rPr>
          <w:rFonts w:hint="eastAsia"/>
        </w:rPr>
        <w:t>端返回计算结果。</w:t>
      </w:r>
      <w:r w:rsidR="00F026F4">
        <w:rPr>
          <w:rFonts w:hint="eastAsia"/>
        </w:rPr>
        <w:t>本文档中描述的各种数据交换的定义</w:t>
      </w:r>
      <w:r w:rsidR="00B22419">
        <w:rPr>
          <w:rFonts w:hint="eastAsia"/>
        </w:rPr>
        <w:t>适用于</w:t>
      </w:r>
      <w:r w:rsidR="00B22419">
        <w:rPr>
          <w:rFonts w:hint="eastAsia"/>
        </w:rPr>
        <w:t>DM800</w:t>
      </w:r>
      <w:r w:rsidR="00B22419">
        <w:rPr>
          <w:rFonts w:hint="eastAsia"/>
        </w:rPr>
        <w:t>光数字分析仪中</w:t>
      </w:r>
      <w:r w:rsidR="004A3CD0">
        <w:rPr>
          <w:rFonts w:hint="eastAsia"/>
        </w:rPr>
        <w:t>的各种数据计算。</w:t>
      </w:r>
    </w:p>
    <w:p w:rsidR="00402EA3" w:rsidRPr="00402EA3" w:rsidRDefault="00D04F7E" w:rsidP="005E239E">
      <w:pPr>
        <w:pStyle w:val="1"/>
      </w:pPr>
      <w:bookmarkStart w:id="3" w:name="_Toc358037970"/>
      <w:r>
        <w:rPr>
          <w:rFonts w:hint="eastAsia"/>
        </w:rPr>
        <w:lastRenderedPageBreak/>
        <w:t>ARM</w:t>
      </w:r>
      <w:r>
        <w:rPr>
          <w:rFonts w:hint="eastAsia"/>
        </w:rPr>
        <w:t>与</w:t>
      </w:r>
      <w:r>
        <w:rPr>
          <w:rFonts w:hint="eastAsia"/>
        </w:rPr>
        <w:t>DSP</w:t>
      </w:r>
      <w:r>
        <w:rPr>
          <w:rFonts w:hint="eastAsia"/>
        </w:rPr>
        <w:t>通信</w:t>
      </w:r>
      <w:bookmarkEnd w:id="3"/>
    </w:p>
    <w:p w:rsidR="00E8712D" w:rsidRDefault="003C31A3" w:rsidP="003C31A3">
      <w:pPr>
        <w:pStyle w:val="2"/>
      </w:pPr>
      <w:bookmarkStart w:id="4" w:name="_Toc358037971"/>
      <w:r>
        <w:rPr>
          <w:rFonts w:hint="eastAsia"/>
        </w:rPr>
        <w:t>功能码及描述</w:t>
      </w:r>
      <w:bookmarkEnd w:id="4"/>
    </w:p>
    <w:p w:rsidR="00AA5AA3" w:rsidRDefault="00BF245E" w:rsidP="00BC4DEC">
      <w:pPr>
        <w:pStyle w:val="23"/>
      </w:pPr>
      <w:r>
        <w:rPr>
          <w:rFonts w:hint="eastAsia"/>
        </w:rPr>
        <w:t>功能码用于区分不同的数据计算，分为两种类型，一种是</w:t>
      </w:r>
      <w:r>
        <w:rPr>
          <w:rFonts w:hint="eastAsia"/>
        </w:rPr>
        <w:t>ARM</w:t>
      </w:r>
      <w:r>
        <w:rPr>
          <w:rFonts w:hint="eastAsia"/>
        </w:rPr>
        <w:t>到</w:t>
      </w:r>
      <w:r>
        <w:rPr>
          <w:rFonts w:hint="eastAsia"/>
        </w:rPr>
        <w:t>DSP</w:t>
      </w:r>
      <w:r w:rsidR="008A75DD">
        <w:rPr>
          <w:rFonts w:hint="eastAsia"/>
        </w:rPr>
        <w:t>的功能码，</w:t>
      </w:r>
      <w:r w:rsidR="00167CAC">
        <w:rPr>
          <w:rFonts w:hint="eastAsia"/>
        </w:rPr>
        <w:t>用于区分</w:t>
      </w:r>
      <w:r w:rsidR="00167CAC">
        <w:rPr>
          <w:rFonts w:hint="eastAsia"/>
        </w:rPr>
        <w:t>ARM</w:t>
      </w:r>
      <w:r w:rsidR="00167CAC">
        <w:rPr>
          <w:rFonts w:hint="eastAsia"/>
        </w:rPr>
        <w:t>向</w:t>
      </w:r>
      <w:r w:rsidR="00167CAC">
        <w:rPr>
          <w:rFonts w:hint="eastAsia"/>
        </w:rPr>
        <w:t>DSP</w:t>
      </w:r>
      <w:r w:rsidR="00167CAC">
        <w:rPr>
          <w:rFonts w:hint="eastAsia"/>
        </w:rPr>
        <w:t>发送的不同的计算命令，</w:t>
      </w:r>
      <w:r w:rsidR="008A75DD">
        <w:rPr>
          <w:rFonts w:hint="eastAsia"/>
        </w:rPr>
        <w:t>另一种是</w:t>
      </w:r>
      <w:r w:rsidR="008A75DD">
        <w:rPr>
          <w:rFonts w:hint="eastAsia"/>
        </w:rPr>
        <w:t>DSP</w:t>
      </w:r>
      <w:r w:rsidR="008A75DD">
        <w:rPr>
          <w:rFonts w:hint="eastAsia"/>
        </w:rPr>
        <w:t>到</w:t>
      </w:r>
      <w:r w:rsidR="008A75DD">
        <w:rPr>
          <w:rFonts w:hint="eastAsia"/>
        </w:rPr>
        <w:t>ARM</w:t>
      </w:r>
      <w:r w:rsidR="008A75DD">
        <w:rPr>
          <w:rFonts w:hint="eastAsia"/>
        </w:rPr>
        <w:t>的功能码</w:t>
      </w:r>
      <w:r w:rsidR="00167CAC">
        <w:rPr>
          <w:rFonts w:hint="eastAsia"/>
        </w:rPr>
        <w:t>，用以区分从</w:t>
      </w:r>
      <w:r w:rsidR="00167CAC">
        <w:rPr>
          <w:rFonts w:hint="eastAsia"/>
        </w:rPr>
        <w:t>DSP</w:t>
      </w:r>
      <w:r w:rsidR="00167CAC">
        <w:rPr>
          <w:rFonts w:hint="eastAsia"/>
        </w:rPr>
        <w:t>端返回的不同的计算结果。</w:t>
      </w:r>
    </w:p>
    <w:p w:rsidR="009B75D3" w:rsidRDefault="009B75D3" w:rsidP="009B75D3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D2132">
        <w:fldChar w:fldCharType="begin"/>
      </w:r>
      <w:r w:rsidR="00FD2132">
        <w:instrText xml:space="preserve"> STYLEREF 1 \s </w:instrText>
      </w:r>
      <w:r w:rsidR="00FD2132">
        <w:fldChar w:fldCharType="separate"/>
      </w:r>
      <w:r w:rsidR="00D71DE2">
        <w:rPr>
          <w:noProof/>
        </w:rPr>
        <w:t>2</w:t>
      </w:r>
      <w:r w:rsidR="00FD2132">
        <w:rPr>
          <w:noProof/>
        </w:rPr>
        <w:fldChar w:fldCharType="end"/>
      </w:r>
      <w:r w:rsidR="00A60955">
        <w:t>.</w:t>
      </w:r>
      <w:r w:rsidR="001A1ED8">
        <w:fldChar w:fldCharType="begin"/>
      </w:r>
      <w:r w:rsidR="00A60955">
        <w:instrText xml:space="preserve"> </w:instrText>
      </w:r>
      <w:r w:rsidR="00A60955">
        <w:rPr>
          <w:rFonts w:hint="eastAsia"/>
        </w:rPr>
        <w:instrText xml:space="preserve">SEQ </w:instrText>
      </w:r>
      <w:r w:rsidR="00A60955">
        <w:rPr>
          <w:rFonts w:hint="eastAsia"/>
        </w:rPr>
        <w:instrText>表</w:instrText>
      </w:r>
      <w:r w:rsidR="00A60955">
        <w:rPr>
          <w:rFonts w:hint="eastAsia"/>
        </w:rPr>
        <w:instrText xml:space="preserve"> \* ARABIC \s 1</w:instrText>
      </w:r>
      <w:r w:rsidR="00A60955">
        <w:instrText xml:space="preserve"> </w:instrText>
      </w:r>
      <w:r w:rsidR="001A1ED8">
        <w:fldChar w:fldCharType="separate"/>
      </w:r>
      <w:r w:rsidR="00D71DE2">
        <w:rPr>
          <w:noProof/>
        </w:rPr>
        <w:t>1</w:t>
      </w:r>
      <w:r w:rsidR="001A1ED8">
        <w:fldChar w:fldCharType="end"/>
      </w:r>
      <w:r w:rsidR="006A06C8">
        <w:rPr>
          <w:rFonts w:hint="eastAsia"/>
        </w:rPr>
        <w:t>功能码及描述</w:t>
      </w:r>
      <w:r w:rsidR="006A06C8">
        <w:rPr>
          <w:rFonts w:hint="eastAsia"/>
        </w:rPr>
        <w:t>ARM-to-DSP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C62259" w:rsidTr="00BD7A32">
        <w:tc>
          <w:tcPr>
            <w:tcW w:w="4264" w:type="dxa"/>
            <w:shd w:val="clear" w:color="auto" w:fill="E6E6E6" w:themeFill="background1" w:themeFillShade="E6"/>
          </w:tcPr>
          <w:p w:rsidR="00C62259" w:rsidRDefault="00AB62DB" w:rsidP="00BD7A32">
            <w:pPr>
              <w:pStyle w:val="af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64" w:type="dxa"/>
            <w:shd w:val="clear" w:color="auto" w:fill="E6E6E6" w:themeFill="background1" w:themeFillShade="E6"/>
          </w:tcPr>
          <w:p w:rsidR="00C62259" w:rsidRDefault="00AB62DB" w:rsidP="00BD7A32">
            <w:pPr>
              <w:pStyle w:val="af0"/>
            </w:pPr>
            <w:r>
              <w:rPr>
                <w:rFonts w:hint="eastAsia"/>
              </w:rPr>
              <w:t>描述</w:t>
            </w:r>
          </w:p>
        </w:tc>
      </w:tr>
      <w:tr w:rsidR="00C62259" w:rsidTr="00C62259">
        <w:tc>
          <w:tcPr>
            <w:tcW w:w="4264" w:type="dxa"/>
          </w:tcPr>
          <w:p w:rsidR="00C62259" w:rsidRDefault="00085DBA" w:rsidP="00085DBA">
            <w:pPr>
              <w:pStyle w:val="af2"/>
            </w:pPr>
            <w:r>
              <w:rPr>
                <w:rFonts w:hint="eastAsia"/>
              </w:rPr>
              <w:t>ARM2DSP_CONTROLCODE_CONFIG</w:t>
            </w:r>
          </w:p>
        </w:tc>
        <w:tc>
          <w:tcPr>
            <w:tcW w:w="4264" w:type="dxa"/>
          </w:tcPr>
          <w:p w:rsidR="00C62259" w:rsidRDefault="005D3AF0" w:rsidP="00BD7A32">
            <w:pPr>
              <w:pStyle w:val="af2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进行参数配置</w:t>
            </w:r>
          </w:p>
        </w:tc>
      </w:tr>
      <w:tr w:rsidR="00C62259" w:rsidTr="00C62259">
        <w:tc>
          <w:tcPr>
            <w:tcW w:w="4264" w:type="dxa"/>
          </w:tcPr>
          <w:p w:rsidR="00C62259" w:rsidRDefault="00085DBA" w:rsidP="00BD7A32">
            <w:pPr>
              <w:pStyle w:val="af2"/>
            </w:pPr>
            <w:r>
              <w:rPr>
                <w:rFonts w:hint="eastAsia"/>
              </w:rPr>
              <w:t>ARM2DSP_CONTROLCODE_SMV_DATA</w:t>
            </w:r>
          </w:p>
        </w:tc>
        <w:tc>
          <w:tcPr>
            <w:tcW w:w="4264" w:type="dxa"/>
          </w:tcPr>
          <w:p w:rsidR="00C62259" w:rsidRDefault="005D3AF0" w:rsidP="00BD7A32">
            <w:pPr>
              <w:pStyle w:val="af2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传送采样值数据</w:t>
            </w:r>
          </w:p>
        </w:tc>
      </w:tr>
      <w:tr w:rsidR="00C62259" w:rsidTr="00C62259">
        <w:tc>
          <w:tcPr>
            <w:tcW w:w="4264" w:type="dxa"/>
          </w:tcPr>
          <w:p w:rsidR="00C62259" w:rsidRDefault="003A0EA5" w:rsidP="00BD7A32">
            <w:pPr>
              <w:pStyle w:val="af2"/>
            </w:pPr>
            <w:r w:rsidRPr="003A0EA5">
              <w:t>ARM2DSP_CONTROLCODE_RESET_SMV</w:t>
            </w:r>
          </w:p>
        </w:tc>
        <w:tc>
          <w:tcPr>
            <w:tcW w:w="4264" w:type="dxa"/>
          </w:tcPr>
          <w:p w:rsidR="00C62259" w:rsidRDefault="003A0EA5" w:rsidP="00BD7A32">
            <w:pPr>
              <w:pStyle w:val="af2"/>
            </w:pPr>
            <w:r w:rsidRPr="003A0EA5">
              <w:rPr>
                <w:rFonts w:hint="eastAsia"/>
              </w:rPr>
              <w:t>重置采样值数据缓存</w:t>
            </w:r>
          </w:p>
        </w:tc>
      </w:tr>
      <w:tr w:rsidR="00241350" w:rsidTr="00C62259">
        <w:tc>
          <w:tcPr>
            <w:tcW w:w="4264" w:type="dxa"/>
          </w:tcPr>
          <w:p w:rsidR="00241350" w:rsidRDefault="00241350" w:rsidP="00BD7A32">
            <w:pPr>
              <w:pStyle w:val="af2"/>
            </w:pPr>
            <w:r w:rsidRPr="00241350">
              <w:t>ARM2DSP_CONTROLCODE_RESET_TIME</w:t>
            </w:r>
          </w:p>
        </w:tc>
        <w:tc>
          <w:tcPr>
            <w:tcW w:w="4264" w:type="dxa"/>
          </w:tcPr>
          <w:p w:rsidR="00241350" w:rsidRDefault="00596DB3" w:rsidP="00BD7A32">
            <w:pPr>
              <w:pStyle w:val="af2"/>
            </w:pPr>
            <w:r w:rsidRPr="00596DB3">
              <w:rPr>
                <w:rFonts w:hint="eastAsia"/>
              </w:rPr>
              <w:t>重置报文数据缓存</w:t>
            </w:r>
          </w:p>
        </w:tc>
      </w:tr>
      <w:tr w:rsidR="00C62259" w:rsidTr="00C62259">
        <w:tc>
          <w:tcPr>
            <w:tcW w:w="4264" w:type="dxa"/>
          </w:tcPr>
          <w:p w:rsidR="00C62259" w:rsidRDefault="00805E7D" w:rsidP="00BD7A32">
            <w:pPr>
              <w:pStyle w:val="af2"/>
            </w:pPr>
            <w:r>
              <w:rPr>
                <w:rFonts w:hint="eastAsia"/>
              </w:rPr>
              <w:t>ARM2DSP_CONTROLCODE_SMV_GEN</w:t>
            </w:r>
          </w:p>
        </w:tc>
        <w:tc>
          <w:tcPr>
            <w:tcW w:w="4264" w:type="dxa"/>
          </w:tcPr>
          <w:p w:rsidR="00C62259" w:rsidRDefault="005D3AF0" w:rsidP="00BD7A32">
            <w:pPr>
              <w:pStyle w:val="af2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产生特定类型波形数据</w:t>
            </w:r>
          </w:p>
        </w:tc>
      </w:tr>
      <w:tr w:rsidR="00C62259" w:rsidTr="00C62259">
        <w:tc>
          <w:tcPr>
            <w:tcW w:w="4264" w:type="dxa"/>
          </w:tcPr>
          <w:p w:rsidR="00C62259" w:rsidRDefault="0045308D" w:rsidP="00BD7A32">
            <w:pPr>
              <w:pStyle w:val="af2"/>
            </w:pPr>
            <w:r>
              <w:rPr>
                <w:rFonts w:hint="eastAsia"/>
              </w:rPr>
              <w:t>ARM2DSP_CONTROLCODE_TIME_DATA</w:t>
            </w:r>
          </w:p>
        </w:tc>
        <w:tc>
          <w:tcPr>
            <w:tcW w:w="4264" w:type="dxa"/>
          </w:tcPr>
          <w:p w:rsidR="00C62259" w:rsidRDefault="005D3AF0" w:rsidP="00BD7A32">
            <w:pPr>
              <w:pStyle w:val="af2"/>
            </w:pP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传送报文时间数据</w:t>
            </w:r>
          </w:p>
        </w:tc>
      </w:tr>
      <w:tr w:rsidR="00C62259" w:rsidTr="00C62259">
        <w:tc>
          <w:tcPr>
            <w:tcW w:w="4264" w:type="dxa"/>
          </w:tcPr>
          <w:p w:rsidR="00C62259" w:rsidRDefault="00D530B7" w:rsidP="00BD7A32">
            <w:pPr>
              <w:pStyle w:val="af2"/>
            </w:pPr>
            <w:r>
              <w:rPr>
                <w:rFonts w:hint="eastAsia"/>
              </w:rPr>
              <w:t>ARM2DSP_CONTROLCODE_INFO</w:t>
            </w:r>
          </w:p>
        </w:tc>
        <w:tc>
          <w:tcPr>
            <w:tcW w:w="4264" w:type="dxa"/>
          </w:tcPr>
          <w:p w:rsidR="00C62259" w:rsidRDefault="005D3AF0" w:rsidP="005C4CB1">
            <w:pPr>
              <w:pStyle w:val="af2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信息</w:t>
            </w:r>
          </w:p>
        </w:tc>
      </w:tr>
      <w:tr w:rsidR="00DA4BC8" w:rsidTr="00C62259">
        <w:tc>
          <w:tcPr>
            <w:tcW w:w="4264" w:type="dxa"/>
          </w:tcPr>
          <w:p w:rsidR="00DA4BC8" w:rsidRDefault="00DA4BC8" w:rsidP="00BD7A32">
            <w:pPr>
              <w:pStyle w:val="af2"/>
            </w:pPr>
            <w:r>
              <w:rPr>
                <w:rFonts w:hint="eastAsia"/>
              </w:rPr>
              <w:t>ARM2DSP_CONTROLCODE_QUIT</w:t>
            </w:r>
          </w:p>
        </w:tc>
        <w:tc>
          <w:tcPr>
            <w:tcW w:w="4264" w:type="dxa"/>
          </w:tcPr>
          <w:p w:rsidR="00DA4BC8" w:rsidRDefault="005D3AF0" w:rsidP="003E47A7">
            <w:pPr>
              <w:pStyle w:val="af2"/>
              <w:keepNext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退出</w:t>
            </w:r>
          </w:p>
        </w:tc>
      </w:tr>
    </w:tbl>
    <w:p w:rsidR="00C62259" w:rsidRPr="005D3AF0" w:rsidRDefault="003E47A7" w:rsidP="003E47A7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D2132">
        <w:fldChar w:fldCharType="begin"/>
      </w:r>
      <w:r w:rsidR="00FD2132">
        <w:instrText xml:space="preserve"> STYLEREF 1 \s </w:instrText>
      </w:r>
      <w:r w:rsidR="00FD2132">
        <w:fldChar w:fldCharType="separate"/>
      </w:r>
      <w:r w:rsidR="00D71DE2">
        <w:rPr>
          <w:noProof/>
        </w:rPr>
        <w:t>2</w:t>
      </w:r>
      <w:r w:rsidR="00FD2132">
        <w:rPr>
          <w:noProof/>
        </w:rPr>
        <w:fldChar w:fldCharType="end"/>
      </w:r>
      <w:r w:rsidR="00A60955">
        <w:t>.</w:t>
      </w:r>
      <w:r w:rsidR="001A1ED8">
        <w:fldChar w:fldCharType="begin"/>
      </w:r>
      <w:r w:rsidR="00A60955">
        <w:instrText xml:space="preserve"> </w:instrText>
      </w:r>
      <w:r w:rsidR="00A60955">
        <w:rPr>
          <w:rFonts w:hint="eastAsia"/>
        </w:rPr>
        <w:instrText xml:space="preserve">SEQ </w:instrText>
      </w:r>
      <w:r w:rsidR="00A60955">
        <w:rPr>
          <w:rFonts w:hint="eastAsia"/>
        </w:rPr>
        <w:instrText>表</w:instrText>
      </w:r>
      <w:r w:rsidR="00A60955">
        <w:rPr>
          <w:rFonts w:hint="eastAsia"/>
        </w:rPr>
        <w:instrText xml:space="preserve"> \* ARABIC \s 1</w:instrText>
      </w:r>
      <w:r w:rsidR="00A60955">
        <w:instrText xml:space="preserve"> </w:instrText>
      </w:r>
      <w:r w:rsidR="001A1ED8">
        <w:fldChar w:fldCharType="separate"/>
      </w:r>
      <w:r w:rsidR="00D71DE2">
        <w:rPr>
          <w:noProof/>
        </w:rPr>
        <w:t>2</w:t>
      </w:r>
      <w:r w:rsidR="001A1ED8">
        <w:fldChar w:fldCharType="end"/>
      </w:r>
      <w:r w:rsidR="006A06C8">
        <w:rPr>
          <w:rFonts w:hint="eastAsia"/>
        </w:rPr>
        <w:t>功能码及描述</w:t>
      </w:r>
      <w:r w:rsidR="006A06C8">
        <w:rPr>
          <w:rFonts w:hint="eastAsia"/>
        </w:rPr>
        <w:t>DSP-to-ARM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2F0B44" w:rsidTr="00EB1DDC">
        <w:tc>
          <w:tcPr>
            <w:tcW w:w="4264" w:type="dxa"/>
            <w:shd w:val="clear" w:color="auto" w:fill="E6E6E6" w:themeFill="background1" w:themeFillShade="E6"/>
          </w:tcPr>
          <w:p w:rsidR="002F0B44" w:rsidRDefault="002F0B44" w:rsidP="00EB1DDC">
            <w:pPr>
              <w:pStyle w:val="af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64" w:type="dxa"/>
            <w:shd w:val="clear" w:color="auto" w:fill="E6E6E6" w:themeFill="background1" w:themeFillShade="E6"/>
          </w:tcPr>
          <w:p w:rsidR="002F0B44" w:rsidRDefault="002F0B44" w:rsidP="00EB1DDC">
            <w:pPr>
              <w:pStyle w:val="af0"/>
            </w:pPr>
            <w:r>
              <w:rPr>
                <w:rFonts w:hint="eastAsia"/>
              </w:rPr>
              <w:t>描述</w:t>
            </w:r>
          </w:p>
        </w:tc>
      </w:tr>
      <w:tr w:rsidR="002F0B44" w:rsidTr="00EB1DDC"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DSP2ARM_CONTROLCODE_INFO</w:t>
            </w:r>
          </w:p>
        </w:tc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返回硬件信息</w:t>
            </w:r>
          </w:p>
        </w:tc>
      </w:tr>
      <w:tr w:rsidR="002F0B44" w:rsidTr="00EB1DDC"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DSP2ARM_CONTROLCODE_SMV_DATA</w:t>
            </w:r>
          </w:p>
        </w:tc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返回的实际采样值</w:t>
            </w:r>
          </w:p>
        </w:tc>
      </w:tr>
      <w:tr w:rsidR="002F0B44" w:rsidTr="00EB1DDC"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DSP2ARM_CONTROLCODE_SMV_CALC_RT</w:t>
            </w:r>
          </w:p>
        </w:tc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返回计算有效值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谐波等数据</w:t>
            </w:r>
          </w:p>
        </w:tc>
      </w:tr>
      <w:tr w:rsidR="002F0B44" w:rsidTr="00EB1DDC"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DSP2ARM_CONTROLCODE_SMV_GEN_RT</w:t>
            </w:r>
          </w:p>
        </w:tc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返回生成波形数据</w:t>
            </w:r>
          </w:p>
        </w:tc>
      </w:tr>
      <w:tr w:rsidR="002F0B44" w:rsidTr="00EB1DDC"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DSP2ARM_CONTROLCODE_MSG_DISP_RT</w:t>
            </w:r>
          </w:p>
        </w:tc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返回报文离散度数据</w:t>
            </w:r>
          </w:p>
        </w:tc>
      </w:tr>
      <w:tr w:rsidR="002F0B44" w:rsidTr="00EB1DDC">
        <w:tc>
          <w:tcPr>
            <w:tcW w:w="4264" w:type="dxa"/>
          </w:tcPr>
          <w:p w:rsidR="002F0B44" w:rsidRDefault="00877736" w:rsidP="00EB1DDC">
            <w:pPr>
              <w:pStyle w:val="af2"/>
            </w:pPr>
            <w:r>
              <w:rPr>
                <w:rFonts w:hint="eastAsia"/>
              </w:rPr>
              <w:t>DSP2ARM_CONTROLCODE_ERROR</w:t>
            </w:r>
          </w:p>
        </w:tc>
        <w:tc>
          <w:tcPr>
            <w:tcW w:w="4264" w:type="dxa"/>
          </w:tcPr>
          <w:p w:rsidR="002F0B44" w:rsidRDefault="00877736" w:rsidP="00457F3F">
            <w:pPr>
              <w:pStyle w:val="af2"/>
            </w:pP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返回</w:t>
            </w:r>
            <w:r w:rsidR="004D749E">
              <w:rPr>
                <w:rFonts w:hint="eastAsia"/>
              </w:rPr>
              <w:t>参数设置</w:t>
            </w:r>
            <w:r w:rsidR="00FE789F">
              <w:rPr>
                <w:rFonts w:hint="eastAsia"/>
              </w:rPr>
              <w:t>结果</w:t>
            </w:r>
            <w:r>
              <w:rPr>
                <w:rFonts w:hint="eastAsia"/>
              </w:rPr>
              <w:t>信息</w:t>
            </w:r>
          </w:p>
        </w:tc>
      </w:tr>
    </w:tbl>
    <w:p w:rsidR="002F0B44" w:rsidRDefault="00E55147" w:rsidP="002C6962">
      <w:pPr>
        <w:pStyle w:val="2"/>
      </w:pPr>
      <w:bookmarkStart w:id="5" w:name="_Toc358037972"/>
      <w:r>
        <w:rPr>
          <w:rFonts w:hint="eastAsia"/>
        </w:rPr>
        <w:t>数据帧结构</w:t>
      </w:r>
      <w:bookmarkEnd w:id="5"/>
    </w:p>
    <w:p w:rsidR="001E6A57" w:rsidRDefault="00BE1383" w:rsidP="006E416F">
      <w:pPr>
        <w:pStyle w:val="23"/>
      </w:pPr>
      <w:r>
        <w:rPr>
          <w:rFonts w:hint="eastAsia"/>
        </w:rPr>
        <w:t>在本系统中，无论是从</w:t>
      </w:r>
      <w:r>
        <w:rPr>
          <w:rFonts w:hint="eastAsia"/>
        </w:rPr>
        <w:t>ARM-to-DSP</w:t>
      </w:r>
      <w:r>
        <w:rPr>
          <w:rFonts w:hint="eastAsia"/>
        </w:rPr>
        <w:t>的数据帧，还是</w:t>
      </w:r>
      <w:r>
        <w:rPr>
          <w:rFonts w:hint="eastAsia"/>
        </w:rPr>
        <w:t>DSP-to-ARM</w:t>
      </w:r>
      <w:r>
        <w:rPr>
          <w:rFonts w:hint="eastAsia"/>
        </w:rPr>
        <w:t>的数据帧，都采用统一的一种帧结构</w:t>
      </w:r>
      <w:r w:rsidR="00D01C79">
        <w:rPr>
          <w:rFonts w:hint="eastAsia"/>
        </w:rPr>
        <w:t>，即帧头</w:t>
      </w:r>
      <w:r w:rsidR="00D01C79">
        <w:rPr>
          <w:rFonts w:hint="eastAsia"/>
        </w:rPr>
        <w:t>+</w:t>
      </w:r>
      <w:r w:rsidR="00D01C79">
        <w:rPr>
          <w:rFonts w:hint="eastAsia"/>
        </w:rPr>
        <w:t>数据的形式，</w:t>
      </w:r>
      <w:r w:rsidR="00230BE6">
        <w:rPr>
          <w:rFonts w:hint="eastAsia"/>
        </w:rPr>
        <w:t>帧头是一个</w:t>
      </w:r>
      <w:r w:rsidR="00230BE6">
        <w:rPr>
          <w:rFonts w:hint="eastAsia"/>
        </w:rPr>
        <w:t>FrameHead</w:t>
      </w:r>
      <w:r w:rsidR="00230BE6">
        <w:rPr>
          <w:rFonts w:hint="eastAsia"/>
        </w:rPr>
        <w:t>结构体，而数据</w:t>
      </w:r>
      <w:r w:rsidR="003E46BD">
        <w:rPr>
          <w:rFonts w:hint="eastAsia"/>
        </w:rPr>
        <w:t>则根据</w:t>
      </w:r>
      <w:r w:rsidR="00781963">
        <w:rPr>
          <w:rFonts w:hint="eastAsia"/>
        </w:rPr>
        <w:t>不同的功能码</w:t>
      </w:r>
      <w:r w:rsidR="003E46BD">
        <w:rPr>
          <w:rFonts w:hint="eastAsia"/>
        </w:rPr>
        <w:t>有不同的形式</w:t>
      </w:r>
      <w:r w:rsidR="009D719E">
        <w:rPr>
          <w:rFonts w:hint="eastAsia"/>
        </w:rPr>
        <w:t>。</w:t>
      </w:r>
      <w:r w:rsidR="0084338C">
        <w:rPr>
          <w:rFonts w:hint="eastAsia"/>
        </w:rPr>
        <w:t>比如对于</w:t>
      </w:r>
      <w:r w:rsidR="0084338C">
        <w:rPr>
          <w:rFonts w:hint="eastAsia"/>
        </w:rPr>
        <w:t>ARM2DSP_CONTROLCODE_CONFIG</w:t>
      </w:r>
      <w:r w:rsidR="005D7012">
        <w:rPr>
          <w:rFonts w:hint="eastAsia"/>
        </w:rPr>
        <w:t>，</w:t>
      </w:r>
      <w:r w:rsidR="0021442D">
        <w:rPr>
          <w:rFonts w:hint="eastAsia"/>
        </w:rPr>
        <w:t>数据将会是一个</w:t>
      </w:r>
      <w:r w:rsidR="0021442D">
        <w:rPr>
          <w:rFonts w:hint="eastAsia"/>
        </w:rPr>
        <w:t>Config</w:t>
      </w:r>
      <w:r w:rsidR="0021442D">
        <w:rPr>
          <w:rFonts w:hint="eastAsia"/>
        </w:rPr>
        <w:t>的结构体</w:t>
      </w:r>
      <w:r w:rsidR="00192192">
        <w:rPr>
          <w:rFonts w:hint="eastAsia"/>
        </w:rPr>
        <w:t>。</w:t>
      </w:r>
    </w:p>
    <w:p w:rsidR="00A60955" w:rsidRDefault="00A60955" w:rsidP="00A60955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FD2132">
        <w:fldChar w:fldCharType="begin"/>
      </w:r>
      <w:r w:rsidR="00FD2132">
        <w:instrText xml:space="preserve"> STYLEREF 1 \s </w:instrText>
      </w:r>
      <w:r w:rsidR="00FD2132">
        <w:fldChar w:fldCharType="separate"/>
      </w:r>
      <w:r w:rsidR="00D71DE2">
        <w:rPr>
          <w:noProof/>
        </w:rPr>
        <w:t>2</w:t>
      </w:r>
      <w:r w:rsidR="00FD2132">
        <w:rPr>
          <w:noProof/>
        </w:rPr>
        <w:fldChar w:fldCharType="end"/>
      </w:r>
      <w:r>
        <w:t>.</w:t>
      </w:r>
      <w:r w:rsidR="001A1ED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1A1ED8">
        <w:fldChar w:fldCharType="separate"/>
      </w:r>
      <w:r w:rsidR="00D71DE2">
        <w:rPr>
          <w:noProof/>
        </w:rPr>
        <w:t>3</w:t>
      </w:r>
      <w:r w:rsidR="001A1ED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数据帧结构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987A01" w:rsidTr="007761FA">
        <w:tc>
          <w:tcPr>
            <w:tcW w:w="4264" w:type="dxa"/>
            <w:shd w:val="clear" w:color="auto" w:fill="E6E6E6" w:themeFill="background1" w:themeFillShade="E6"/>
          </w:tcPr>
          <w:p w:rsidR="00987A01" w:rsidRDefault="003B40E0" w:rsidP="00CE268A">
            <w:pPr>
              <w:pStyle w:val="af0"/>
            </w:pPr>
            <w:r>
              <w:rPr>
                <w:rFonts w:hint="eastAsia"/>
              </w:rPr>
              <w:t>帧头</w:t>
            </w:r>
          </w:p>
        </w:tc>
        <w:tc>
          <w:tcPr>
            <w:tcW w:w="4264" w:type="dxa"/>
            <w:shd w:val="clear" w:color="auto" w:fill="E6E6E6" w:themeFill="background1" w:themeFillShade="E6"/>
          </w:tcPr>
          <w:p w:rsidR="00987A01" w:rsidRDefault="003B40E0" w:rsidP="00CE268A">
            <w:pPr>
              <w:pStyle w:val="af0"/>
            </w:pPr>
            <w:r>
              <w:rPr>
                <w:rFonts w:hint="eastAsia"/>
              </w:rPr>
              <w:t>数据</w:t>
            </w:r>
          </w:p>
        </w:tc>
      </w:tr>
      <w:tr w:rsidR="00987A01" w:rsidTr="00987A01">
        <w:tc>
          <w:tcPr>
            <w:tcW w:w="4264" w:type="dxa"/>
          </w:tcPr>
          <w:p w:rsidR="00987A01" w:rsidRDefault="008D5239" w:rsidP="00987A01">
            <w:pPr>
              <w:pStyle w:val="af2"/>
            </w:pPr>
            <w:r>
              <w:rPr>
                <w:rFonts w:hint="eastAsia"/>
              </w:rPr>
              <w:t>FrameHead</w:t>
            </w:r>
          </w:p>
        </w:tc>
        <w:tc>
          <w:tcPr>
            <w:tcW w:w="4264" w:type="dxa"/>
          </w:tcPr>
          <w:p w:rsidR="00987A01" w:rsidRDefault="006F7EEF" w:rsidP="008E4807">
            <w:pPr>
              <w:pStyle w:val="af2"/>
            </w:pPr>
            <w:r>
              <w:rPr>
                <w:rFonts w:hint="eastAsia"/>
              </w:rPr>
              <w:t>与具体计算相关的</w:t>
            </w:r>
            <w:r w:rsidR="008E4807">
              <w:rPr>
                <w:rFonts w:hint="eastAsia"/>
              </w:rPr>
              <w:t>数据</w:t>
            </w:r>
          </w:p>
        </w:tc>
      </w:tr>
    </w:tbl>
    <w:p w:rsidR="00987A01" w:rsidRDefault="00987A01" w:rsidP="00997B59">
      <w:pPr>
        <w:pStyle w:val="23"/>
        <w:ind w:firstLine="0"/>
      </w:pPr>
    </w:p>
    <w:p w:rsidR="00385682" w:rsidRDefault="00385682" w:rsidP="00385682">
      <w:pPr>
        <w:pStyle w:val="aa"/>
      </w:pPr>
      <w:r>
        <w:t>///</w:t>
      </w:r>
    </w:p>
    <w:p w:rsidR="00385682" w:rsidRDefault="00385682" w:rsidP="00385682">
      <w:pPr>
        <w:pStyle w:val="aa"/>
      </w:pPr>
      <w:r>
        <w:t>/// @brief</w:t>
      </w:r>
    </w:p>
    <w:p w:rsidR="00385682" w:rsidRDefault="00385682" w:rsidP="00385682">
      <w:pPr>
        <w:pStyle w:val="aa"/>
      </w:pPr>
      <w:r>
        <w:rPr>
          <w:rFonts w:hint="eastAsia"/>
        </w:rPr>
        <w:t>///     FrameHead</w:t>
      </w:r>
      <w:r>
        <w:rPr>
          <w:rFonts w:hint="eastAsia"/>
        </w:rPr>
        <w:t>结构定义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DSP</w:t>
      </w:r>
      <w:r>
        <w:rPr>
          <w:rFonts w:hint="eastAsia"/>
        </w:rPr>
        <w:t>之间进行数据交互的数据帧的帧头，数据帧为帧头</w:t>
      </w:r>
      <w:r>
        <w:rPr>
          <w:rFonts w:hint="eastAsia"/>
        </w:rPr>
        <w:t>+</w:t>
      </w:r>
      <w:r w:rsidR="003B3077">
        <w:rPr>
          <w:rFonts w:hint="eastAsia"/>
        </w:rPr>
        <w:t>数据</w:t>
      </w:r>
      <w:r>
        <w:rPr>
          <w:rFonts w:hint="eastAsia"/>
        </w:rPr>
        <w:t xml:space="preserve">   </w:t>
      </w:r>
    </w:p>
    <w:p w:rsidR="00385682" w:rsidRDefault="00385682" w:rsidP="00385682">
      <w:pPr>
        <w:pStyle w:val="aa"/>
      </w:pPr>
      <w:r>
        <w:t>///</w:t>
      </w:r>
    </w:p>
    <w:p w:rsidR="00385682" w:rsidRDefault="00385682" w:rsidP="00385682">
      <w:pPr>
        <w:pStyle w:val="aa"/>
      </w:pPr>
      <w:r>
        <w:t>typedef struct _FrameHead</w:t>
      </w:r>
    </w:p>
    <w:p w:rsidR="00385682" w:rsidRDefault="00385682" w:rsidP="00385682">
      <w:pPr>
        <w:pStyle w:val="aa"/>
      </w:pPr>
      <w:r>
        <w:lastRenderedPageBreak/>
        <w:t>{</w:t>
      </w:r>
    </w:p>
    <w:p w:rsidR="00385682" w:rsidRDefault="00385682" w:rsidP="00385682">
      <w:pPr>
        <w:pStyle w:val="aa"/>
      </w:pPr>
      <w:r>
        <w:rPr>
          <w:rFonts w:hint="eastAsia"/>
        </w:rPr>
        <w:t xml:space="preserve">    uint8_t nCommandID;   </w:t>
      </w:r>
      <w:r w:rsidR="00C200D8">
        <w:rPr>
          <w:rFonts w:hint="eastAsia"/>
        </w:rPr>
        <w:t xml:space="preserve">                              </w:t>
      </w:r>
      <w:r>
        <w:rPr>
          <w:rFonts w:hint="eastAsia"/>
        </w:rPr>
        <w:t>///&lt; ARM</w:t>
      </w:r>
      <w:r>
        <w:rPr>
          <w:rFonts w:hint="eastAsia"/>
        </w:rPr>
        <w:t>对</w:t>
      </w:r>
      <w:r>
        <w:rPr>
          <w:rFonts w:hint="eastAsia"/>
        </w:rPr>
        <w:t>DSP</w:t>
      </w:r>
      <w:r>
        <w:rPr>
          <w:rFonts w:hint="eastAsia"/>
        </w:rPr>
        <w:t>的控制命令（功能码）</w:t>
      </w:r>
    </w:p>
    <w:p w:rsidR="00385682" w:rsidRDefault="00385682" w:rsidP="00385682">
      <w:pPr>
        <w:pStyle w:val="aa"/>
      </w:pPr>
      <w:r>
        <w:rPr>
          <w:rFonts w:hint="eastAsia"/>
        </w:rPr>
        <w:t xml:space="preserve">    uint32_t nDataLength;                                 ///&lt; </w:t>
      </w:r>
      <w:r>
        <w:rPr>
          <w:rFonts w:hint="eastAsia"/>
        </w:rPr>
        <w:t>数据长度</w:t>
      </w:r>
    </w:p>
    <w:p w:rsidR="00547506" w:rsidRDefault="00385682" w:rsidP="00547506">
      <w:pPr>
        <w:pStyle w:val="aa"/>
      </w:pPr>
      <w:r>
        <w:t>}FrameHead, *PFrameHead;</w:t>
      </w:r>
    </w:p>
    <w:p w:rsidR="00547506" w:rsidRPr="00547506" w:rsidRDefault="006164DF" w:rsidP="0069662B">
      <w:pPr>
        <w:pStyle w:val="23"/>
      </w:pPr>
      <w:r>
        <w:rPr>
          <w:rFonts w:hint="eastAsia"/>
        </w:rPr>
        <w:t>在</w:t>
      </w:r>
      <w:r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DSP</w:t>
      </w:r>
      <w:r>
        <w:rPr>
          <w:rFonts w:hint="eastAsia"/>
        </w:rPr>
        <w:t>通信时，需要</w:t>
      </w:r>
      <w:r w:rsidR="005A20DE">
        <w:rPr>
          <w:rFonts w:hint="eastAsia"/>
        </w:rPr>
        <w:t>构造一个完整的数据帧，并在帧头填入数据类型和数据长度</w:t>
      </w:r>
      <w:r w:rsidR="0094225E">
        <w:rPr>
          <w:rFonts w:hint="eastAsia"/>
        </w:rPr>
        <w:t>，然后再</w:t>
      </w:r>
      <w:r w:rsidR="005F4B32">
        <w:rPr>
          <w:rFonts w:hint="eastAsia"/>
        </w:rPr>
        <w:t>发送和帧数据</w:t>
      </w:r>
      <w:r w:rsidR="000D5BE4">
        <w:rPr>
          <w:rFonts w:hint="eastAsia"/>
        </w:rPr>
        <w:t>。</w:t>
      </w:r>
    </w:p>
    <w:p w:rsidR="00385682" w:rsidRDefault="008D4F2C" w:rsidP="007D443B">
      <w:pPr>
        <w:pStyle w:val="2"/>
      </w:pPr>
      <w:bookmarkStart w:id="6" w:name="_Toc358037973"/>
      <w:r>
        <w:rPr>
          <w:rFonts w:hint="eastAsia"/>
        </w:rPr>
        <w:t>DSP</w:t>
      </w:r>
      <w:r>
        <w:rPr>
          <w:rFonts w:hint="eastAsia"/>
        </w:rPr>
        <w:t>参数</w:t>
      </w:r>
      <w:r w:rsidR="007D443B">
        <w:rPr>
          <w:rFonts w:hint="eastAsia"/>
        </w:rPr>
        <w:t>设置</w:t>
      </w:r>
      <w:bookmarkEnd w:id="6"/>
    </w:p>
    <w:p w:rsidR="00C87DD0" w:rsidRPr="00C87DD0" w:rsidRDefault="00C87DD0" w:rsidP="00C87DD0">
      <w:pPr>
        <w:pStyle w:val="3"/>
      </w:pPr>
      <w:bookmarkStart w:id="7" w:name="_Toc358037974"/>
      <w:r>
        <w:rPr>
          <w:rFonts w:hint="eastAsia"/>
        </w:rPr>
        <w:t>数据帧</w:t>
      </w:r>
      <w:r w:rsidR="00E37C9B">
        <w:rPr>
          <w:rFonts w:hint="eastAsia"/>
        </w:rPr>
        <w:t>定义</w:t>
      </w:r>
      <w:bookmarkEnd w:id="7"/>
    </w:p>
    <w:p w:rsidR="00010943" w:rsidRDefault="0041774A" w:rsidP="00BA7F85">
      <w:pPr>
        <w:pStyle w:val="23"/>
      </w:pPr>
      <w:r>
        <w:rPr>
          <w:rFonts w:hint="eastAsia"/>
        </w:rPr>
        <w:t>在</w:t>
      </w:r>
      <w:r>
        <w:rPr>
          <w:rFonts w:hint="eastAsia"/>
        </w:rPr>
        <w:t>DSP</w:t>
      </w:r>
      <w:r>
        <w:rPr>
          <w:rFonts w:hint="eastAsia"/>
        </w:rPr>
        <w:t>进行计算之前，需要先设置</w:t>
      </w:r>
      <w:r w:rsidR="006022CB">
        <w:rPr>
          <w:rFonts w:hint="eastAsia"/>
        </w:rPr>
        <w:t>DSP</w:t>
      </w:r>
      <w:r w:rsidR="006022CB">
        <w:rPr>
          <w:rFonts w:hint="eastAsia"/>
        </w:rPr>
        <w:t>计算参数，</w:t>
      </w:r>
      <w:r w:rsidR="00D4620B">
        <w:rPr>
          <w:rFonts w:hint="eastAsia"/>
        </w:rPr>
        <w:t>在设置参数之后，</w:t>
      </w:r>
      <w:r w:rsidR="00D4620B">
        <w:rPr>
          <w:rFonts w:hint="eastAsia"/>
        </w:rPr>
        <w:t>DSP</w:t>
      </w:r>
      <w:r w:rsidR="00D4620B">
        <w:rPr>
          <w:rFonts w:hint="eastAsia"/>
        </w:rPr>
        <w:t>端会返回</w:t>
      </w:r>
      <w:r w:rsidR="00495843">
        <w:rPr>
          <w:rFonts w:hint="eastAsia"/>
        </w:rPr>
        <w:t>一个设置状态信息</w:t>
      </w:r>
      <w:r w:rsidR="007F3186">
        <w:rPr>
          <w:rFonts w:hint="eastAsia"/>
        </w:rPr>
        <w:t>，包括设置操作的错误码</w:t>
      </w:r>
      <w:r w:rsidR="00863424">
        <w:rPr>
          <w:rFonts w:hint="eastAsia"/>
        </w:rPr>
        <w:t>。</w:t>
      </w:r>
      <w:r w:rsidR="00345091">
        <w:rPr>
          <w:rFonts w:hint="eastAsia"/>
        </w:rPr>
        <w:t>ARM</w:t>
      </w:r>
      <w:r w:rsidR="00345091">
        <w:rPr>
          <w:rFonts w:hint="eastAsia"/>
        </w:rPr>
        <w:t>发送的数据为一个</w:t>
      </w:r>
      <w:r w:rsidR="00345091">
        <w:rPr>
          <w:rFonts w:hint="eastAsia"/>
        </w:rPr>
        <w:t>Config</w:t>
      </w:r>
      <w:r w:rsidR="00345091">
        <w:rPr>
          <w:rFonts w:hint="eastAsia"/>
        </w:rPr>
        <w:t>结构体，</w:t>
      </w:r>
      <w:r w:rsidR="00345091">
        <w:rPr>
          <w:rFonts w:hint="eastAsia"/>
        </w:rPr>
        <w:t>ARM</w:t>
      </w:r>
      <w:r w:rsidR="00345091">
        <w:rPr>
          <w:rFonts w:hint="eastAsia"/>
        </w:rPr>
        <w:t>收的数据为一个</w:t>
      </w:r>
      <w:r w:rsidR="00345091">
        <w:rPr>
          <w:rFonts w:hint="eastAsia"/>
        </w:rPr>
        <w:t>Error</w:t>
      </w:r>
      <w:r w:rsidR="00345091">
        <w:rPr>
          <w:rFonts w:hint="eastAsia"/>
        </w:rPr>
        <w:t>结构体</w:t>
      </w:r>
      <w:r w:rsidR="005A39EE">
        <w:rPr>
          <w:rFonts w:hint="eastAsia"/>
        </w:rPr>
        <w:t>。这两个结构体的定义如下</w:t>
      </w:r>
      <w:r w:rsidR="007F0F0C">
        <w:rPr>
          <w:rFonts w:hint="eastAsia"/>
        </w:rPr>
        <w:t>：</w:t>
      </w:r>
    </w:p>
    <w:p w:rsidR="00F4150C" w:rsidRDefault="00F4150C" w:rsidP="00F4150C">
      <w:pPr>
        <w:pStyle w:val="aa"/>
      </w:pPr>
      <w:r>
        <w:t>///</w:t>
      </w:r>
    </w:p>
    <w:p w:rsidR="00F4150C" w:rsidRDefault="00F4150C" w:rsidP="00F4150C">
      <w:pPr>
        <w:pStyle w:val="aa"/>
      </w:pPr>
      <w:r>
        <w:t>/// @brief</w:t>
      </w:r>
    </w:p>
    <w:p w:rsidR="00F4150C" w:rsidRDefault="00F4150C" w:rsidP="00F4150C">
      <w:pPr>
        <w:pStyle w:val="aa"/>
      </w:pPr>
      <w:r>
        <w:rPr>
          <w:rFonts w:hint="eastAsia"/>
        </w:rPr>
        <w:t>///    DSP</w:t>
      </w:r>
      <w:r>
        <w:rPr>
          <w:rFonts w:hint="eastAsia"/>
        </w:rPr>
        <w:t>配置结构体</w:t>
      </w:r>
    </w:p>
    <w:p w:rsidR="00F4150C" w:rsidRDefault="00F4150C" w:rsidP="00F4150C">
      <w:pPr>
        <w:pStyle w:val="aa"/>
      </w:pPr>
      <w:r>
        <w:t>///</w:t>
      </w:r>
    </w:p>
    <w:p w:rsidR="00F4150C" w:rsidRDefault="00F4150C" w:rsidP="00F4150C">
      <w:pPr>
        <w:pStyle w:val="aa"/>
      </w:pPr>
      <w:r>
        <w:t>typedef struct _Config</w:t>
      </w:r>
    </w:p>
    <w:p w:rsidR="00F4150C" w:rsidRDefault="00F4150C" w:rsidP="00F4150C">
      <w:pPr>
        <w:pStyle w:val="aa"/>
      </w:pPr>
      <w:r>
        <w:t>{</w:t>
      </w:r>
    </w:p>
    <w:p w:rsidR="00F4150C" w:rsidRDefault="00F4150C" w:rsidP="00F4150C">
      <w:pPr>
        <w:pStyle w:val="aa"/>
      </w:pPr>
      <w:r>
        <w:t xml:space="preserve">    uint16_t  nSmvCalcCount;</w:t>
      </w:r>
      <w:bookmarkStart w:id="8" w:name="_GoBack"/>
      <w:bookmarkEnd w:id="8"/>
    </w:p>
    <w:p w:rsidR="00F4150C" w:rsidRDefault="00F4150C" w:rsidP="00A240AA">
      <w:pPr>
        <w:pStyle w:val="aa"/>
        <w:ind w:firstLineChars="200" w:firstLine="360"/>
      </w:pPr>
      <w:r>
        <w:t>uint16_t nMsgTim</w:t>
      </w:r>
      <w:r w:rsidR="00BA5A2E">
        <w:t>eCalcCount;</w:t>
      </w:r>
    </w:p>
    <w:p w:rsidR="00F4150C" w:rsidRDefault="00F4150C" w:rsidP="00F4150C">
      <w:pPr>
        <w:pStyle w:val="aa"/>
      </w:pPr>
      <w:r>
        <w:rPr>
          <w:rFonts w:hint="eastAsia"/>
        </w:rPr>
        <w:t xml:space="preserve">    uint32_t nDefaultTimeDif;        </w:t>
      </w:r>
      <w:r w:rsidR="00294E28">
        <w:rPr>
          <w:rFonts w:hint="eastAsia"/>
        </w:rPr>
        <w:t xml:space="preserve">      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额定报文差时间（单位：μ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F4150C" w:rsidRDefault="00F4150C" w:rsidP="00F4150C">
      <w:pPr>
        <w:pStyle w:val="aa"/>
      </w:pPr>
      <w:r>
        <w:t>}Config, *PConfig;</w:t>
      </w:r>
    </w:p>
    <w:p w:rsidR="00E3741A" w:rsidRDefault="00E3741A" w:rsidP="00E3741A"/>
    <w:p w:rsidR="00D37553" w:rsidRDefault="00D37553" w:rsidP="00D37553">
      <w:pPr>
        <w:pStyle w:val="aa"/>
      </w:pPr>
      <w:r>
        <w:t>///</w:t>
      </w:r>
    </w:p>
    <w:p w:rsidR="00D37553" w:rsidRDefault="00D37553" w:rsidP="00D37553">
      <w:pPr>
        <w:pStyle w:val="aa"/>
      </w:pPr>
      <w:r>
        <w:t>/// @brief</w:t>
      </w:r>
    </w:p>
    <w:p w:rsidR="00D37553" w:rsidRDefault="00D37553" w:rsidP="00D37553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错误信息结构体</w:t>
      </w:r>
    </w:p>
    <w:p w:rsidR="00D37553" w:rsidRDefault="00D37553" w:rsidP="00D37553">
      <w:pPr>
        <w:pStyle w:val="aa"/>
      </w:pPr>
      <w:r>
        <w:t>///</w:t>
      </w:r>
    </w:p>
    <w:p w:rsidR="00D37553" w:rsidRDefault="00D37553" w:rsidP="00D37553">
      <w:pPr>
        <w:pStyle w:val="aa"/>
      </w:pPr>
      <w:r>
        <w:t>typedef struct _Error</w:t>
      </w:r>
    </w:p>
    <w:p w:rsidR="00D37553" w:rsidRDefault="00D37553" w:rsidP="00D37553">
      <w:pPr>
        <w:pStyle w:val="aa"/>
      </w:pPr>
      <w:r>
        <w:t>{</w:t>
      </w:r>
    </w:p>
    <w:p w:rsidR="00D37553" w:rsidRDefault="00D37553" w:rsidP="00D37553">
      <w:pPr>
        <w:pStyle w:val="aa"/>
      </w:pPr>
      <w:r>
        <w:t xml:space="preserve">    uint8_t nErrno;</w:t>
      </w:r>
      <w:r w:rsidR="00D432A8">
        <w:rPr>
          <w:rFonts w:hint="eastAsia"/>
        </w:rPr>
        <w:tab/>
      </w:r>
      <w:r w:rsidR="00D432A8">
        <w:rPr>
          <w:rFonts w:hint="eastAsia"/>
        </w:rPr>
        <w:tab/>
      </w:r>
      <w:r w:rsidR="00D432A8">
        <w:rPr>
          <w:rFonts w:hint="eastAsia"/>
        </w:rPr>
        <w:tab/>
      </w:r>
      <w:r w:rsidR="00D432A8">
        <w:rPr>
          <w:rFonts w:hint="eastAsia"/>
        </w:rPr>
        <w:tab/>
      </w:r>
      <w:r w:rsidR="00294E28">
        <w:rPr>
          <w:rFonts w:hint="eastAsia"/>
        </w:rPr>
        <w:t xml:space="preserve">                             </w:t>
      </w:r>
      <w:r w:rsidR="00D432A8">
        <w:rPr>
          <w:rFonts w:hint="eastAsia"/>
        </w:rPr>
        <w:t xml:space="preserve">///&lt; </w:t>
      </w:r>
      <w:r w:rsidR="00D432A8">
        <w:rPr>
          <w:rFonts w:hint="eastAsia"/>
        </w:rPr>
        <w:t>设置错误码</w:t>
      </w:r>
    </w:p>
    <w:p w:rsidR="00D37553" w:rsidRDefault="00D37553" w:rsidP="00D37553">
      <w:pPr>
        <w:pStyle w:val="aa"/>
      </w:pPr>
      <w:r>
        <w:t>}Error, *PError;</w:t>
      </w:r>
    </w:p>
    <w:p w:rsidR="00853249" w:rsidRDefault="00853249" w:rsidP="00E3741A"/>
    <w:p w:rsidR="00575D4C" w:rsidRDefault="00215F6B" w:rsidP="00575D4C">
      <w:pPr>
        <w:pStyle w:val="3"/>
      </w:pPr>
      <w:bookmarkStart w:id="9" w:name="_Toc358037975"/>
      <w:r>
        <w:rPr>
          <w:rFonts w:hint="eastAsia"/>
        </w:rPr>
        <w:t>设置错误码定义</w:t>
      </w:r>
      <w:bookmarkEnd w:id="9"/>
    </w:p>
    <w:p w:rsidR="00D37553" w:rsidRDefault="00905417" w:rsidP="002422A3">
      <w:pPr>
        <w:ind w:firstLine="420"/>
      </w:pPr>
      <w:r>
        <w:rPr>
          <w:rFonts w:hint="eastAsia"/>
        </w:rPr>
        <w:t>设置计算参数时，</w:t>
      </w:r>
      <w:r>
        <w:rPr>
          <w:rFonts w:hint="eastAsia"/>
        </w:rPr>
        <w:t>DSP</w:t>
      </w:r>
      <w:r>
        <w:rPr>
          <w:rFonts w:hint="eastAsia"/>
        </w:rPr>
        <w:t>会对设置参数进行检查，然后对检查结果通过错误码的形式返回。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7C322B" w:rsidTr="001B746C">
        <w:tc>
          <w:tcPr>
            <w:tcW w:w="4264" w:type="dxa"/>
            <w:shd w:val="clear" w:color="auto" w:fill="E6E6E6" w:themeFill="background1" w:themeFillShade="E6"/>
          </w:tcPr>
          <w:p w:rsidR="007C322B" w:rsidRDefault="007C322B" w:rsidP="00B67C4E">
            <w:pPr>
              <w:pStyle w:val="af0"/>
            </w:pPr>
            <w:r>
              <w:rPr>
                <w:rFonts w:hint="eastAsia"/>
              </w:rPr>
              <w:t>错误码</w:t>
            </w:r>
            <w:r w:rsidR="00B67C4E">
              <w:rPr>
                <w:rFonts w:hint="eastAsia"/>
              </w:rPr>
              <w:t>（</w:t>
            </w:r>
            <w:r w:rsidR="00B67C4E">
              <w:rPr>
                <w:rFonts w:hint="eastAsia"/>
              </w:rPr>
              <w:t>nErrno</w:t>
            </w:r>
            <w:r w:rsidR="00B67C4E">
              <w:rPr>
                <w:rFonts w:hint="eastAsia"/>
              </w:rPr>
              <w:t>）</w:t>
            </w:r>
          </w:p>
        </w:tc>
        <w:tc>
          <w:tcPr>
            <w:tcW w:w="4264" w:type="dxa"/>
            <w:shd w:val="clear" w:color="auto" w:fill="E6E6E6" w:themeFill="background1" w:themeFillShade="E6"/>
          </w:tcPr>
          <w:p w:rsidR="007C322B" w:rsidRDefault="007C322B" w:rsidP="001B746C">
            <w:pPr>
              <w:pStyle w:val="af0"/>
            </w:pPr>
            <w:r>
              <w:rPr>
                <w:rFonts w:hint="eastAsia"/>
              </w:rPr>
              <w:t>描述</w:t>
            </w:r>
          </w:p>
        </w:tc>
      </w:tr>
      <w:tr w:rsidR="007C322B" w:rsidTr="007C322B">
        <w:tc>
          <w:tcPr>
            <w:tcW w:w="4264" w:type="dxa"/>
          </w:tcPr>
          <w:p w:rsidR="007C322B" w:rsidRDefault="00C45CD0" w:rsidP="001B746C">
            <w:pPr>
              <w:pStyle w:val="af2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</w:tcPr>
          <w:p w:rsidR="007C322B" w:rsidRDefault="00C45CD0" w:rsidP="001B746C">
            <w:pPr>
              <w:pStyle w:val="af2"/>
            </w:pPr>
            <w:r>
              <w:rPr>
                <w:rFonts w:hint="eastAsia"/>
              </w:rPr>
              <w:t>设置成功</w:t>
            </w:r>
          </w:p>
        </w:tc>
      </w:tr>
      <w:tr w:rsidR="007C322B" w:rsidTr="007C322B">
        <w:tc>
          <w:tcPr>
            <w:tcW w:w="4264" w:type="dxa"/>
          </w:tcPr>
          <w:p w:rsidR="007C322B" w:rsidRDefault="00354709" w:rsidP="001B746C">
            <w:pPr>
              <w:pStyle w:val="af2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</w:tcPr>
          <w:p w:rsidR="007C322B" w:rsidRDefault="0086687D" w:rsidP="0086687D">
            <w:pPr>
              <w:pStyle w:val="af2"/>
            </w:pPr>
            <w:r>
              <w:rPr>
                <w:rFonts w:hint="eastAsia"/>
              </w:rPr>
              <w:t>谐波计算所需</w:t>
            </w:r>
            <w:r w:rsidR="00FE62DA">
              <w:rPr>
                <w:rFonts w:hint="eastAsia"/>
              </w:rPr>
              <w:t>数据</w:t>
            </w:r>
            <w:r>
              <w:rPr>
                <w:rFonts w:hint="eastAsia"/>
              </w:rPr>
              <w:t>数目超过限制</w:t>
            </w:r>
          </w:p>
        </w:tc>
      </w:tr>
      <w:tr w:rsidR="007C322B" w:rsidTr="007C322B">
        <w:tc>
          <w:tcPr>
            <w:tcW w:w="4264" w:type="dxa"/>
          </w:tcPr>
          <w:p w:rsidR="007C322B" w:rsidRDefault="00354709" w:rsidP="001B746C">
            <w:pPr>
              <w:pStyle w:val="af2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</w:tcPr>
          <w:p w:rsidR="007C322B" w:rsidRDefault="0081384F" w:rsidP="001B746C">
            <w:pPr>
              <w:pStyle w:val="af2"/>
            </w:pPr>
            <w:r>
              <w:rPr>
                <w:rFonts w:hint="eastAsia"/>
              </w:rPr>
              <w:t>报文离散度计算所需</w:t>
            </w:r>
            <w:r w:rsidR="00FE62DA">
              <w:rPr>
                <w:rFonts w:hint="eastAsia"/>
              </w:rPr>
              <w:t>数据数目</w:t>
            </w:r>
            <w:r w:rsidR="005D486F">
              <w:rPr>
                <w:rFonts w:hint="eastAsia"/>
              </w:rPr>
              <w:t>超过限制</w:t>
            </w:r>
          </w:p>
        </w:tc>
      </w:tr>
    </w:tbl>
    <w:p w:rsidR="00F84B0A" w:rsidRDefault="001B0CD1" w:rsidP="00F84B0A">
      <w:pPr>
        <w:pStyle w:val="3"/>
      </w:pPr>
      <w:bookmarkStart w:id="10" w:name="_Toc358037976"/>
      <w:r>
        <w:rPr>
          <w:rFonts w:hint="eastAsia"/>
        </w:rPr>
        <w:t>默认参数</w:t>
      </w:r>
      <w:r w:rsidR="009D7064">
        <w:rPr>
          <w:rFonts w:hint="eastAsia"/>
        </w:rPr>
        <w:t>值</w:t>
      </w:r>
      <w:bookmarkEnd w:id="10"/>
    </w:p>
    <w:p w:rsidR="00F84B0A" w:rsidRDefault="00F84B0A" w:rsidP="008D21DC">
      <w:pPr>
        <w:pStyle w:val="23"/>
      </w:pPr>
      <w:r>
        <w:rPr>
          <w:rFonts w:hint="eastAsia"/>
        </w:rPr>
        <w:t>在</w:t>
      </w:r>
      <w:r w:rsidR="00083A68">
        <w:rPr>
          <w:rFonts w:hint="eastAsia"/>
        </w:rPr>
        <w:t>DSP</w:t>
      </w:r>
      <w:r w:rsidR="00083A68">
        <w:rPr>
          <w:rFonts w:hint="eastAsia"/>
        </w:rPr>
        <w:t>计算之前，</w:t>
      </w:r>
      <w:r>
        <w:rPr>
          <w:rFonts w:hint="eastAsia"/>
        </w:rPr>
        <w:t>应该首先对</w:t>
      </w:r>
      <w:r>
        <w:rPr>
          <w:rFonts w:hint="eastAsia"/>
        </w:rPr>
        <w:t>DSP</w:t>
      </w:r>
      <w:r>
        <w:rPr>
          <w:rFonts w:hint="eastAsia"/>
        </w:rPr>
        <w:t>中相关的计算参数进行设置，以保证计算结果的正确。否则</w:t>
      </w:r>
      <w:r>
        <w:rPr>
          <w:rFonts w:hint="eastAsia"/>
        </w:rPr>
        <w:t>DSP</w:t>
      </w:r>
      <w:r>
        <w:rPr>
          <w:rFonts w:hint="eastAsia"/>
        </w:rPr>
        <w:t>就会按照默认的参数进行计算。默认计算参数值如下表：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760A07" w:rsidTr="00760A07">
        <w:tc>
          <w:tcPr>
            <w:tcW w:w="4264" w:type="dxa"/>
            <w:shd w:val="clear" w:color="auto" w:fill="E6E6E6" w:themeFill="background1" w:themeFillShade="E6"/>
          </w:tcPr>
          <w:p w:rsidR="00760A07" w:rsidRPr="00760A07" w:rsidRDefault="00760A07" w:rsidP="00237C58">
            <w:pPr>
              <w:pStyle w:val="af0"/>
            </w:pPr>
            <w:r w:rsidRPr="00760A07">
              <w:lastRenderedPageBreak/>
              <w:tab/>
            </w:r>
            <w:r w:rsidRPr="00760A07">
              <w:rPr>
                <w:rFonts w:hint="eastAsia"/>
              </w:rPr>
              <w:t>参数名</w:t>
            </w:r>
            <w:r w:rsidRPr="00760A07">
              <w:tab/>
            </w:r>
          </w:p>
        </w:tc>
        <w:tc>
          <w:tcPr>
            <w:tcW w:w="4264" w:type="dxa"/>
            <w:shd w:val="clear" w:color="auto" w:fill="E6E6E6" w:themeFill="background1" w:themeFillShade="E6"/>
          </w:tcPr>
          <w:p w:rsidR="00760A07" w:rsidRPr="00760A07" w:rsidRDefault="00760A07" w:rsidP="00237C58">
            <w:pPr>
              <w:pStyle w:val="af0"/>
            </w:pPr>
            <w:r w:rsidRPr="00760A07">
              <w:rPr>
                <w:rFonts w:hint="eastAsia"/>
              </w:rPr>
              <w:t>默认值</w:t>
            </w:r>
          </w:p>
        </w:tc>
      </w:tr>
      <w:tr w:rsidR="00760A07" w:rsidTr="00760A07">
        <w:tc>
          <w:tcPr>
            <w:tcW w:w="4264" w:type="dxa"/>
          </w:tcPr>
          <w:p w:rsidR="00760A07" w:rsidRDefault="00760A07" w:rsidP="00760A07">
            <w:pPr>
              <w:pStyle w:val="af2"/>
            </w:pPr>
            <w:r w:rsidRPr="00CE7990">
              <w:t>nSmvCalcCount</w:t>
            </w:r>
          </w:p>
        </w:tc>
        <w:tc>
          <w:tcPr>
            <w:tcW w:w="4264" w:type="dxa"/>
          </w:tcPr>
          <w:p w:rsidR="00760A07" w:rsidRDefault="00760A07" w:rsidP="00760A07">
            <w:pPr>
              <w:pStyle w:val="af2"/>
            </w:pPr>
            <w:r>
              <w:rPr>
                <w:rFonts w:hint="eastAsia"/>
              </w:rPr>
              <w:t>800</w:t>
            </w:r>
          </w:p>
        </w:tc>
      </w:tr>
      <w:tr w:rsidR="00760A07" w:rsidTr="00760A07">
        <w:tc>
          <w:tcPr>
            <w:tcW w:w="4264" w:type="dxa"/>
          </w:tcPr>
          <w:p w:rsidR="00760A07" w:rsidRDefault="00760A07" w:rsidP="00760A07">
            <w:pPr>
              <w:pStyle w:val="af2"/>
            </w:pPr>
            <w:r w:rsidRPr="00CE7990">
              <w:t>nMsgTimeCalcCount</w:t>
            </w:r>
          </w:p>
        </w:tc>
        <w:tc>
          <w:tcPr>
            <w:tcW w:w="4264" w:type="dxa"/>
          </w:tcPr>
          <w:p w:rsidR="00760A07" w:rsidRDefault="00760A07" w:rsidP="00760A07">
            <w:pPr>
              <w:pStyle w:val="af2"/>
            </w:pPr>
            <w:r>
              <w:rPr>
                <w:rFonts w:hint="eastAsia"/>
              </w:rPr>
              <w:t>4680</w:t>
            </w:r>
          </w:p>
        </w:tc>
      </w:tr>
      <w:tr w:rsidR="00760A07" w:rsidTr="00760A07">
        <w:tc>
          <w:tcPr>
            <w:tcW w:w="4264" w:type="dxa"/>
          </w:tcPr>
          <w:p w:rsidR="00760A07" w:rsidRDefault="00760A07" w:rsidP="00760A07">
            <w:pPr>
              <w:pStyle w:val="af2"/>
            </w:pPr>
            <w:r w:rsidRPr="00DD7951">
              <w:t>nDefaultTimeDif</w:t>
            </w:r>
          </w:p>
        </w:tc>
        <w:tc>
          <w:tcPr>
            <w:tcW w:w="4264" w:type="dxa"/>
          </w:tcPr>
          <w:p w:rsidR="00760A07" w:rsidRDefault="00760A07" w:rsidP="00760A07">
            <w:pPr>
              <w:pStyle w:val="af2"/>
            </w:pPr>
            <w:r>
              <w:rPr>
                <w:rFonts w:hint="eastAsia"/>
              </w:rPr>
              <w:t>0</w:t>
            </w:r>
          </w:p>
        </w:tc>
      </w:tr>
    </w:tbl>
    <w:p w:rsidR="00886B02" w:rsidRPr="00F84B0A" w:rsidRDefault="00886B02" w:rsidP="00B27C92"/>
    <w:p w:rsidR="0095760D" w:rsidRDefault="00B419D4" w:rsidP="00BE367D">
      <w:pPr>
        <w:pStyle w:val="2"/>
      </w:pPr>
      <w:bookmarkStart w:id="11" w:name="_Toc358037977"/>
      <w:r>
        <w:rPr>
          <w:rFonts w:hint="eastAsia"/>
        </w:rPr>
        <w:t>获取</w:t>
      </w:r>
      <w:r>
        <w:rPr>
          <w:rFonts w:hint="eastAsia"/>
        </w:rPr>
        <w:t>DSP</w:t>
      </w:r>
      <w:r>
        <w:rPr>
          <w:rFonts w:hint="eastAsia"/>
        </w:rPr>
        <w:t>信息</w:t>
      </w:r>
      <w:bookmarkEnd w:id="11"/>
    </w:p>
    <w:p w:rsidR="009C2D7E" w:rsidRDefault="004D2AD9" w:rsidP="005C3252">
      <w:pPr>
        <w:pStyle w:val="23"/>
      </w:pPr>
      <w:r>
        <w:rPr>
          <w:rFonts w:hint="eastAsia"/>
        </w:rPr>
        <w:t>如果要得到</w:t>
      </w:r>
      <w:r>
        <w:rPr>
          <w:rFonts w:hint="eastAsia"/>
        </w:rPr>
        <w:t>DSP</w:t>
      </w:r>
      <w:r>
        <w:rPr>
          <w:rFonts w:hint="eastAsia"/>
        </w:rPr>
        <w:t>的信息，比如版本信息，</w:t>
      </w:r>
      <w:r w:rsidR="00071E6A">
        <w:rPr>
          <w:rFonts w:hint="eastAsia"/>
        </w:rPr>
        <w:t>ARM</w:t>
      </w:r>
      <w:r w:rsidR="00071E6A">
        <w:rPr>
          <w:rFonts w:hint="eastAsia"/>
        </w:rPr>
        <w:t>端</w:t>
      </w:r>
      <w:r w:rsidR="005C4CB1">
        <w:rPr>
          <w:rFonts w:hint="eastAsia"/>
        </w:rPr>
        <w:t>需要</w:t>
      </w:r>
      <w:r w:rsidR="00AC6A49">
        <w:rPr>
          <w:rFonts w:hint="eastAsia"/>
        </w:rPr>
        <w:t>发送</w:t>
      </w:r>
      <w:r w:rsidR="00AC6A49">
        <w:rPr>
          <w:rFonts w:hint="eastAsia"/>
        </w:rPr>
        <w:t>ARM2DSP_CONTROLCODE_INFO</w:t>
      </w:r>
      <w:r w:rsidR="003C3A62">
        <w:rPr>
          <w:rFonts w:hint="eastAsia"/>
        </w:rPr>
        <w:t>命令码的数据帧，</w:t>
      </w:r>
      <w:r w:rsidR="006B3F0D">
        <w:rPr>
          <w:rFonts w:hint="eastAsia"/>
        </w:rPr>
        <w:t>只需在帧头指明命令码即可，不需要</w:t>
      </w:r>
      <w:r w:rsidR="00A47A42">
        <w:rPr>
          <w:rFonts w:hint="eastAsia"/>
        </w:rPr>
        <w:t>其他额外信息。</w:t>
      </w:r>
      <w:r w:rsidR="00F955BE">
        <w:rPr>
          <w:rFonts w:hint="eastAsia"/>
        </w:rPr>
        <w:t>DSP</w:t>
      </w:r>
      <w:r w:rsidR="00F955BE">
        <w:rPr>
          <w:rFonts w:hint="eastAsia"/>
        </w:rPr>
        <w:t>会返回一个</w:t>
      </w:r>
      <w:r w:rsidR="00F955BE" w:rsidRPr="00F955BE">
        <w:t>DspInfo</w:t>
      </w:r>
      <w:r w:rsidR="00F955BE">
        <w:rPr>
          <w:rFonts w:hint="eastAsia"/>
        </w:rPr>
        <w:t>的结构体</w:t>
      </w:r>
      <w:r w:rsidR="00886A55">
        <w:rPr>
          <w:rFonts w:hint="eastAsia"/>
        </w:rPr>
        <w:t>，该结构体定义如下：</w:t>
      </w:r>
    </w:p>
    <w:p w:rsidR="00D404E2" w:rsidRDefault="00D404E2" w:rsidP="00D404E2">
      <w:pPr>
        <w:pStyle w:val="aa"/>
      </w:pPr>
      <w:r>
        <w:t>///</w:t>
      </w:r>
    </w:p>
    <w:p w:rsidR="00D404E2" w:rsidRDefault="00D404E2" w:rsidP="00D404E2">
      <w:pPr>
        <w:pStyle w:val="aa"/>
      </w:pPr>
      <w:r>
        <w:t>/// @brief</w:t>
      </w:r>
    </w:p>
    <w:p w:rsidR="00D404E2" w:rsidRDefault="00D404E2" w:rsidP="00D404E2">
      <w:pPr>
        <w:pStyle w:val="aa"/>
      </w:pPr>
      <w:r>
        <w:rPr>
          <w:rFonts w:hint="eastAsia"/>
        </w:rPr>
        <w:t>///    DSP</w:t>
      </w:r>
      <w:r>
        <w:rPr>
          <w:rFonts w:hint="eastAsia"/>
        </w:rPr>
        <w:t>信息结构体</w:t>
      </w:r>
    </w:p>
    <w:p w:rsidR="00D404E2" w:rsidRDefault="00D404E2" w:rsidP="00D404E2">
      <w:pPr>
        <w:pStyle w:val="aa"/>
      </w:pPr>
      <w:r>
        <w:t>///</w:t>
      </w:r>
    </w:p>
    <w:p w:rsidR="00D404E2" w:rsidRDefault="00D404E2" w:rsidP="00D404E2">
      <w:pPr>
        <w:pStyle w:val="aa"/>
      </w:pPr>
      <w:r>
        <w:t>typedef struct _DspInfo</w:t>
      </w:r>
    </w:p>
    <w:p w:rsidR="00D404E2" w:rsidRDefault="00D404E2" w:rsidP="00D404E2">
      <w:pPr>
        <w:pStyle w:val="aa"/>
      </w:pPr>
      <w:r>
        <w:t>{</w:t>
      </w:r>
    </w:p>
    <w:p w:rsidR="00D404E2" w:rsidRDefault="00D404E2" w:rsidP="00D404E2">
      <w:pPr>
        <w:pStyle w:val="aa"/>
      </w:pPr>
      <w:r>
        <w:rPr>
          <w:rFonts w:hint="eastAsia"/>
        </w:rPr>
        <w:t xml:space="preserve">    uint8_t nVersion;                </w:t>
      </w:r>
      <w:r w:rsidR="00E02892">
        <w:rPr>
          <w:rFonts w:hint="eastAsia"/>
        </w:rPr>
        <w:t xml:space="preserve">                         </w:t>
      </w:r>
      <w:r>
        <w:rPr>
          <w:rFonts w:hint="eastAsia"/>
        </w:rPr>
        <w:t>///&lt; DSP</w:t>
      </w:r>
      <w:r>
        <w:rPr>
          <w:rFonts w:hint="eastAsia"/>
        </w:rPr>
        <w:t>版本号</w:t>
      </w:r>
    </w:p>
    <w:p w:rsidR="00886A55" w:rsidRDefault="00D404E2" w:rsidP="00D404E2">
      <w:pPr>
        <w:pStyle w:val="aa"/>
      </w:pPr>
      <w:r>
        <w:t>}DspInfo, *PDspInfo;</w:t>
      </w:r>
    </w:p>
    <w:p w:rsidR="00831AA8" w:rsidRDefault="009744AC" w:rsidP="00383BE1">
      <w:pPr>
        <w:pStyle w:val="2"/>
      </w:pPr>
      <w:bookmarkStart w:id="12" w:name="_Toc358037978"/>
      <w:r>
        <w:rPr>
          <w:rFonts w:hint="eastAsia"/>
        </w:rPr>
        <w:t>有效值、</w:t>
      </w:r>
      <w:r w:rsidR="00851C0D">
        <w:rPr>
          <w:rFonts w:hint="eastAsia"/>
        </w:rPr>
        <w:t>谐波、功率、序量等计算</w:t>
      </w:r>
      <w:bookmarkEnd w:id="12"/>
    </w:p>
    <w:p w:rsidR="00851C0D" w:rsidRDefault="005C5CC3" w:rsidP="00A754EE">
      <w:pPr>
        <w:pStyle w:val="23"/>
      </w:pPr>
      <w:r>
        <w:rPr>
          <w:rFonts w:hint="eastAsia"/>
        </w:rPr>
        <w:t>对于</w:t>
      </w:r>
      <w:r w:rsidR="009744AC">
        <w:rPr>
          <w:rFonts w:hint="eastAsia"/>
        </w:rPr>
        <w:t>有效值、</w:t>
      </w:r>
      <w:r w:rsidR="00037FC0">
        <w:rPr>
          <w:rFonts w:hint="eastAsia"/>
        </w:rPr>
        <w:t>谐波</w:t>
      </w:r>
      <w:r w:rsidR="00930642">
        <w:rPr>
          <w:rFonts w:hint="eastAsia"/>
        </w:rPr>
        <w:t>，功率，序量等计算，需要</w:t>
      </w:r>
      <w:r w:rsidR="008A6835">
        <w:rPr>
          <w:rFonts w:hint="eastAsia"/>
        </w:rPr>
        <w:t>得到一定数目的采样值数据</w:t>
      </w:r>
      <w:r w:rsidR="00473C0B">
        <w:rPr>
          <w:rFonts w:hint="eastAsia"/>
        </w:rPr>
        <w:t>，因此</w:t>
      </w:r>
      <w:r w:rsidR="002F6194">
        <w:rPr>
          <w:rFonts w:hint="eastAsia"/>
        </w:rPr>
        <w:t>ARM</w:t>
      </w:r>
      <w:r w:rsidR="002F6194">
        <w:rPr>
          <w:rFonts w:hint="eastAsia"/>
        </w:rPr>
        <w:t>端需要发送</w:t>
      </w:r>
      <w:r w:rsidR="001B5484">
        <w:rPr>
          <w:rFonts w:hint="eastAsia"/>
        </w:rPr>
        <w:t>ARM2DSP_CONTROLCODE_SMV_DATA</w:t>
      </w:r>
      <w:r w:rsidR="001B5484">
        <w:rPr>
          <w:rFonts w:hint="eastAsia"/>
        </w:rPr>
        <w:t>命令码，</w:t>
      </w:r>
      <w:r w:rsidR="00152400">
        <w:rPr>
          <w:rFonts w:hint="eastAsia"/>
        </w:rPr>
        <w:t>后面加上一个</w:t>
      </w:r>
      <w:r w:rsidR="00152400">
        <w:rPr>
          <w:rFonts w:hint="eastAsia"/>
        </w:rPr>
        <w:t>SmvData</w:t>
      </w:r>
      <w:r w:rsidR="00152400">
        <w:rPr>
          <w:rFonts w:hint="eastAsia"/>
        </w:rPr>
        <w:t>的结构体</w:t>
      </w:r>
      <w:r w:rsidR="00680995">
        <w:rPr>
          <w:rFonts w:hint="eastAsia"/>
        </w:rPr>
        <w:t>的数据帧</w:t>
      </w:r>
      <w:r w:rsidR="00E26052">
        <w:rPr>
          <w:rFonts w:hint="eastAsia"/>
        </w:rPr>
        <w:t>，</w:t>
      </w:r>
      <w:r w:rsidR="00E26052">
        <w:rPr>
          <w:rFonts w:hint="eastAsia"/>
        </w:rPr>
        <w:t>DSP</w:t>
      </w:r>
      <w:r w:rsidR="00E26052">
        <w:rPr>
          <w:rFonts w:hint="eastAsia"/>
        </w:rPr>
        <w:t>计算之后会返回一个</w:t>
      </w:r>
      <w:r w:rsidR="00E26052" w:rsidRPr="00E26052">
        <w:t>SMV_DATA_CALC_RT</w:t>
      </w:r>
      <w:r w:rsidR="00E26052">
        <w:rPr>
          <w:rFonts w:hint="eastAsia"/>
        </w:rPr>
        <w:t>的结构体</w:t>
      </w:r>
      <w:r w:rsidR="00AC10C1">
        <w:rPr>
          <w:rFonts w:hint="eastAsia"/>
        </w:rPr>
        <w:t>，</w:t>
      </w:r>
      <w:r w:rsidR="004C3B1A">
        <w:rPr>
          <w:rFonts w:hint="eastAsia"/>
        </w:rPr>
        <w:t>用以表示各种计算结果。</w:t>
      </w:r>
      <w:r w:rsidR="001A7A56">
        <w:rPr>
          <w:rFonts w:hint="eastAsia"/>
        </w:rPr>
        <w:t>这两个结构体的定义如下：</w:t>
      </w:r>
    </w:p>
    <w:p w:rsidR="009F1355" w:rsidRDefault="009F1355" w:rsidP="009F1355">
      <w:pPr>
        <w:pStyle w:val="aa"/>
      </w:pPr>
      <w:r>
        <w:t>///</w:t>
      </w:r>
    </w:p>
    <w:p w:rsidR="009F1355" w:rsidRDefault="009F1355" w:rsidP="009F1355">
      <w:pPr>
        <w:pStyle w:val="aa"/>
      </w:pPr>
      <w:r>
        <w:t>/// @brief</w:t>
      </w:r>
    </w:p>
    <w:p w:rsidR="009F1355" w:rsidRDefault="009F1355" w:rsidP="009F1355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定义</w:t>
      </w:r>
      <w:r>
        <w:rPr>
          <w:rFonts w:hint="eastAsia"/>
        </w:rPr>
        <w:t>ARM</w:t>
      </w:r>
      <w:r>
        <w:rPr>
          <w:rFonts w:hint="eastAsia"/>
        </w:rPr>
        <w:t>发送到</w:t>
      </w:r>
      <w:r>
        <w:rPr>
          <w:rFonts w:hint="eastAsia"/>
        </w:rPr>
        <w:t>DSP</w:t>
      </w:r>
      <w:r>
        <w:rPr>
          <w:rFonts w:hint="eastAsia"/>
        </w:rPr>
        <w:t>的采样值数据结构</w:t>
      </w:r>
    </w:p>
    <w:p w:rsidR="009F1355" w:rsidRDefault="009F1355" w:rsidP="009F1355">
      <w:pPr>
        <w:pStyle w:val="aa"/>
      </w:pPr>
      <w:r>
        <w:t>///</w:t>
      </w:r>
    </w:p>
    <w:p w:rsidR="009F1355" w:rsidRDefault="009F1355" w:rsidP="009F1355">
      <w:pPr>
        <w:pStyle w:val="aa"/>
      </w:pPr>
      <w:r>
        <w:t>typedef struct</w:t>
      </w:r>
    </w:p>
    <w:p w:rsidR="009F1355" w:rsidRDefault="009F1355" w:rsidP="009F1355">
      <w:pPr>
        <w:pStyle w:val="aa"/>
      </w:pPr>
      <w:r>
        <w:t>{</w:t>
      </w:r>
    </w:p>
    <w:p w:rsidR="009F1355" w:rsidRDefault="009F1355" w:rsidP="009F1355">
      <w:pPr>
        <w:pStyle w:val="aa"/>
      </w:pPr>
      <w:r>
        <w:rPr>
          <w:rFonts w:hint="eastAsia"/>
        </w:rPr>
        <w:t xml:space="preserve">    uint8_t  nChannelCount;      </w:t>
      </w:r>
      <w:r w:rsidR="005B7FE1">
        <w:rPr>
          <w:rFonts w:hint="eastAsia"/>
        </w:rPr>
        <w:t xml:space="preserve">     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实际传输的通道数目</w:t>
      </w:r>
    </w:p>
    <w:p w:rsidR="009F1355" w:rsidRDefault="009F1355" w:rsidP="009F1355">
      <w:pPr>
        <w:pStyle w:val="aa"/>
      </w:pPr>
      <w:r>
        <w:rPr>
          <w:rFonts w:hint="eastAsia"/>
        </w:rPr>
        <w:t xml:space="preserve">    uint16_t nSmvPerCircle;                                  ///&lt; </w:t>
      </w:r>
      <w:r>
        <w:rPr>
          <w:rFonts w:hint="eastAsia"/>
        </w:rPr>
        <w:t>实际传输的数据一个周波的采样数</w:t>
      </w:r>
    </w:p>
    <w:p w:rsidR="009F1355" w:rsidRDefault="009F1355" w:rsidP="009F1355">
      <w:pPr>
        <w:pStyle w:val="aa"/>
      </w:pPr>
      <w:r>
        <w:rPr>
          <w:rFonts w:hint="eastAsia"/>
        </w:rPr>
        <w:t xml:space="preserve">    uint8_t  nChannelVC</w:t>
      </w:r>
      <w:r w:rsidR="005B7FE1">
        <w:rPr>
          <w:rFonts w:hint="eastAsia"/>
        </w:rPr>
        <w:t xml:space="preserve">Type[MAX_SMV_CHANNELS];        </w:t>
      </w:r>
      <w:r>
        <w:rPr>
          <w:rFonts w:hint="eastAsia"/>
        </w:rPr>
        <w:t xml:space="preserve">///&lt; </w:t>
      </w:r>
      <w:r>
        <w:rPr>
          <w:rFonts w:hint="eastAsia"/>
        </w:rPr>
        <w:t>每个通道的电压</w:t>
      </w:r>
      <w:r>
        <w:rPr>
          <w:rFonts w:hint="eastAsia"/>
        </w:rPr>
        <w:t>/</w:t>
      </w:r>
      <w:r>
        <w:rPr>
          <w:rFonts w:hint="eastAsia"/>
        </w:rPr>
        <w:t>电流类型</w:t>
      </w:r>
    </w:p>
    <w:p w:rsidR="009F1355" w:rsidRDefault="009F1355" w:rsidP="009F1355">
      <w:pPr>
        <w:pStyle w:val="aa"/>
      </w:pPr>
      <w:r>
        <w:rPr>
          <w:rFonts w:hint="eastAsia"/>
        </w:rPr>
        <w:t xml:space="preserve">    float    fScaleFactor[MAX_SMV_CHANNELS];            ///&lt; </w:t>
      </w:r>
      <w:r>
        <w:rPr>
          <w:rFonts w:hint="eastAsia"/>
        </w:rPr>
        <w:t>每个通道的比例因子</w:t>
      </w:r>
    </w:p>
    <w:p w:rsidR="00F132DD" w:rsidRDefault="009F1355" w:rsidP="00F132DD">
      <w:pPr>
        <w:pStyle w:val="aa"/>
        <w:ind w:firstLine="345"/>
      </w:pPr>
      <w:r>
        <w:rPr>
          <w:rFonts w:hint="eastAsia"/>
        </w:rPr>
        <w:t xml:space="preserve">float    fChannelData[MAX_SMV_CHANNELS][MAX_SMV_PER_CIRCLE]; </w:t>
      </w:r>
    </w:p>
    <w:p w:rsidR="001A7A56" w:rsidRDefault="009F1355" w:rsidP="00F132DD">
      <w:pPr>
        <w:pStyle w:val="aa"/>
      </w:pPr>
      <w:r>
        <w:t>} SmvData, *PSmvData;</w:t>
      </w:r>
    </w:p>
    <w:p w:rsidR="00BC3009" w:rsidRDefault="00BC3009" w:rsidP="00BC3009"/>
    <w:p w:rsidR="00AD1763" w:rsidRDefault="00AD1763" w:rsidP="00AD1763">
      <w:pPr>
        <w:pStyle w:val="aa"/>
      </w:pPr>
    </w:p>
    <w:p w:rsidR="00AD1763" w:rsidRDefault="00AD1763" w:rsidP="00AD1763">
      <w:pPr>
        <w:pStyle w:val="aa"/>
      </w:pPr>
      <w:r>
        <w:t>///</w:t>
      </w:r>
    </w:p>
    <w:p w:rsidR="00AD1763" w:rsidRDefault="00AD1763" w:rsidP="00AD1763">
      <w:pPr>
        <w:pStyle w:val="aa"/>
      </w:pPr>
      <w:r>
        <w:t>/// @brief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定义计算谐波返回的数据帧格式</w:t>
      </w:r>
    </w:p>
    <w:p w:rsidR="00AD1763" w:rsidRDefault="00AD1763" w:rsidP="00AD1763">
      <w:pPr>
        <w:pStyle w:val="aa"/>
      </w:pPr>
      <w:r>
        <w:t>///</w:t>
      </w:r>
    </w:p>
    <w:p w:rsidR="00AD1763" w:rsidRDefault="00AD1763" w:rsidP="00AD1763">
      <w:pPr>
        <w:pStyle w:val="aa"/>
      </w:pPr>
      <w:r>
        <w:t>typedef struct {</w:t>
      </w:r>
    </w:p>
    <w:p w:rsidR="006458A3" w:rsidRPr="006458A3" w:rsidRDefault="006458A3" w:rsidP="006458A3">
      <w:pPr>
        <w:pStyle w:val="aa"/>
        <w:ind w:firstLineChars="200" w:firstLine="360"/>
      </w:pPr>
      <w:r w:rsidRPr="006458A3">
        <w:rPr>
          <w:rFonts w:hint="eastAsia"/>
        </w:rPr>
        <w:t xml:space="preserve">// </w:t>
      </w:r>
      <w:r w:rsidRPr="006458A3">
        <w:rPr>
          <w:rFonts w:hint="eastAsia"/>
        </w:rPr>
        <w:t>通道数据</w:t>
      </w:r>
    </w:p>
    <w:p w:rsidR="00AD1763" w:rsidRDefault="00AD1763" w:rsidP="00AD1763">
      <w:pPr>
        <w:pStyle w:val="aa"/>
      </w:pPr>
      <w:r>
        <w:rPr>
          <w:rFonts w:hint="eastAsia"/>
        </w:rPr>
        <w:lastRenderedPageBreak/>
        <w:t xml:space="preserve">    uint8_t  nChannelCount;         </w:t>
      </w:r>
      <w:r w:rsidR="003420FA">
        <w:rPr>
          <w:rFonts w:hint="eastAsia"/>
        </w:rPr>
        <w:t xml:space="preserve">      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实际传输的通道数目</w:t>
      </w:r>
    </w:p>
    <w:p w:rsidR="00AD1763" w:rsidRDefault="00AD1763" w:rsidP="003C3158">
      <w:pPr>
        <w:pStyle w:val="aa"/>
        <w:ind w:firstLine="345"/>
      </w:pPr>
      <w:r>
        <w:rPr>
          <w:rFonts w:hint="eastAsia"/>
        </w:rPr>
        <w:t>uint8_t  nChannelVCType[M</w:t>
      </w:r>
      <w:r w:rsidR="003420FA">
        <w:rPr>
          <w:rFonts w:hint="eastAsia"/>
        </w:rPr>
        <w:t xml:space="preserve">AX_SMV_CHANNELS];            </w:t>
      </w:r>
      <w:r>
        <w:rPr>
          <w:rFonts w:hint="eastAsia"/>
        </w:rPr>
        <w:t xml:space="preserve">///&lt; </w:t>
      </w:r>
      <w:r>
        <w:rPr>
          <w:rFonts w:hint="eastAsia"/>
        </w:rPr>
        <w:t>每个通道的电压</w:t>
      </w:r>
      <w:r>
        <w:rPr>
          <w:rFonts w:hint="eastAsia"/>
        </w:rPr>
        <w:t>/</w:t>
      </w:r>
      <w:r>
        <w:rPr>
          <w:rFonts w:hint="eastAsia"/>
        </w:rPr>
        <w:t>电流类型</w:t>
      </w:r>
      <w:r>
        <w:rPr>
          <w:rFonts w:hint="eastAsia"/>
        </w:rPr>
        <w:t xml:space="preserve"> </w:t>
      </w:r>
    </w:p>
    <w:p w:rsidR="003C3158" w:rsidRDefault="003C3158" w:rsidP="003C3158">
      <w:pPr>
        <w:pStyle w:val="aa"/>
      </w:pPr>
    </w:p>
    <w:p w:rsidR="003C3158" w:rsidRPr="003C3158" w:rsidRDefault="003C3158" w:rsidP="00B600F4">
      <w:pPr>
        <w:pStyle w:val="aa"/>
        <w:ind w:firstLineChars="200" w:firstLine="360"/>
      </w:pPr>
      <w:r w:rsidRPr="003C3158">
        <w:rPr>
          <w:rFonts w:hint="eastAsia"/>
        </w:rPr>
        <w:t xml:space="preserve">// </w:t>
      </w:r>
      <w:r w:rsidRPr="003C3158">
        <w:rPr>
          <w:rFonts w:hint="eastAsia"/>
        </w:rPr>
        <w:t>频率和有效值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fFreq[MAX_SMV_CHA</w:t>
      </w:r>
      <w:r w:rsidR="003420FA">
        <w:rPr>
          <w:rFonts w:hint="eastAsia"/>
        </w:rPr>
        <w:t xml:space="preserve">NNELS];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每个通道的信号频率</w:t>
      </w:r>
    </w:p>
    <w:p w:rsidR="00AD1763" w:rsidRDefault="00AD1763" w:rsidP="00D8293C">
      <w:pPr>
        <w:pStyle w:val="aa"/>
        <w:ind w:firstLine="345"/>
      </w:pPr>
      <w:r>
        <w:rPr>
          <w:rFonts w:hint="eastAsia"/>
        </w:rPr>
        <w:t>float    fRmsValue[MAX_SM</w:t>
      </w:r>
      <w:r w:rsidR="003420FA">
        <w:rPr>
          <w:rFonts w:hint="eastAsia"/>
        </w:rPr>
        <w:t xml:space="preserve">V_CHANNELS];                 </w:t>
      </w:r>
      <w:r>
        <w:rPr>
          <w:rFonts w:hint="eastAsia"/>
        </w:rPr>
        <w:t xml:space="preserve">///&lt; </w:t>
      </w:r>
      <w:r w:rsidR="00BA50C1">
        <w:rPr>
          <w:rFonts w:hint="eastAsia"/>
        </w:rPr>
        <w:t>每个</w:t>
      </w:r>
      <w:r>
        <w:rPr>
          <w:rFonts w:hint="eastAsia"/>
        </w:rPr>
        <w:t>通道</w:t>
      </w:r>
      <w:r w:rsidR="007835DA">
        <w:rPr>
          <w:rFonts w:hint="eastAsia"/>
        </w:rPr>
        <w:t>的</w:t>
      </w:r>
      <w:r>
        <w:rPr>
          <w:rFonts w:hint="eastAsia"/>
        </w:rPr>
        <w:t>有效值</w:t>
      </w:r>
    </w:p>
    <w:p w:rsidR="00D8293C" w:rsidRDefault="00D8293C" w:rsidP="00D8293C">
      <w:pPr>
        <w:pStyle w:val="aa"/>
      </w:pPr>
    </w:p>
    <w:p w:rsidR="006E7AEF" w:rsidRPr="00D8293C" w:rsidRDefault="006E7AEF" w:rsidP="006E7AEF">
      <w:pPr>
        <w:pStyle w:val="aa"/>
        <w:ind w:firstLineChars="200" w:firstLine="360"/>
      </w:pPr>
      <w:r w:rsidRPr="00D8293C">
        <w:rPr>
          <w:rFonts w:hint="eastAsia"/>
        </w:rPr>
        <w:t xml:space="preserve">// </w:t>
      </w:r>
      <w:r w:rsidRPr="00D8293C">
        <w:rPr>
          <w:rFonts w:hint="eastAsia"/>
        </w:rPr>
        <w:t>谐波</w:t>
      </w:r>
    </w:p>
    <w:p w:rsidR="006E7AEF" w:rsidRDefault="006E7AEF" w:rsidP="006E7AEF">
      <w:pPr>
        <w:pStyle w:val="aa"/>
      </w:pPr>
      <w:r>
        <w:rPr>
          <w:rFonts w:hint="eastAsia"/>
        </w:rPr>
        <w:t xml:space="preserve">    float    fHarmContent[MAX_SMV_CHANNELS][MAX_HARM_COUNT];</w:t>
      </w:r>
    </w:p>
    <w:p w:rsidR="006E7AEF" w:rsidRDefault="006E7AEF" w:rsidP="006E7AEF">
      <w:pPr>
        <w:pStyle w:val="aa"/>
        <w:ind w:firstLine="345"/>
      </w:pPr>
      <w:r>
        <w:rPr>
          <w:rFonts w:hint="eastAsia"/>
        </w:rPr>
        <w:t xml:space="preserve">float    fHarmAngle[MAX_SMV_CHANNELS][MAX_HARM_COUNT]; </w:t>
      </w:r>
    </w:p>
    <w:p w:rsidR="006E7AEF" w:rsidRDefault="006E7AEF" w:rsidP="006E7AEF">
      <w:pPr>
        <w:pStyle w:val="aa"/>
        <w:ind w:firstLineChars="200" w:firstLine="360"/>
      </w:pPr>
      <w:r>
        <w:rPr>
          <w:rFonts w:hint="eastAsia"/>
        </w:rPr>
        <w:t xml:space="preserve">float    fDCValue[MAX_SMV_CHANNELS];                  ///&lt; </w:t>
      </w:r>
      <w:r>
        <w:rPr>
          <w:rFonts w:hint="eastAsia"/>
        </w:rPr>
        <w:t>直流有效值</w:t>
      </w:r>
    </w:p>
    <w:p w:rsidR="006E7AEF" w:rsidRPr="00ED3B89" w:rsidRDefault="006E7AEF" w:rsidP="006E7AEF">
      <w:pPr>
        <w:pStyle w:val="aa"/>
      </w:pPr>
    </w:p>
    <w:p w:rsidR="006E7AEF" w:rsidRDefault="006E7AEF" w:rsidP="006E7AEF">
      <w:pPr>
        <w:pStyle w:val="aa"/>
        <w:ind w:firstLine="345"/>
      </w:pPr>
      <w:r>
        <w:rPr>
          <w:rFonts w:hint="eastAsia"/>
        </w:rPr>
        <w:t xml:space="preserve">float    fSumHarmTHD[MAX_SMV_CHANNELS];             ///&lt; </w:t>
      </w:r>
      <w:r>
        <w:rPr>
          <w:rFonts w:hint="eastAsia"/>
        </w:rPr>
        <w:t>各通道总谐波含有率</w:t>
      </w:r>
    </w:p>
    <w:p w:rsidR="006E7AEF" w:rsidRPr="00ED3B89" w:rsidRDefault="006E7AEF" w:rsidP="006E7AEF">
      <w:pPr>
        <w:pStyle w:val="aa"/>
        <w:ind w:firstLineChars="200" w:firstLine="360"/>
      </w:pPr>
      <w:r w:rsidRPr="00ED3B89">
        <w:t>float    fHarmTHD[MAX_SMV_CHANNELS][MAX_HARM_COUNT];</w:t>
      </w:r>
    </w:p>
    <w:p w:rsidR="00F8054C" w:rsidRDefault="00F8054C" w:rsidP="00F8054C">
      <w:pPr>
        <w:pStyle w:val="aa"/>
      </w:pPr>
    </w:p>
    <w:p w:rsidR="00F8054C" w:rsidRPr="00F8054C" w:rsidRDefault="00F8054C" w:rsidP="00F8054C">
      <w:pPr>
        <w:pStyle w:val="aa"/>
        <w:ind w:firstLineChars="200" w:firstLine="360"/>
      </w:pPr>
      <w:r w:rsidRPr="00F8054C">
        <w:rPr>
          <w:rFonts w:hint="eastAsia"/>
        </w:rPr>
        <w:t xml:space="preserve">// </w:t>
      </w:r>
      <w:r w:rsidRPr="00F8054C">
        <w:rPr>
          <w:rFonts w:hint="eastAsia"/>
        </w:rPr>
        <w:t>序量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fPhaseSeqContent[2][3];                  </w:t>
      </w:r>
      <w:r w:rsidR="000A256A">
        <w:rPr>
          <w:rFonts w:hint="eastAsia"/>
        </w:rPr>
        <w:t xml:space="preserve">           </w:t>
      </w:r>
      <w:r w:rsidR="000A256A">
        <w:rPr>
          <w:rFonts w:hint="eastAsia"/>
        </w:rPr>
        <w:tab/>
      </w:r>
      <w:r>
        <w:rPr>
          <w:rFonts w:hint="eastAsia"/>
        </w:rPr>
        <w:t xml:space="preserve">///&lt; </w:t>
      </w:r>
      <w:r>
        <w:rPr>
          <w:rFonts w:hint="eastAsia"/>
        </w:rPr>
        <w:t>零序、正序、负序</w:t>
      </w:r>
      <w:r w:rsidR="00E14FBB">
        <w:rPr>
          <w:rFonts w:hint="eastAsia"/>
        </w:rPr>
        <w:t>向量</w:t>
      </w:r>
      <w:r w:rsidR="00DF58A9">
        <w:rPr>
          <w:rFonts w:hint="eastAsia"/>
        </w:rPr>
        <w:t>大小</w:t>
      </w:r>
    </w:p>
    <w:p w:rsidR="00AD1763" w:rsidRDefault="00AD1763" w:rsidP="00782083">
      <w:pPr>
        <w:pStyle w:val="aa"/>
        <w:ind w:firstLine="345"/>
      </w:pPr>
      <w:r>
        <w:rPr>
          <w:rFonts w:hint="eastAsia"/>
        </w:rPr>
        <w:t xml:space="preserve">float    fPhaseSeqAngle[2][3];  </w:t>
      </w:r>
      <w:r w:rsidR="000A256A">
        <w:rPr>
          <w:rFonts w:hint="eastAsia"/>
        </w:rPr>
        <w:t xml:space="preserve">                            </w:t>
      </w:r>
      <w:r w:rsidR="000A256A">
        <w:rPr>
          <w:rFonts w:hint="eastAsia"/>
        </w:rPr>
        <w:tab/>
      </w:r>
      <w:r>
        <w:rPr>
          <w:rFonts w:hint="eastAsia"/>
        </w:rPr>
        <w:t xml:space="preserve">///&lt; </w:t>
      </w:r>
      <w:r>
        <w:rPr>
          <w:rFonts w:hint="eastAsia"/>
        </w:rPr>
        <w:t>零序、正序、负序相位角</w:t>
      </w:r>
    </w:p>
    <w:p w:rsidR="00782083" w:rsidRDefault="00782083" w:rsidP="00782083">
      <w:pPr>
        <w:pStyle w:val="aa"/>
      </w:pPr>
    </w:p>
    <w:p w:rsidR="00782083" w:rsidRPr="00782083" w:rsidRDefault="00782083" w:rsidP="008F10E9">
      <w:pPr>
        <w:pStyle w:val="aa"/>
        <w:ind w:firstLineChars="200" w:firstLine="360"/>
      </w:pPr>
      <w:r w:rsidRPr="00782083">
        <w:rPr>
          <w:rFonts w:hint="eastAsia"/>
        </w:rPr>
        <w:t xml:space="preserve">// </w:t>
      </w:r>
      <w:r w:rsidRPr="00782083">
        <w:rPr>
          <w:rFonts w:hint="eastAsia"/>
        </w:rPr>
        <w:t>功率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fActivePower[3];       </w:t>
      </w:r>
      <w:r w:rsidR="000A256A">
        <w:rPr>
          <w:rFonts w:hint="eastAsia"/>
        </w:rPr>
        <w:t xml:space="preserve">                           </w:t>
      </w:r>
      <w:r w:rsidR="000A256A">
        <w:rPr>
          <w:rFonts w:hint="eastAsia"/>
        </w:rPr>
        <w:tab/>
      </w:r>
      <w:r>
        <w:rPr>
          <w:rFonts w:hint="eastAsia"/>
        </w:rPr>
        <w:t xml:space="preserve">///&lt; </w:t>
      </w:r>
      <w:r>
        <w:rPr>
          <w:rFonts w:hint="eastAsia"/>
        </w:rPr>
        <w:t>有功功率，分别对应</w:t>
      </w:r>
      <w:r>
        <w:rPr>
          <w:rFonts w:hint="eastAsia"/>
        </w:rPr>
        <w:t>ABC</w:t>
      </w:r>
      <w:r>
        <w:rPr>
          <w:rFonts w:hint="eastAsia"/>
        </w:rPr>
        <w:t>三相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fReactivePower[3];                                 ///&lt; </w:t>
      </w:r>
      <w:r>
        <w:rPr>
          <w:rFonts w:hint="eastAsia"/>
        </w:rPr>
        <w:t>无功功率，分别对应</w:t>
      </w:r>
      <w:r>
        <w:rPr>
          <w:rFonts w:hint="eastAsia"/>
        </w:rPr>
        <w:t>ABC</w:t>
      </w:r>
      <w:r>
        <w:rPr>
          <w:rFonts w:hint="eastAsia"/>
        </w:rPr>
        <w:t>三相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fApparentPower[3];                                </w:t>
      </w:r>
      <w:r w:rsidR="003E196C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视在功率，分别对应</w:t>
      </w:r>
      <w:r>
        <w:rPr>
          <w:rFonts w:hint="eastAsia"/>
        </w:rPr>
        <w:t>ABC</w:t>
      </w:r>
      <w:r>
        <w:rPr>
          <w:rFonts w:hint="eastAsia"/>
        </w:rPr>
        <w:t>三相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fPowerFactor[3];                                 </w:t>
      </w:r>
      <w:r w:rsidR="00EF57AC">
        <w:rPr>
          <w:rFonts w:hint="eastAsia"/>
        </w:rPr>
        <w:t xml:space="preserve"> </w:t>
      </w:r>
      <w:r w:rsidR="003E196C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功率因数，分别对应</w:t>
      </w:r>
      <w:r>
        <w:rPr>
          <w:rFonts w:hint="eastAsia"/>
        </w:rPr>
        <w:t>ABC</w:t>
      </w:r>
      <w:r>
        <w:rPr>
          <w:rFonts w:hint="eastAsia"/>
        </w:rPr>
        <w:t>三相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fTotalActivePower;     </w:t>
      </w:r>
      <w:r w:rsidR="00EF57AC">
        <w:rPr>
          <w:rFonts w:hint="eastAsia"/>
        </w:rPr>
        <w:t xml:space="preserve">                          </w:t>
      </w:r>
      <w:r w:rsidR="003E196C">
        <w:rPr>
          <w:rFonts w:hint="eastAsia"/>
        </w:rPr>
        <w:t xml:space="preserve"> </w:t>
      </w:r>
      <w:r w:rsidR="00EF57AC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总功率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fTotalReactivePower</w:t>
      </w:r>
      <w:r w:rsidR="00EF57AC">
        <w:rPr>
          <w:rFonts w:hint="eastAsia"/>
        </w:rPr>
        <w:t xml:space="preserve">;                              </w:t>
      </w:r>
      <w:r w:rsidR="003E196C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总无功功率</w:t>
      </w:r>
    </w:p>
    <w:p w:rsidR="00AD1763" w:rsidRDefault="00AD1763" w:rsidP="00AD1763">
      <w:pPr>
        <w:pStyle w:val="aa"/>
      </w:pPr>
      <w:r>
        <w:rPr>
          <w:rFonts w:hint="eastAsia"/>
        </w:rPr>
        <w:t xml:space="preserve">    float    fTotalApparentPower;                              </w:t>
      </w:r>
      <w:r w:rsidR="003E196C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总视在功率</w:t>
      </w:r>
    </w:p>
    <w:p w:rsidR="00AD1763" w:rsidRDefault="00AD1763" w:rsidP="00395831">
      <w:pPr>
        <w:pStyle w:val="aa"/>
        <w:ind w:firstLine="345"/>
      </w:pPr>
      <w:r>
        <w:rPr>
          <w:rFonts w:hint="eastAsia"/>
        </w:rPr>
        <w:t xml:space="preserve">float    fTotalPowerFactor; </w:t>
      </w:r>
      <w:r w:rsidR="00EF57AC">
        <w:rPr>
          <w:rFonts w:hint="eastAsia"/>
        </w:rPr>
        <w:t xml:space="preserve">                              </w:t>
      </w:r>
      <w:r w:rsidR="003E196C">
        <w:rPr>
          <w:rFonts w:hint="eastAsia"/>
        </w:rPr>
        <w:t xml:space="preserve"> </w:t>
      </w:r>
      <w:r w:rsidR="00EF57AC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总功率因数</w:t>
      </w:r>
    </w:p>
    <w:p w:rsidR="00395831" w:rsidRDefault="00395831" w:rsidP="00395831">
      <w:pPr>
        <w:pStyle w:val="aa"/>
      </w:pPr>
    </w:p>
    <w:p w:rsidR="00395831" w:rsidRDefault="00395831" w:rsidP="00395831">
      <w:pPr>
        <w:pStyle w:val="aa"/>
        <w:ind w:firstLineChars="200" w:firstLine="360"/>
      </w:pPr>
      <w:r w:rsidRPr="00395831">
        <w:rPr>
          <w:rFonts w:hint="eastAsia"/>
        </w:rPr>
        <w:t xml:space="preserve">// </w:t>
      </w:r>
      <w:r w:rsidRPr="00395831">
        <w:rPr>
          <w:rFonts w:hint="eastAsia"/>
        </w:rPr>
        <w:t>核相</w:t>
      </w:r>
    </w:p>
    <w:p w:rsidR="007C0BB0" w:rsidRDefault="009451D8" w:rsidP="00FA2795">
      <w:pPr>
        <w:pStyle w:val="aa"/>
        <w:ind w:firstLineChars="200" w:firstLine="360"/>
      </w:pPr>
      <w:r>
        <w:rPr>
          <w:rFonts w:hint="eastAsia"/>
        </w:rPr>
        <w:t>float    fSPAngleDif</w:t>
      </w:r>
      <w:r w:rsidR="007C0BB0">
        <w:rPr>
          <w:rFonts w:hint="eastAsia"/>
        </w:rPr>
        <w:t xml:space="preserve">[3];     </w:t>
      </w:r>
      <w:r w:rsidR="00FC4B58">
        <w:rPr>
          <w:rFonts w:hint="eastAsia"/>
        </w:rPr>
        <w:t xml:space="preserve">                            </w:t>
      </w:r>
      <w:r w:rsidR="007C0BB0">
        <w:rPr>
          <w:rFonts w:hint="eastAsia"/>
        </w:rPr>
        <w:t xml:space="preserve">///&lt; </w:t>
      </w:r>
      <w:r w:rsidR="007C0BB0">
        <w:rPr>
          <w:rFonts w:hint="eastAsia"/>
        </w:rPr>
        <w:t>同相相角差</w:t>
      </w:r>
    </w:p>
    <w:p w:rsidR="007C0BB0" w:rsidRDefault="007C0BB0" w:rsidP="00FA2795">
      <w:pPr>
        <w:pStyle w:val="aa"/>
        <w:ind w:firstLineChars="200" w:firstLine="360"/>
      </w:pPr>
      <w:r>
        <w:rPr>
          <w:rFonts w:hint="eastAsia"/>
        </w:rPr>
        <w:t>float    fSPVectorDifContent[</w:t>
      </w:r>
      <w:r w:rsidR="00FC4B58">
        <w:rPr>
          <w:rFonts w:hint="eastAsia"/>
        </w:rPr>
        <w:t xml:space="preserve">3];    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同相向量差大小</w:t>
      </w:r>
    </w:p>
    <w:p w:rsidR="007C0BB0" w:rsidRDefault="009451D8" w:rsidP="00FA2795">
      <w:pPr>
        <w:pStyle w:val="aa"/>
        <w:ind w:firstLineChars="200" w:firstLine="360"/>
      </w:pPr>
      <w:r>
        <w:rPr>
          <w:rFonts w:hint="eastAsia"/>
        </w:rPr>
        <w:t>float    fSPVectorDifAngle</w:t>
      </w:r>
      <w:r w:rsidR="007C0BB0">
        <w:rPr>
          <w:rFonts w:hint="eastAsia"/>
        </w:rPr>
        <w:t>[3]</w:t>
      </w:r>
      <w:r w:rsidR="00FC4B58">
        <w:rPr>
          <w:rFonts w:hint="eastAsia"/>
        </w:rPr>
        <w:t xml:space="preserve">;                            </w:t>
      </w:r>
      <w:r w:rsidR="007C0BB0">
        <w:rPr>
          <w:rFonts w:hint="eastAsia"/>
        </w:rPr>
        <w:t xml:space="preserve">///&lt; </w:t>
      </w:r>
      <w:r w:rsidR="007C0BB0">
        <w:rPr>
          <w:rFonts w:hint="eastAsia"/>
        </w:rPr>
        <w:t>同相向量差角度</w:t>
      </w:r>
    </w:p>
    <w:p w:rsidR="007C0BB0" w:rsidRDefault="007C0BB0" w:rsidP="0032091A">
      <w:pPr>
        <w:pStyle w:val="aa"/>
        <w:ind w:firstLineChars="200" w:firstLine="360"/>
      </w:pPr>
      <w:r>
        <w:rPr>
          <w:rFonts w:hint="eastAsia"/>
        </w:rPr>
        <w:t>float    fIPVectorDifContent[</w:t>
      </w:r>
      <w:r w:rsidR="00FC4B58">
        <w:rPr>
          <w:rFonts w:hint="eastAsia"/>
        </w:rPr>
        <w:t xml:space="preserve">6];     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相间向量差大小</w:t>
      </w:r>
    </w:p>
    <w:p w:rsidR="007C0BB0" w:rsidRPr="007C0BB0" w:rsidRDefault="009451D8" w:rsidP="0032091A">
      <w:pPr>
        <w:pStyle w:val="aa"/>
        <w:ind w:firstLineChars="200" w:firstLine="360"/>
      </w:pPr>
      <w:r>
        <w:rPr>
          <w:rFonts w:hint="eastAsia"/>
        </w:rPr>
        <w:t>float    fIPVectorDifAngle</w:t>
      </w:r>
      <w:r w:rsidR="007C0BB0">
        <w:rPr>
          <w:rFonts w:hint="eastAsia"/>
        </w:rPr>
        <w:t>[6]</w:t>
      </w:r>
      <w:r w:rsidR="00FC4B58">
        <w:rPr>
          <w:rFonts w:hint="eastAsia"/>
        </w:rPr>
        <w:t xml:space="preserve">;                           </w:t>
      </w:r>
      <w:r w:rsidR="004A7E58">
        <w:rPr>
          <w:rFonts w:hint="eastAsia"/>
        </w:rPr>
        <w:t xml:space="preserve"> </w:t>
      </w:r>
      <w:r w:rsidR="007C0BB0">
        <w:rPr>
          <w:rFonts w:hint="eastAsia"/>
        </w:rPr>
        <w:t xml:space="preserve">///&lt; </w:t>
      </w:r>
      <w:r w:rsidR="007C0BB0">
        <w:rPr>
          <w:rFonts w:hint="eastAsia"/>
        </w:rPr>
        <w:t>相间向量差角度</w:t>
      </w:r>
    </w:p>
    <w:p w:rsidR="00AD1763" w:rsidRPr="00BC3009" w:rsidRDefault="00AD1763" w:rsidP="00AD1763">
      <w:pPr>
        <w:pStyle w:val="aa"/>
      </w:pPr>
      <w:r>
        <w:t>} SMV_DATA_CALC_RT;</w:t>
      </w:r>
    </w:p>
    <w:p w:rsidR="001B2FB0" w:rsidRDefault="00B66F6A" w:rsidP="00B66F6A">
      <w:pPr>
        <w:pStyle w:val="23"/>
      </w:pPr>
      <w:r>
        <w:rPr>
          <w:rFonts w:hint="eastAsia"/>
        </w:rPr>
        <w:t>需要说明的是，</w:t>
      </w:r>
      <w:r w:rsidR="00850B6B">
        <w:rPr>
          <w:rFonts w:hint="eastAsia"/>
        </w:rPr>
        <w:t>DSP</w:t>
      </w:r>
      <w:r w:rsidR="00850B6B">
        <w:rPr>
          <w:rFonts w:hint="eastAsia"/>
        </w:rPr>
        <w:t>需要接收到一定数目的采样值数据才会计算</w:t>
      </w:r>
      <w:r w:rsidR="00F36320">
        <w:rPr>
          <w:rFonts w:hint="eastAsia"/>
        </w:rPr>
        <w:t>结果</w:t>
      </w:r>
      <w:r w:rsidR="00561A74">
        <w:rPr>
          <w:rFonts w:hint="eastAsia"/>
        </w:rPr>
        <w:t>，而具体接收多少采样值数据计算结果则</w:t>
      </w:r>
      <w:r w:rsidR="009C0272">
        <w:rPr>
          <w:rFonts w:hint="eastAsia"/>
        </w:rPr>
        <w:t>需要由用户在计算前设置计算参数，</w:t>
      </w:r>
      <w:r w:rsidR="008A49B4">
        <w:rPr>
          <w:rFonts w:hint="eastAsia"/>
        </w:rPr>
        <w:t>即</w:t>
      </w:r>
      <w:r w:rsidR="00561A74">
        <w:rPr>
          <w:rFonts w:hint="eastAsia"/>
        </w:rPr>
        <w:t>Config</w:t>
      </w:r>
      <w:r w:rsidR="00B038B9">
        <w:rPr>
          <w:rFonts w:hint="eastAsia"/>
        </w:rPr>
        <w:t>中</w:t>
      </w:r>
      <w:r w:rsidR="00B038B9">
        <w:t>nSmvCalcCount</w:t>
      </w:r>
      <w:r w:rsidR="008A49B4">
        <w:rPr>
          <w:rFonts w:hint="eastAsia"/>
        </w:rPr>
        <w:t>的值</w:t>
      </w:r>
      <w:r w:rsidR="00FF3969">
        <w:rPr>
          <w:rFonts w:hint="eastAsia"/>
        </w:rPr>
        <w:t>，默认情况下，</w:t>
      </w:r>
      <w:r w:rsidR="00FF3969">
        <w:rPr>
          <w:rFonts w:hint="eastAsia"/>
        </w:rPr>
        <w:t>DSP</w:t>
      </w:r>
      <w:r w:rsidR="00FF3969">
        <w:rPr>
          <w:rFonts w:hint="eastAsia"/>
        </w:rPr>
        <w:t>会每</w:t>
      </w:r>
      <w:r w:rsidR="00FF3969">
        <w:rPr>
          <w:rFonts w:hint="eastAsia"/>
        </w:rPr>
        <w:t>800</w:t>
      </w:r>
      <w:r w:rsidR="00FF3969">
        <w:rPr>
          <w:rFonts w:hint="eastAsia"/>
        </w:rPr>
        <w:t>个点计算一次有效值和谐波等。</w:t>
      </w:r>
      <w:r w:rsidR="00A00973">
        <w:rPr>
          <w:rFonts w:hint="eastAsia"/>
        </w:rPr>
        <w:t>大致流程如下：</w:t>
      </w:r>
    </w:p>
    <w:p w:rsidR="000E3C3D" w:rsidRDefault="00A00973" w:rsidP="009E0781">
      <w:pPr>
        <w:pStyle w:val="23"/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39062" cy="3550618"/>
            <wp:effectExtent l="19050" t="0" r="0" b="0"/>
            <wp:docPr id="3" name="图片 2" descr="绘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062" cy="35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73" w:rsidRDefault="000E3C3D" w:rsidP="009E0781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D2132">
        <w:fldChar w:fldCharType="begin"/>
      </w:r>
      <w:r w:rsidR="00FD2132">
        <w:instrText xml:space="preserve"> STYLEREF 1 \s </w:instrText>
      </w:r>
      <w:r w:rsidR="00FD2132">
        <w:fldChar w:fldCharType="separate"/>
      </w:r>
      <w:r w:rsidR="00D71DE2">
        <w:rPr>
          <w:noProof/>
        </w:rPr>
        <w:t>2</w:t>
      </w:r>
      <w:r w:rsidR="00FD2132">
        <w:rPr>
          <w:noProof/>
        </w:rPr>
        <w:fldChar w:fldCharType="end"/>
      </w:r>
      <w:r w:rsidR="00DC7771">
        <w:t>.</w:t>
      </w:r>
      <w:r w:rsidR="001A1ED8">
        <w:fldChar w:fldCharType="begin"/>
      </w:r>
      <w:r w:rsidR="00DC7771">
        <w:instrText xml:space="preserve"> </w:instrText>
      </w:r>
      <w:r w:rsidR="00DC7771">
        <w:rPr>
          <w:rFonts w:hint="eastAsia"/>
        </w:rPr>
        <w:instrText xml:space="preserve">SEQ </w:instrText>
      </w:r>
      <w:r w:rsidR="00DC7771">
        <w:rPr>
          <w:rFonts w:hint="eastAsia"/>
        </w:rPr>
        <w:instrText>图</w:instrText>
      </w:r>
      <w:r w:rsidR="00DC7771">
        <w:rPr>
          <w:rFonts w:hint="eastAsia"/>
        </w:rPr>
        <w:instrText xml:space="preserve"> \* ARABIC \s 1</w:instrText>
      </w:r>
      <w:r w:rsidR="00DC7771">
        <w:instrText xml:space="preserve"> </w:instrText>
      </w:r>
      <w:r w:rsidR="001A1ED8">
        <w:fldChar w:fldCharType="separate"/>
      </w:r>
      <w:r w:rsidR="00D71DE2">
        <w:rPr>
          <w:noProof/>
        </w:rPr>
        <w:t>1</w:t>
      </w:r>
      <w:r w:rsidR="001A1ED8">
        <w:fldChar w:fldCharType="end"/>
      </w:r>
      <w:r>
        <w:rPr>
          <w:rFonts w:hint="eastAsia"/>
        </w:rPr>
        <w:t xml:space="preserve"> DSP</w:t>
      </w:r>
      <w:r>
        <w:rPr>
          <w:rFonts w:hint="eastAsia"/>
        </w:rPr>
        <w:t>谐波等计算流程</w:t>
      </w:r>
    </w:p>
    <w:p w:rsidR="007D2F8D" w:rsidRPr="002F2B00" w:rsidRDefault="007D2F8D" w:rsidP="007D2F8D">
      <w:pPr>
        <w:pStyle w:val="23"/>
      </w:pPr>
      <w:r w:rsidRPr="002F2B00">
        <w:rPr>
          <w:rFonts w:hint="eastAsia"/>
        </w:rPr>
        <w:t>以上数据结构中含有多维数组。</w:t>
      </w:r>
      <w:r w:rsidR="00BF5FDF">
        <w:rPr>
          <w:rFonts w:hint="eastAsia"/>
        </w:rPr>
        <w:t>有关谐波</w:t>
      </w:r>
      <w:r w:rsidR="00530492">
        <w:rPr>
          <w:rFonts w:hint="eastAsia"/>
        </w:rPr>
        <w:t>的</w:t>
      </w:r>
      <w:r w:rsidRPr="002F2B00">
        <w:rPr>
          <w:rFonts w:hint="eastAsia"/>
        </w:rPr>
        <w:t>多维数组的含义如下：</w:t>
      </w:r>
    </w:p>
    <w:p w:rsidR="00A15E72" w:rsidRPr="00A15E72" w:rsidRDefault="00023A99" w:rsidP="00A15E72">
      <w:pPr>
        <w:pStyle w:val="23"/>
      </w:pPr>
      <w:r>
        <w:rPr>
          <w:rFonts w:hint="eastAsia"/>
          <w:noProof/>
        </w:rPr>
        <w:drawing>
          <wp:inline distT="0" distB="0" distL="0" distR="0">
            <wp:extent cx="5029200" cy="818388"/>
            <wp:effectExtent l="19050" t="0" r="0" b="0"/>
            <wp:docPr id="4" name="图片 3" descr="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8A" w:rsidRPr="002F2B00" w:rsidRDefault="00EE5A8A" w:rsidP="00EE5A8A">
      <w:pPr>
        <w:pStyle w:val="a5"/>
      </w:pPr>
      <w:r>
        <w:rPr>
          <w:rFonts w:hint="eastAsia"/>
        </w:rPr>
        <w:t>图</w:t>
      </w:r>
      <w:r w:rsidR="00FD2132">
        <w:fldChar w:fldCharType="begin"/>
      </w:r>
      <w:r w:rsidR="00FD2132">
        <w:instrText xml:space="preserve"> STYLEREF 1 \s </w:instrText>
      </w:r>
      <w:r w:rsidR="00FD2132">
        <w:fldChar w:fldCharType="separate"/>
      </w:r>
      <w:r w:rsidR="00D71DE2">
        <w:rPr>
          <w:noProof/>
        </w:rPr>
        <w:t>2</w:t>
      </w:r>
      <w:r w:rsidR="00FD2132">
        <w:rPr>
          <w:noProof/>
        </w:rPr>
        <w:fldChar w:fldCharType="end"/>
      </w:r>
      <w:r w:rsidR="00DC7771">
        <w:t>.</w:t>
      </w:r>
      <w:r w:rsidR="001A1ED8">
        <w:fldChar w:fldCharType="begin"/>
      </w:r>
      <w:r w:rsidR="00DC7771">
        <w:instrText xml:space="preserve"> </w:instrText>
      </w:r>
      <w:r w:rsidR="00DC7771">
        <w:rPr>
          <w:rFonts w:hint="eastAsia"/>
        </w:rPr>
        <w:instrText xml:space="preserve">SEQ </w:instrText>
      </w:r>
      <w:r w:rsidR="00DC7771">
        <w:rPr>
          <w:rFonts w:hint="eastAsia"/>
        </w:rPr>
        <w:instrText>图</w:instrText>
      </w:r>
      <w:r w:rsidR="00DC7771">
        <w:rPr>
          <w:rFonts w:hint="eastAsia"/>
        </w:rPr>
        <w:instrText xml:space="preserve"> \* ARABIC \s 1</w:instrText>
      </w:r>
      <w:r w:rsidR="00DC7771">
        <w:instrText xml:space="preserve"> </w:instrText>
      </w:r>
      <w:r w:rsidR="001A1ED8">
        <w:fldChar w:fldCharType="separate"/>
      </w:r>
      <w:r w:rsidR="00D71DE2">
        <w:rPr>
          <w:noProof/>
        </w:rPr>
        <w:t>2</w:t>
      </w:r>
      <w:r w:rsidR="001A1ED8"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字段意义说明</w:t>
      </w:r>
    </w:p>
    <w:p w:rsidR="00EE5A8A" w:rsidRPr="002F2B00" w:rsidRDefault="00EE5A8A" w:rsidP="00EE5A8A">
      <w:pPr>
        <w:pStyle w:val="23"/>
      </w:pPr>
      <w:r w:rsidRPr="002F2B00">
        <w:rPr>
          <w:rFonts w:hint="eastAsia"/>
        </w:rPr>
        <w:t>例如：</w:t>
      </w:r>
    </w:p>
    <w:p w:rsidR="00EE5A8A" w:rsidRPr="002F2B00" w:rsidRDefault="006D5C5F" w:rsidP="00EE5A8A">
      <w:pPr>
        <w:pStyle w:val="23"/>
      </w:pPr>
      <w:r>
        <w:rPr>
          <w:rFonts w:hint="eastAsia"/>
        </w:rPr>
        <w:t>f</w:t>
      </w:r>
      <w:r w:rsidR="00EE5A8A" w:rsidRPr="002F2B00">
        <w:rPr>
          <w:rFonts w:hint="eastAsia"/>
        </w:rPr>
        <w:t>HarmContent[1][25]</w:t>
      </w:r>
      <w:r w:rsidR="00EE5A8A" w:rsidRPr="002F2B00">
        <w:rPr>
          <w:rFonts w:hint="eastAsia"/>
        </w:rPr>
        <w:t>的是代表：第</w:t>
      </w:r>
      <w:r w:rsidR="004251CD">
        <w:rPr>
          <w:rFonts w:hint="eastAsia"/>
        </w:rPr>
        <w:t>2</w:t>
      </w:r>
      <w:r w:rsidR="004251CD">
        <w:rPr>
          <w:rFonts w:hint="eastAsia"/>
        </w:rPr>
        <w:t>通道</w:t>
      </w:r>
      <w:r w:rsidR="00EE5A8A" w:rsidRPr="002F2B00">
        <w:rPr>
          <w:rFonts w:hint="eastAsia"/>
        </w:rPr>
        <w:t>的</w:t>
      </w:r>
      <w:r w:rsidR="00EE5A8A" w:rsidRPr="002F2B00">
        <w:rPr>
          <w:rFonts w:hint="eastAsia"/>
        </w:rPr>
        <w:t>26</w:t>
      </w:r>
      <w:r w:rsidR="00EE5A8A" w:rsidRPr="002F2B00">
        <w:rPr>
          <w:rFonts w:hint="eastAsia"/>
        </w:rPr>
        <w:t>次谐波有效值；</w:t>
      </w:r>
    </w:p>
    <w:p w:rsidR="00EE5A8A" w:rsidRDefault="006D5C5F" w:rsidP="00EE5A8A">
      <w:pPr>
        <w:pStyle w:val="23"/>
      </w:pPr>
      <w:r>
        <w:rPr>
          <w:rFonts w:hint="eastAsia"/>
        </w:rPr>
        <w:t>f</w:t>
      </w:r>
      <w:r w:rsidR="00EE5A8A" w:rsidRPr="002F2B00">
        <w:rPr>
          <w:rFonts w:hint="eastAsia"/>
        </w:rPr>
        <w:t>HarmContent[2][49]</w:t>
      </w:r>
      <w:r w:rsidR="00EE5A8A" w:rsidRPr="002F2B00">
        <w:rPr>
          <w:rFonts w:hint="eastAsia"/>
        </w:rPr>
        <w:t>的是代表：第</w:t>
      </w:r>
      <w:r w:rsidR="00EE5A8A" w:rsidRPr="002F2B00">
        <w:rPr>
          <w:rFonts w:hint="eastAsia"/>
        </w:rPr>
        <w:t>3</w:t>
      </w:r>
      <w:r w:rsidR="004251CD">
        <w:rPr>
          <w:rFonts w:hint="eastAsia"/>
        </w:rPr>
        <w:t>通道</w:t>
      </w:r>
      <w:r w:rsidR="00EE5A8A" w:rsidRPr="002F2B00">
        <w:rPr>
          <w:rFonts w:hint="eastAsia"/>
        </w:rPr>
        <w:t>的</w:t>
      </w:r>
      <w:r w:rsidR="00EE5A8A" w:rsidRPr="002F2B00">
        <w:rPr>
          <w:rFonts w:hint="eastAsia"/>
        </w:rPr>
        <w:t>50</w:t>
      </w:r>
      <w:r w:rsidR="00EE5A8A" w:rsidRPr="002F2B00">
        <w:rPr>
          <w:rFonts w:hint="eastAsia"/>
        </w:rPr>
        <w:t>次谐波有效值</w:t>
      </w:r>
      <w:r w:rsidR="000E1168">
        <w:rPr>
          <w:rFonts w:hint="eastAsia"/>
        </w:rPr>
        <w:t>；</w:t>
      </w:r>
    </w:p>
    <w:p w:rsidR="00BF5FDF" w:rsidRDefault="00BF5FDF" w:rsidP="00EE5A8A">
      <w:pPr>
        <w:pStyle w:val="23"/>
      </w:pPr>
    </w:p>
    <w:p w:rsidR="00BF5FDF" w:rsidRDefault="00530492" w:rsidP="00EE5A8A">
      <w:pPr>
        <w:pStyle w:val="23"/>
      </w:pPr>
      <w:r>
        <w:rPr>
          <w:rFonts w:hint="eastAsia"/>
        </w:rPr>
        <w:t>有关序量的多维数组含义如下：</w:t>
      </w:r>
    </w:p>
    <w:p w:rsidR="003B7E1C" w:rsidRPr="00530492" w:rsidRDefault="00CC7C92" w:rsidP="00CC7C92">
      <w:pPr>
        <w:pStyle w:val="23"/>
      </w:pPr>
      <w:r w:rsidRPr="00CC7C92">
        <w:rPr>
          <w:noProof/>
        </w:rPr>
        <w:drawing>
          <wp:inline distT="0" distB="0" distL="0" distR="0">
            <wp:extent cx="4940216" cy="879894"/>
            <wp:effectExtent l="19050" t="0" r="0" b="0"/>
            <wp:docPr id="10" name="图片 6" descr="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378" cy="8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3D" w:rsidRDefault="008973B3" w:rsidP="008973B3">
      <w:pPr>
        <w:pStyle w:val="23"/>
      </w:pPr>
      <w:r>
        <w:rPr>
          <w:rFonts w:hint="eastAsia"/>
        </w:rPr>
        <w:t>有关核相的数组含义如下：</w:t>
      </w:r>
    </w:p>
    <w:p w:rsidR="00CC7C92" w:rsidRDefault="00CC7C92" w:rsidP="008973B3">
      <w:pPr>
        <w:pStyle w:val="23"/>
      </w:pPr>
      <w:r w:rsidRPr="00CC7C92">
        <w:rPr>
          <w:noProof/>
        </w:rPr>
        <w:drawing>
          <wp:inline distT="0" distB="0" distL="0" distR="0">
            <wp:extent cx="4970707" cy="603849"/>
            <wp:effectExtent l="19050" t="0" r="1343" b="0"/>
            <wp:docPr id="2" name="图片 6" descr="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839" cy="6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19" w:rsidRDefault="00A12F19" w:rsidP="008973B3">
      <w:pPr>
        <w:pStyle w:val="23"/>
      </w:pPr>
    </w:p>
    <w:p w:rsidR="00A12F19" w:rsidRDefault="00A12F19" w:rsidP="008973B3">
      <w:pPr>
        <w:pStyle w:val="23"/>
      </w:pPr>
      <w:r>
        <w:rPr>
          <w:rFonts w:hint="eastAsia"/>
        </w:rPr>
        <w:t xml:space="preserve">float </w:t>
      </w:r>
      <w:r w:rsidR="00CC7C92">
        <w:rPr>
          <w:rFonts w:hint="eastAsia"/>
        </w:rPr>
        <w:t>fSPVectorDifContent</w:t>
      </w:r>
      <w:r>
        <w:rPr>
          <w:rFonts w:hint="eastAsia"/>
        </w:rPr>
        <w:t>[3];</w:t>
      </w:r>
      <w:r>
        <w:rPr>
          <w:rFonts w:hint="eastAsia"/>
        </w:rPr>
        <w:t>和</w:t>
      </w:r>
      <w:r>
        <w:rPr>
          <w:rFonts w:hint="eastAsia"/>
        </w:rPr>
        <w:t>float fSPVectorDifAngle[3];</w:t>
      </w:r>
      <w:r>
        <w:rPr>
          <w:rFonts w:hint="eastAsia"/>
        </w:rPr>
        <w:t>与</w:t>
      </w:r>
      <w:r>
        <w:rPr>
          <w:rFonts w:hint="eastAsia"/>
        </w:rPr>
        <w:t>float fSPAngleDif[3]</w:t>
      </w:r>
      <w:r w:rsidR="00EB1519">
        <w:rPr>
          <w:rFonts w:hint="eastAsia"/>
        </w:rPr>
        <w:t>含义</w:t>
      </w:r>
      <w:r>
        <w:rPr>
          <w:rFonts w:hint="eastAsia"/>
        </w:rPr>
        <w:t>相同。</w:t>
      </w:r>
    </w:p>
    <w:p w:rsidR="00B93D96" w:rsidRDefault="00CC7C92" w:rsidP="008973B3">
      <w:pPr>
        <w:pStyle w:val="23"/>
      </w:pPr>
      <w:r w:rsidRPr="00CC7C92">
        <w:rPr>
          <w:noProof/>
        </w:rPr>
        <w:drawing>
          <wp:inline distT="0" distB="0" distL="0" distR="0">
            <wp:extent cx="4773168" cy="641313"/>
            <wp:effectExtent l="19050" t="0" r="8382" b="0"/>
            <wp:docPr id="6" name="图片 7" descr="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6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53" w:rsidRPr="00EE5A8A" w:rsidRDefault="004B7EAF" w:rsidP="008973B3">
      <w:pPr>
        <w:pStyle w:val="23"/>
      </w:pPr>
      <w:r>
        <w:rPr>
          <w:rFonts w:hint="eastAsia"/>
        </w:rPr>
        <w:t xml:space="preserve">float </w:t>
      </w:r>
      <w:r w:rsidR="00FD24C4">
        <w:rPr>
          <w:rFonts w:hint="eastAsia"/>
        </w:rPr>
        <w:t>fIPVectorDifAngle</w:t>
      </w:r>
      <w:r w:rsidR="00BD6553">
        <w:rPr>
          <w:rFonts w:hint="eastAsia"/>
        </w:rPr>
        <w:t>[6];</w:t>
      </w:r>
      <w:r w:rsidR="00BD6553">
        <w:rPr>
          <w:rFonts w:hint="eastAsia"/>
        </w:rPr>
        <w:t>与</w:t>
      </w:r>
      <w:r>
        <w:rPr>
          <w:rFonts w:hint="eastAsia"/>
        </w:rPr>
        <w:t xml:space="preserve">float </w:t>
      </w:r>
      <w:r w:rsidR="00FD24C4">
        <w:rPr>
          <w:rFonts w:hint="eastAsia"/>
        </w:rPr>
        <w:t>fIPVectorDifContent</w:t>
      </w:r>
      <w:r w:rsidR="00BD6553">
        <w:rPr>
          <w:rFonts w:hint="eastAsia"/>
        </w:rPr>
        <w:t>[6];</w:t>
      </w:r>
      <w:r w:rsidR="00BD6553">
        <w:rPr>
          <w:rFonts w:hint="eastAsia"/>
        </w:rPr>
        <w:t>含义相同</w:t>
      </w:r>
    </w:p>
    <w:p w:rsidR="009C1BE1" w:rsidRDefault="009C1BE1" w:rsidP="009C1BE1">
      <w:pPr>
        <w:pStyle w:val="2"/>
      </w:pPr>
      <w:bookmarkStart w:id="13" w:name="_Toc358037979"/>
      <w:r>
        <w:rPr>
          <w:rFonts w:hint="eastAsia"/>
        </w:rPr>
        <w:t>报文离散度计算</w:t>
      </w:r>
      <w:bookmarkEnd w:id="13"/>
    </w:p>
    <w:p w:rsidR="001C5B21" w:rsidRDefault="001C5B21" w:rsidP="0020000A">
      <w:pPr>
        <w:pStyle w:val="23"/>
      </w:pPr>
      <w:r>
        <w:rPr>
          <w:rFonts w:hint="eastAsia"/>
        </w:rPr>
        <w:t>报文离散度</w:t>
      </w:r>
      <w:r w:rsidR="00AC7B27">
        <w:rPr>
          <w:rFonts w:hint="eastAsia"/>
        </w:rPr>
        <w:t>的计算和谐波等数据的计算类似，</w:t>
      </w:r>
      <w:r w:rsidR="008D2CA2">
        <w:rPr>
          <w:rFonts w:hint="eastAsia"/>
        </w:rPr>
        <w:t>也需要传输</w:t>
      </w:r>
      <w:r w:rsidR="00D22930">
        <w:rPr>
          <w:rFonts w:hint="eastAsia"/>
        </w:rPr>
        <w:t>一定个数的</w:t>
      </w:r>
      <w:r w:rsidR="008D2CA2">
        <w:rPr>
          <w:rFonts w:hint="eastAsia"/>
        </w:rPr>
        <w:t>报文时间时间数据</w:t>
      </w:r>
      <w:r w:rsidR="00D22930">
        <w:rPr>
          <w:rFonts w:hint="eastAsia"/>
        </w:rPr>
        <w:t>才能计算报文离散度。</w:t>
      </w:r>
      <w:r w:rsidR="00C86446">
        <w:rPr>
          <w:rFonts w:hint="eastAsia"/>
        </w:rPr>
        <w:t>从</w:t>
      </w:r>
      <w:r w:rsidR="00C86446">
        <w:rPr>
          <w:rFonts w:hint="eastAsia"/>
        </w:rPr>
        <w:t>ARM</w:t>
      </w:r>
      <w:r w:rsidR="00C86446">
        <w:rPr>
          <w:rFonts w:hint="eastAsia"/>
        </w:rPr>
        <w:t>端要发送</w:t>
      </w:r>
      <w:r w:rsidR="00C86446">
        <w:rPr>
          <w:rFonts w:hint="eastAsia"/>
        </w:rPr>
        <w:t>ARM2DSP_CONTROLCODE_TIME_DATA</w:t>
      </w:r>
      <w:r w:rsidR="00A64E37">
        <w:rPr>
          <w:rFonts w:hint="eastAsia"/>
        </w:rPr>
        <w:t>命令码的数据帧和</w:t>
      </w:r>
      <w:r w:rsidR="005D5E16" w:rsidRPr="005D5E16">
        <w:t>MsgTimeData</w:t>
      </w:r>
      <w:r w:rsidR="00EE0938">
        <w:rPr>
          <w:rFonts w:hint="eastAsia"/>
        </w:rPr>
        <w:t>结构体数据</w:t>
      </w:r>
      <w:r w:rsidR="00C3077B">
        <w:rPr>
          <w:rFonts w:hint="eastAsia"/>
        </w:rPr>
        <w:t>，</w:t>
      </w:r>
      <w:r w:rsidR="00C3077B">
        <w:rPr>
          <w:rFonts w:hint="eastAsia"/>
        </w:rPr>
        <w:t>DSP</w:t>
      </w:r>
      <w:r w:rsidR="00C3077B">
        <w:rPr>
          <w:rFonts w:hint="eastAsia"/>
        </w:rPr>
        <w:t>计算之后会返回</w:t>
      </w:r>
      <w:r w:rsidR="005F71E6">
        <w:rPr>
          <w:rFonts w:hint="eastAsia"/>
        </w:rPr>
        <w:t>一个</w:t>
      </w:r>
      <w:r w:rsidR="005F71E6">
        <w:rPr>
          <w:rFonts w:hint="eastAsia"/>
        </w:rPr>
        <w:t>11</w:t>
      </w:r>
      <w:r w:rsidR="005F71E6">
        <w:rPr>
          <w:rFonts w:hint="eastAsia"/>
        </w:rPr>
        <w:t>个元素的浮点数组，用来表示</w:t>
      </w:r>
      <w:r w:rsidR="008C5BEE">
        <w:rPr>
          <w:rFonts w:hint="eastAsia"/>
        </w:rPr>
        <w:t>各范围的报文离散度统计结果</w:t>
      </w:r>
      <w:r w:rsidR="008515CE">
        <w:rPr>
          <w:rFonts w:hint="eastAsia"/>
        </w:rPr>
        <w:t>。</w:t>
      </w:r>
      <w:r w:rsidR="001C09E3" w:rsidRPr="001C09E3">
        <w:t>MsgTimeData</w:t>
      </w:r>
      <w:r w:rsidR="001C09E3">
        <w:rPr>
          <w:rFonts w:hint="eastAsia"/>
        </w:rPr>
        <w:t>的定义如下：</w:t>
      </w:r>
    </w:p>
    <w:p w:rsidR="00D74B10" w:rsidRDefault="00D74B10" w:rsidP="00D74B10">
      <w:pPr>
        <w:pStyle w:val="aa"/>
      </w:pPr>
      <w:r>
        <w:t>///</w:t>
      </w:r>
    </w:p>
    <w:p w:rsidR="00D74B10" w:rsidRDefault="00D74B10" w:rsidP="00D74B10">
      <w:pPr>
        <w:pStyle w:val="aa"/>
      </w:pPr>
      <w:r>
        <w:t>/// @brief</w:t>
      </w:r>
    </w:p>
    <w:p w:rsidR="00D74B10" w:rsidRDefault="00D74B10" w:rsidP="00D74B10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报文时间结构体</w:t>
      </w:r>
    </w:p>
    <w:p w:rsidR="00D74B10" w:rsidRDefault="00D74B10" w:rsidP="00D74B10">
      <w:pPr>
        <w:pStyle w:val="aa"/>
      </w:pPr>
      <w:r>
        <w:t>///</w:t>
      </w:r>
    </w:p>
    <w:p w:rsidR="00D74B10" w:rsidRDefault="00D74B10" w:rsidP="00D74B10">
      <w:pPr>
        <w:pStyle w:val="aa"/>
      </w:pPr>
      <w:r>
        <w:t>typedef struct _MSGTIME</w:t>
      </w:r>
    </w:p>
    <w:p w:rsidR="00D74B10" w:rsidRDefault="00D74B10" w:rsidP="00D74B10">
      <w:pPr>
        <w:pStyle w:val="aa"/>
      </w:pPr>
      <w:r>
        <w:t>{</w:t>
      </w:r>
    </w:p>
    <w:p w:rsidR="00D74B10" w:rsidRDefault="00D74B10" w:rsidP="00D74B10">
      <w:pPr>
        <w:pStyle w:val="aa"/>
      </w:pPr>
      <w:r>
        <w:rPr>
          <w:rFonts w:hint="eastAsia"/>
        </w:rPr>
        <w:t xml:space="preserve">    uint32_t nSecond;                            </w:t>
      </w:r>
      <w:r w:rsidR="00593C00">
        <w:rPr>
          <w:rFonts w:hint="eastAsia"/>
        </w:rPr>
        <w:t xml:space="preserve">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秒</w:t>
      </w:r>
    </w:p>
    <w:p w:rsidR="00D74B10" w:rsidRDefault="00D74B10" w:rsidP="00D74B10">
      <w:pPr>
        <w:pStyle w:val="aa"/>
      </w:pPr>
      <w:r>
        <w:rPr>
          <w:rFonts w:hint="eastAsia"/>
        </w:rPr>
        <w:t xml:space="preserve">    uint32_t nMicrosecond;                       </w:t>
      </w:r>
      <w:r w:rsidR="00593C00">
        <w:rPr>
          <w:rFonts w:hint="eastAsia"/>
        </w:rPr>
        <w:t xml:space="preserve">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微秒</w:t>
      </w:r>
    </w:p>
    <w:p w:rsidR="00D74B10" w:rsidRDefault="00D74B10" w:rsidP="00D74B10">
      <w:pPr>
        <w:pStyle w:val="aa"/>
      </w:pPr>
      <w:r>
        <w:t>}MSGTIME;</w:t>
      </w:r>
    </w:p>
    <w:p w:rsidR="00D74B10" w:rsidRDefault="00D74B10" w:rsidP="00D74B10">
      <w:pPr>
        <w:pStyle w:val="aa"/>
      </w:pPr>
    </w:p>
    <w:p w:rsidR="00D74B10" w:rsidRDefault="00D74B10" w:rsidP="00D74B10">
      <w:pPr>
        <w:pStyle w:val="aa"/>
      </w:pPr>
      <w:r>
        <w:t>///</w:t>
      </w:r>
    </w:p>
    <w:p w:rsidR="00D74B10" w:rsidRDefault="00D74B10" w:rsidP="00D74B10">
      <w:pPr>
        <w:pStyle w:val="aa"/>
      </w:pPr>
      <w:r>
        <w:t>/// @brief</w:t>
      </w:r>
    </w:p>
    <w:p w:rsidR="00D74B10" w:rsidRDefault="00D74B10" w:rsidP="00D74B10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报文时间的数据帧格式</w:t>
      </w:r>
    </w:p>
    <w:p w:rsidR="00D74B10" w:rsidRDefault="00D74B10" w:rsidP="00D74B10">
      <w:pPr>
        <w:pStyle w:val="aa"/>
      </w:pPr>
      <w:r>
        <w:t>///</w:t>
      </w:r>
    </w:p>
    <w:p w:rsidR="00D74B10" w:rsidRDefault="00D74B10" w:rsidP="00D74B10">
      <w:pPr>
        <w:pStyle w:val="aa"/>
      </w:pPr>
      <w:r>
        <w:t>typedef struct</w:t>
      </w:r>
    </w:p>
    <w:p w:rsidR="00D74B10" w:rsidRDefault="00D74B10" w:rsidP="00D74B10">
      <w:pPr>
        <w:pStyle w:val="aa"/>
      </w:pPr>
      <w:r>
        <w:t>{</w:t>
      </w:r>
    </w:p>
    <w:p w:rsidR="00D74B10" w:rsidRDefault="00D74B10" w:rsidP="00D74B10">
      <w:pPr>
        <w:pStyle w:val="aa"/>
      </w:pPr>
      <w:r>
        <w:rPr>
          <w:rFonts w:hint="eastAsia"/>
        </w:rPr>
        <w:t xml:space="preserve">    uint16_t nMsgTimeCount;                           </w:t>
      </w:r>
      <w:r w:rsidR="00593C00">
        <w:rPr>
          <w:rFonts w:hint="eastAsia"/>
        </w:rPr>
        <w:t xml:space="preserve">          </w:t>
      </w:r>
      <w:r>
        <w:rPr>
          <w:rFonts w:hint="eastAsia"/>
        </w:rPr>
        <w:t xml:space="preserve">///&lt; </w:t>
      </w:r>
      <w:r>
        <w:rPr>
          <w:rFonts w:hint="eastAsia"/>
        </w:rPr>
        <w:t>每次传输的报文时间数</w:t>
      </w:r>
    </w:p>
    <w:p w:rsidR="00D74B10" w:rsidRDefault="00D74B10" w:rsidP="00D74B10">
      <w:pPr>
        <w:pStyle w:val="aa"/>
      </w:pPr>
      <w:r>
        <w:rPr>
          <w:rFonts w:hint="eastAsia"/>
        </w:rPr>
        <w:t xml:space="preserve">    MSGTIME  msgTimes[MAX_MSG_TIME_PER_CIRCLE];       </w:t>
      </w:r>
      <w:r w:rsidR="00593C00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每次传输的报文时间数据</w:t>
      </w:r>
    </w:p>
    <w:p w:rsidR="001C09E3" w:rsidRDefault="00D74B10" w:rsidP="00D74B10">
      <w:pPr>
        <w:pStyle w:val="aa"/>
      </w:pPr>
      <w:r>
        <w:t>}MsgTimeData, *PMsgTimeData;</w:t>
      </w:r>
    </w:p>
    <w:p w:rsidR="00A16998" w:rsidRDefault="00A16998" w:rsidP="00A16998"/>
    <w:p w:rsidR="001068D1" w:rsidRDefault="001068D1" w:rsidP="00C75893">
      <w:pPr>
        <w:pStyle w:val="23"/>
      </w:pPr>
      <w:r>
        <w:rPr>
          <w:rFonts w:hint="eastAsia"/>
        </w:rPr>
        <w:t>从</w:t>
      </w:r>
      <w:r>
        <w:rPr>
          <w:rFonts w:hint="eastAsia"/>
        </w:rPr>
        <w:t>DSP</w:t>
      </w:r>
      <w:r>
        <w:rPr>
          <w:rFonts w:hint="eastAsia"/>
        </w:rPr>
        <w:t>返回的浮点数组各元素</w:t>
      </w:r>
      <w:r w:rsidR="004D0DEC">
        <w:rPr>
          <w:rFonts w:hint="eastAsia"/>
        </w:rPr>
        <w:t>表示的范围</w:t>
      </w:r>
      <w:r>
        <w:rPr>
          <w:rFonts w:hint="eastAsia"/>
        </w:rPr>
        <w:t>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243898" w:rsidTr="000461EB">
        <w:tc>
          <w:tcPr>
            <w:tcW w:w="4264" w:type="dxa"/>
            <w:shd w:val="clear" w:color="auto" w:fill="E6E6E6" w:themeFill="background1" w:themeFillShade="E6"/>
          </w:tcPr>
          <w:p w:rsidR="00243898" w:rsidRDefault="00243898" w:rsidP="00922E51">
            <w:pPr>
              <w:pStyle w:val="af0"/>
            </w:pPr>
            <w:r>
              <w:rPr>
                <w:rFonts w:hint="eastAsia"/>
              </w:rPr>
              <w:t>下标</w:t>
            </w:r>
          </w:p>
        </w:tc>
        <w:tc>
          <w:tcPr>
            <w:tcW w:w="4264" w:type="dxa"/>
            <w:shd w:val="clear" w:color="auto" w:fill="E6E6E6" w:themeFill="background1" w:themeFillShade="E6"/>
          </w:tcPr>
          <w:p w:rsidR="00243898" w:rsidRDefault="000250CE" w:rsidP="00922E51">
            <w:pPr>
              <w:pStyle w:val="af0"/>
            </w:pPr>
            <w:r>
              <w:rPr>
                <w:rFonts w:hint="eastAsia"/>
              </w:rPr>
              <w:t>范围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&lt;=-250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-249~-50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-49~-10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3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-9~-2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4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-1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5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0</w:t>
            </w:r>
          </w:p>
        </w:tc>
      </w:tr>
      <w:tr w:rsidR="00243898" w:rsidTr="00243898">
        <w:tc>
          <w:tcPr>
            <w:tcW w:w="4264" w:type="dxa"/>
          </w:tcPr>
          <w:p w:rsidR="00243898" w:rsidRDefault="000461EB" w:rsidP="00922E51">
            <w:pPr>
              <w:pStyle w:val="af2"/>
            </w:pPr>
            <w:r>
              <w:rPr>
                <w:rFonts w:hint="eastAsia"/>
              </w:rPr>
              <w:t>6</w:t>
            </w:r>
          </w:p>
        </w:tc>
        <w:tc>
          <w:tcPr>
            <w:tcW w:w="4264" w:type="dxa"/>
          </w:tcPr>
          <w:p w:rsidR="00243898" w:rsidRDefault="002C415C" w:rsidP="00922E51">
            <w:pPr>
              <w:pStyle w:val="af2"/>
            </w:pPr>
            <w:r w:rsidRPr="002C415C">
              <w:t>1</w:t>
            </w:r>
          </w:p>
        </w:tc>
      </w:tr>
      <w:tr w:rsidR="000461EB" w:rsidTr="00EB1DDC">
        <w:tc>
          <w:tcPr>
            <w:tcW w:w="4264" w:type="dxa"/>
          </w:tcPr>
          <w:p w:rsidR="000461EB" w:rsidRDefault="000461EB" w:rsidP="00EB1DDC">
            <w:pPr>
              <w:pStyle w:val="af2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264" w:type="dxa"/>
          </w:tcPr>
          <w:p w:rsidR="000461EB" w:rsidRDefault="002C415C" w:rsidP="00EB1DDC">
            <w:pPr>
              <w:pStyle w:val="af2"/>
            </w:pPr>
            <w:r w:rsidRPr="002C415C">
              <w:t>2-9</w:t>
            </w:r>
          </w:p>
        </w:tc>
      </w:tr>
      <w:tr w:rsidR="000461EB" w:rsidTr="00EB1DDC">
        <w:tc>
          <w:tcPr>
            <w:tcW w:w="4264" w:type="dxa"/>
          </w:tcPr>
          <w:p w:rsidR="000461EB" w:rsidRDefault="000461EB" w:rsidP="00EB1DDC">
            <w:pPr>
              <w:pStyle w:val="af2"/>
            </w:pPr>
            <w:r>
              <w:rPr>
                <w:rFonts w:hint="eastAsia"/>
              </w:rPr>
              <w:t>8</w:t>
            </w:r>
          </w:p>
        </w:tc>
        <w:tc>
          <w:tcPr>
            <w:tcW w:w="4264" w:type="dxa"/>
          </w:tcPr>
          <w:p w:rsidR="000461EB" w:rsidRDefault="002C415C" w:rsidP="00EB1DDC">
            <w:pPr>
              <w:pStyle w:val="af2"/>
            </w:pPr>
            <w:r w:rsidRPr="002C415C">
              <w:t>10-49</w:t>
            </w:r>
          </w:p>
        </w:tc>
      </w:tr>
      <w:tr w:rsidR="000461EB" w:rsidTr="00EB1DDC">
        <w:tc>
          <w:tcPr>
            <w:tcW w:w="4264" w:type="dxa"/>
          </w:tcPr>
          <w:p w:rsidR="000461EB" w:rsidRDefault="000461EB" w:rsidP="00EB1DDC">
            <w:pPr>
              <w:pStyle w:val="af2"/>
            </w:pPr>
            <w:r>
              <w:rPr>
                <w:rFonts w:hint="eastAsia"/>
              </w:rPr>
              <w:t>9</w:t>
            </w:r>
          </w:p>
        </w:tc>
        <w:tc>
          <w:tcPr>
            <w:tcW w:w="4264" w:type="dxa"/>
          </w:tcPr>
          <w:p w:rsidR="000461EB" w:rsidRDefault="002C415C" w:rsidP="00EB1DDC">
            <w:pPr>
              <w:pStyle w:val="af2"/>
            </w:pPr>
            <w:r w:rsidRPr="002C415C">
              <w:t>50-249</w:t>
            </w:r>
          </w:p>
        </w:tc>
      </w:tr>
      <w:tr w:rsidR="000461EB" w:rsidTr="00EB1DDC">
        <w:tc>
          <w:tcPr>
            <w:tcW w:w="4264" w:type="dxa"/>
          </w:tcPr>
          <w:p w:rsidR="000461EB" w:rsidRDefault="000461EB" w:rsidP="00EB1DDC">
            <w:pPr>
              <w:pStyle w:val="af2"/>
            </w:pPr>
            <w:r>
              <w:rPr>
                <w:rFonts w:hint="eastAsia"/>
              </w:rPr>
              <w:t>10</w:t>
            </w:r>
          </w:p>
        </w:tc>
        <w:tc>
          <w:tcPr>
            <w:tcW w:w="4264" w:type="dxa"/>
          </w:tcPr>
          <w:p w:rsidR="000461EB" w:rsidRDefault="002C415C" w:rsidP="00EB1DDC">
            <w:pPr>
              <w:pStyle w:val="af2"/>
            </w:pPr>
            <w:r w:rsidRPr="002C415C">
              <w:t>&gt;=250</w:t>
            </w:r>
          </w:p>
        </w:tc>
      </w:tr>
    </w:tbl>
    <w:p w:rsidR="001068D1" w:rsidRDefault="001742CA" w:rsidP="00072C9F">
      <w:pPr>
        <w:pStyle w:val="2"/>
      </w:pPr>
      <w:bookmarkStart w:id="14" w:name="_Toc358037980"/>
      <w:r>
        <w:rPr>
          <w:rFonts w:hint="eastAsia"/>
        </w:rPr>
        <w:t>波形生成计算</w:t>
      </w:r>
      <w:bookmarkEnd w:id="14"/>
    </w:p>
    <w:p w:rsidR="001742CA" w:rsidRDefault="00703861" w:rsidP="00437654">
      <w:pPr>
        <w:pStyle w:val="23"/>
      </w:pPr>
      <w:r>
        <w:rPr>
          <w:rFonts w:hint="eastAsia"/>
        </w:rPr>
        <w:t>波形生成可以生成</w:t>
      </w:r>
      <w:r w:rsidR="00691A71">
        <w:rPr>
          <w:rFonts w:hint="eastAsia"/>
        </w:rPr>
        <w:t>一个带有多次谐波的</w:t>
      </w:r>
      <w:r w:rsidR="00972AC9">
        <w:rPr>
          <w:rFonts w:hint="eastAsia"/>
        </w:rPr>
        <w:t>复杂波形数据</w:t>
      </w:r>
      <w:r w:rsidR="0077159C">
        <w:rPr>
          <w:rFonts w:hint="eastAsia"/>
        </w:rPr>
        <w:t>，</w:t>
      </w:r>
      <w:r w:rsidR="0092436C">
        <w:rPr>
          <w:rFonts w:hint="eastAsia"/>
        </w:rPr>
        <w:t>由</w:t>
      </w:r>
      <w:r w:rsidR="0092436C">
        <w:rPr>
          <w:rFonts w:hint="eastAsia"/>
        </w:rPr>
        <w:t>DSP</w:t>
      </w:r>
      <w:r w:rsidR="0092436C">
        <w:rPr>
          <w:rFonts w:hint="eastAsia"/>
        </w:rPr>
        <w:t>计算之后以采样值的形式返回给</w:t>
      </w:r>
      <w:r w:rsidR="0092436C">
        <w:rPr>
          <w:rFonts w:hint="eastAsia"/>
        </w:rPr>
        <w:t>ARM</w:t>
      </w:r>
      <w:r w:rsidR="006C102B">
        <w:rPr>
          <w:rFonts w:hint="eastAsia"/>
        </w:rPr>
        <w:t>。</w:t>
      </w:r>
      <w:r w:rsidR="00552726">
        <w:rPr>
          <w:rFonts w:hint="eastAsia"/>
        </w:rPr>
        <w:t>首先由</w:t>
      </w:r>
      <w:r w:rsidR="00552726">
        <w:rPr>
          <w:rFonts w:hint="eastAsia"/>
        </w:rPr>
        <w:t>ARM</w:t>
      </w:r>
      <w:r w:rsidR="00552726">
        <w:rPr>
          <w:rFonts w:hint="eastAsia"/>
        </w:rPr>
        <w:t>端发送一个</w:t>
      </w:r>
      <w:r w:rsidR="00F37A32">
        <w:rPr>
          <w:rFonts w:hint="eastAsia"/>
        </w:rPr>
        <w:t>ARM2DSP_CONTROLCODE_SMV_GEN</w:t>
      </w:r>
      <w:r w:rsidR="00F37A32">
        <w:rPr>
          <w:rFonts w:hint="eastAsia"/>
        </w:rPr>
        <w:t>类型的数据帧</w:t>
      </w:r>
      <w:r w:rsidR="00C04ED0">
        <w:rPr>
          <w:rFonts w:hint="eastAsia"/>
        </w:rPr>
        <w:t>和</w:t>
      </w:r>
      <w:r w:rsidR="00C04ED0" w:rsidRPr="00C04ED0">
        <w:t>SmvGenData</w:t>
      </w:r>
      <w:r w:rsidR="00717B99">
        <w:rPr>
          <w:rFonts w:hint="eastAsia"/>
        </w:rPr>
        <w:t>结构体数据，</w:t>
      </w:r>
      <w:r w:rsidR="004B7CA0">
        <w:rPr>
          <w:rFonts w:hint="eastAsia"/>
        </w:rPr>
        <w:t>DSP</w:t>
      </w:r>
      <w:r w:rsidR="004B7CA0">
        <w:rPr>
          <w:rFonts w:hint="eastAsia"/>
        </w:rPr>
        <w:t>计算之后</w:t>
      </w:r>
      <w:r w:rsidR="000B07A9">
        <w:rPr>
          <w:rFonts w:hint="eastAsia"/>
        </w:rPr>
        <w:t>会返回一个</w:t>
      </w:r>
      <w:r w:rsidR="000B07A9" w:rsidRPr="000B07A9">
        <w:t>SMV_GEN_DATA_CALC_RT</w:t>
      </w:r>
      <w:r w:rsidR="000B07A9">
        <w:rPr>
          <w:rFonts w:hint="eastAsia"/>
        </w:rPr>
        <w:t>结构体，用以表示生成的波形结果</w:t>
      </w:r>
      <w:r w:rsidR="00BF6A9B">
        <w:rPr>
          <w:rFonts w:hint="eastAsia"/>
        </w:rPr>
        <w:t>，这两个结构体定义如下：</w:t>
      </w:r>
    </w:p>
    <w:p w:rsidR="00CE180C" w:rsidRDefault="00CE180C" w:rsidP="00CE180C">
      <w:pPr>
        <w:pStyle w:val="aa"/>
      </w:pPr>
      <w:r>
        <w:t>///</w:t>
      </w:r>
    </w:p>
    <w:p w:rsidR="00CE180C" w:rsidRDefault="00CE180C" w:rsidP="00CE180C">
      <w:pPr>
        <w:pStyle w:val="aa"/>
      </w:pPr>
      <w:r>
        <w:t>/// @brief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定义所需要产生的波形数据结构体</w:t>
      </w:r>
    </w:p>
    <w:p w:rsidR="00CE180C" w:rsidRDefault="00CE180C" w:rsidP="00CE180C">
      <w:pPr>
        <w:pStyle w:val="aa"/>
      </w:pPr>
      <w:r>
        <w:t>///</w:t>
      </w:r>
    </w:p>
    <w:p w:rsidR="00CE180C" w:rsidRDefault="00CE180C" w:rsidP="00CE180C">
      <w:pPr>
        <w:pStyle w:val="aa"/>
      </w:pPr>
      <w:r>
        <w:t>typedef struct</w:t>
      </w:r>
    </w:p>
    <w:p w:rsidR="00CE180C" w:rsidRDefault="00CE180C" w:rsidP="00CE180C">
      <w:pPr>
        <w:pStyle w:val="aa"/>
      </w:pPr>
      <w:r>
        <w:t>{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uint8_t nChannelCount;                                       </w:t>
      </w:r>
      <w:r w:rsidR="00546B5F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要生成波形的通道数</w:t>
      </w:r>
      <w:r>
        <w:rPr>
          <w:rFonts w:hint="eastAsia"/>
        </w:rPr>
        <w:t xml:space="preserve">    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uint16_t nSmvCount;                                          ///&lt; </w:t>
      </w:r>
      <w:r>
        <w:rPr>
          <w:rFonts w:hint="eastAsia"/>
        </w:rPr>
        <w:t>要生成的各通道的采样点数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float   fSampleRate;                                         </w:t>
      </w:r>
      <w:r w:rsidR="00546B5F">
        <w:rPr>
          <w:rFonts w:hint="eastAsia"/>
        </w:rPr>
        <w:t xml:space="preserve"> </w:t>
      </w:r>
      <w:r>
        <w:rPr>
          <w:rFonts w:hint="eastAsia"/>
        </w:rPr>
        <w:t xml:space="preserve">///&lt; </w:t>
      </w:r>
      <w:r>
        <w:rPr>
          <w:rFonts w:hint="eastAsia"/>
        </w:rPr>
        <w:t>采样率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uint8_t nChannelVCType[MAX_SMV_GEN_CHANNEL_COUNT]; 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uint8_t nHarmCount[MAX_SMV_GEN_CHANNEL_COUNT</w:t>
      </w:r>
      <w:r w:rsidR="00655BE1">
        <w:rPr>
          <w:rFonts w:hint="eastAsia"/>
        </w:rPr>
        <w:t>];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float   fDCValue[MAX_SMV_GEN_CHANNEL_C</w:t>
      </w:r>
      <w:r w:rsidR="002F06A3">
        <w:rPr>
          <w:rFonts w:hint="eastAsia"/>
        </w:rPr>
        <w:t>OUNT];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float   fScaleFactor[MAX_SMV_GEN_CHANNEL_COUNT];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float   fRmsValue[MAX_SMV_GEN_CHANNEL_</w:t>
      </w:r>
      <w:r w:rsidR="00B5396D">
        <w:rPr>
          <w:rFonts w:hint="eastAsia"/>
        </w:rPr>
        <w:t xml:space="preserve">COUNT][MAX_HARM_COUNT]; 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float   fPhaseAngle[MAX_SMV_GEN_CHANNE</w:t>
      </w:r>
      <w:r w:rsidR="0037329F">
        <w:rPr>
          <w:rFonts w:hint="eastAsia"/>
        </w:rPr>
        <w:t xml:space="preserve">L_COUNT][MAX_HARM_COUNT]; </w:t>
      </w:r>
    </w:p>
    <w:p w:rsidR="00CE180C" w:rsidRDefault="00CE180C" w:rsidP="00CE180C">
      <w:pPr>
        <w:pStyle w:val="aa"/>
      </w:pPr>
      <w:r>
        <w:rPr>
          <w:rFonts w:hint="eastAsia"/>
        </w:rPr>
        <w:t xml:space="preserve">    float   fFreq[MAX_SMV_GEN_CHANNEL_COUN</w:t>
      </w:r>
      <w:r w:rsidR="0037329F">
        <w:rPr>
          <w:rFonts w:hint="eastAsia"/>
        </w:rPr>
        <w:t>T][MAX_HARM_COUNT];</w:t>
      </w:r>
    </w:p>
    <w:p w:rsidR="00CE180C" w:rsidRDefault="00CE180C" w:rsidP="00CE180C">
      <w:pPr>
        <w:pStyle w:val="aa"/>
      </w:pPr>
      <w:r>
        <w:t>} SmvGenData;</w:t>
      </w:r>
    </w:p>
    <w:p w:rsidR="00CE180C" w:rsidRDefault="00CE180C" w:rsidP="00CE180C"/>
    <w:p w:rsidR="006A57C7" w:rsidRDefault="006A57C7" w:rsidP="006A57C7">
      <w:pPr>
        <w:pStyle w:val="aa"/>
      </w:pPr>
      <w:r>
        <w:t>///</w:t>
      </w:r>
    </w:p>
    <w:p w:rsidR="006A57C7" w:rsidRDefault="006A57C7" w:rsidP="006A57C7">
      <w:pPr>
        <w:pStyle w:val="aa"/>
      </w:pPr>
      <w:r>
        <w:t>/// @brief</w:t>
      </w:r>
    </w:p>
    <w:p w:rsidR="006A57C7" w:rsidRDefault="006A57C7" w:rsidP="006A57C7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计算波形生成返回的数据帧格式</w:t>
      </w:r>
    </w:p>
    <w:p w:rsidR="006A57C7" w:rsidRDefault="006A57C7" w:rsidP="006A57C7">
      <w:pPr>
        <w:pStyle w:val="aa"/>
      </w:pPr>
      <w:r>
        <w:t>///</w:t>
      </w:r>
    </w:p>
    <w:p w:rsidR="006A57C7" w:rsidRDefault="006A57C7" w:rsidP="006A57C7">
      <w:pPr>
        <w:pStyle w:val="aa"/>
      </w:pPr>
      <w:r>
        <w:t>typedef struct{</w:t>
      </w:r>
    </w:p>
    <w:p w:rsidR="006A57C7" w:rsidRDefault="006A57C7" w:rsidP="006A57C7">
      <w:pPr>
        <w:pStyle w:val="aa"/>
      </w:pPr>
      <w:r>
        <w:t xml:space="preserve">    uint8_t nChannelCount;</w:t>
      </w:r>
      <w:r w:rsidR="00370A2F">
        <w:rPr>
          <w:rFonts w:hint="eastAsia"/>
        </w:rPr>
        <w:t xml:space="preserve">                                         ///&lt; </w:t>
      </w:r>
      <w:r w:rsidR="00783F15">
        <w:rPr>
          <w:rFonts w:hint="eastAsia"/>
        </w:rPr>
        <w:t>计算的</w:t>
      </w:r>
      <w:r w:rsidR="00370A2F">
        <w:rPr>
          <w:rFonts w:hint="eastAsia"/>
        </w:rPr>
        <w:t>通道数</w:t>
      </w:r>
    </w:p>
    <w:p w:rsidR="006A57C7" w:rsidRDefault="006A57C7" w:rsidP="006A57C7">
      <w:pPr>
        <w:pStyle w:val="aa"/>
      </w:pPr>
      <w:r>
        <w:rPr>
          <w:rFonts w:hint="eastAsia"/>
        </w:rPr>
        <w:t xml:space="preserve">    uint16_t nSmvCount;             </w:t>
      </w:r>
      <w:r w:rsidR="00370A2F">
        <w:rPr>
          <w:rFonts w:hint="eastAsia"/>
        </w:rPr>
        <w:t xml:space="preserve">                              </w:t>
      </w:r>
      <w:r>
        <w:rPr>
          <w:rFonts w:hint="eastAsia"/>
        </w:rPr>
        <w:t xml:space="preserve">///&lt; </w:t>
      </w:r>
      <w:r>
        <w:rPr>
          <w:rFonts w:hint="eastAsia"/>
        </w:rPr>
        <w:t>要生成的各通道的采样点数</w:t>
      </w:r>
    </w:p>
    <w:p w:rsidR="006A57C7" w:rsidRDefault="006A57C7" w:rsidP="006A57C7">
      <w:pPr>
        <w:pStyle w:val="aa"/>
      </w:pPr>
      <w:r>
        <w:rPr>
          <w:rFonts w:hint="eastAsia"/>
        </w:rPr>
        <w:t xml:space="preserve">    uint8_t  nChannelVCType[MAX_SMV_</w:t>
      </w:r>
      <w:r w:rsidR="00D27149">
        <w:rPr>
          <w:rFonts w:hint="eastAsia"/>
        </w:rPr>
        <w:t xml:space="preserve">GEN_CHANNEL_COUNT];   ///&lt; </w:t>
      </w:r>
      <w:r w:rsidR="00D27149">
        <w:rPr>
          <w:rFonts w:hint="eastAsia"/>
        </w:rPr>
        <w:t>每个通道的电压</w:t>
      </w:r>
      <w:r w:rsidR="00D27149">
        <w:rPr>
          <w:rFonts w:hint="eastAsia"/>
        </w:rPr>
        <w:t>/</w:t>
      </w:r>
      <w:r w:rsidR="00D27149">
        <w:rPr>
          <w:rFonts w:hint="eastAsia"/>
        </w:rPr>
        <w:t>电流类型</w:t>
      </w:r>
    </w:p>
    <w:p w:rsidR="006A57C7" w:rsidRDefault="006A57C7" w:rsidP="006A57C7">
      <w:pPr>
        <w:pStyle w:val="aa"/>
      </w:pPr>
      <w:r>
        <w:t xml:space="preserve">    float fSmvGenData[MAX_SMV_GEN_CHANNEL_COUNT][MAX_SMV_GEN_COUNT];</w:t>
      </w:r>
    </w:p>
    <w:p w:rsidR="00CE180C" w:rsidRDefault="006A57C7" w:rsidP="006A57C7">
      <w:pPr>
        <w:pStyle w:val="aa"/>
      </w:pPr>
      <w:r>
        <w:t>} SMV_GEN_DATA_CALC_RT;</w:t>
      </w:r>
    </w:p>
    <w:p w:rsidR="00546B5F" w:rsidRPr="00546B5F" w:rsidRDefault="005156A9" w:rsidP="00626E64">
      <w:pPr>
        <w:pStyle w:val="2"/>
      </w:pPr>
      <w:bookmarkStart w:id="15" w:name="_Toc358037981"/>
      <w:r>
        <w:rPr>
          <w:rFonts w:hint="eastAsia"/>
        </w:rPr>
        <w:t>常量定义</w:t>
      </w:r>
      <w:bookmarkEnd w:id="15"/>
    </w:p>
    <w:p w:rsidR="00E10743" w:rsidRPr="00E10743" w:rsidRDefault="00341894" w:rsidP="00146B30">
      <w:pPr>
        <w:pStyle w:val="3"/>
      </w:pPr>
      <w:bookmarkStart w:id="16" w:name="_Toc358037982"/>
      <w:r>
        <w:rPr>
          <w:rFonts w:hint="eastAsia"/>
        </w:rPr>
        <w:t>限制常量定义</w:t>
      </w:r>
      <w:bookmarkEnd w:id="16"/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定义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DSP</w:t>
      </w:r>
      <w:r>
        <w:rPr>
          <w:rFonts w:hint="eastAsia"/>
        </w:rPr>
        <w:t>之间共享内存的大小</w:t>
      </w:r>
    </w:p>
    <w:p w:rsidR="00F17ACE" w:rsidRDefault="00F17ACE" w:rsidP="00F17ACE">
      <w:pPr>
        <w:pStyle w:val="aa"/>
      </w:pPr>
      <w:r>
        <w:lastRenderedPageBreak/>
        <w:t>///</w:t>
      </w:r>
    </w:p>
    <w:p w:rsidR="00F17ACE" w:rsidRDefault="001F3340" w:rsidP="00F17ACE">
      <w:pPr>
        <w:pStyle w:val="aa"/>
      </w:pPr>
      <w:r w:rsidRPr="001F3340">
        <w:t>#define ARM_DSP_BUF_SIZE  (32*1024)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>///     SV</w:t>
      </w:r>
      <w:r>
        <w:rPr>
          <w:rFonts w:hint="eastAsia"/>
        </w:rPr>
        <w:t>协议的最大采样值通道数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MAX_SMV_CHANNELS  30</w:t>
      </w:r>
    </w:p>
    <w:p w:rsidR="00F17ACE" w:rsidRDefault="00F17ACE" w:rsidP="00F17ACE">
      <w:pPr>
        <w:pStyle w:val="aa"/>
      </w:pP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一个周波内采样点的最大值，</w:t>
      </w:r>
      <w:r>
        <w:rPr>
          <w:rFonts w:hint="eastAsia"/>
        </w:rPr>
        <w:t>256</w:t>
      </w:r>
      <w:r>
        <w:rPr>
          <w:rFonts w:hint="eastAsia"/>
        </w:rPr>
        <w:t>对应采样率为</w:t>
      </w:r>
      <w:r>
        <w:rPr>
          <w:rFonts w:hint="eastAsia"/>
        </w:rPr>
        <w:t>256*50=12800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MAX_SMV_PER_CIRCLE  256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采样周波数的最大值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MAX_SMV_CALC_COUNT  (MAX_SMV_PER_CIRCLE*10)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计算的最高谐波次数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MAX_HARM_COUNT  50</w:t>
      </w:r>
    </w:p>
    <w:p w:rsidR="00F17ACE" w:rsidRDefault="00F17ACE" w:rsidP="00F17ACE">
      <w:pPr>
        <w:pStyle w:val="aa"/>
      </w:pP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一次传输的最大报文时间数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MAX_MSG_TIME_PER_CIRCLE 468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计算报文时间的最大次数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MAX_MSG_TIME_CALC_COUNT (MAX_MSG_TIME_PER_CIRCLE*10)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波形生成的最大通道数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#define MAX_SMV_GEN_CHANNEL_COUNT 16</w:t>
      </w:r>
    </w:p>
    <w:p w:rsidR="00F17ACE" w:rsidRDefault="00F17ACE" w:rsidP="00F17ACE">
      <w:pPr>
        <w:pStyle w:val="aa"/>
      </w:pPr>
      <w:r>
        <w:t>///</w:t>
      </w:r>
    </w:p>
    <w:p w:rsidR="00F17ACE" w:rsidRDefault="00F17ACE" w:rsidP="00F17ACE">
      <w:pPr>
        <w:pStyle w:val="aa"/>
      </w:pPr>
      <w:r>
        <w:t>/// @brief</w:t>
      </w:r>
    </w:p>
    <w:p w:rsidR="00F17ACE" w:rsidRDefault="00F17ACE" w:rsidP="00F17ACE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波形生成的最大采样点数</w:t>
      </w:r>
    </w:p>
    <w:p w:rsidR="00F17ACE" w:rsidRDefault="00F17ACE" w:rsidP="00F17ACE">
      <w:pPr>
        <w:pStyle w:val="aa"/>
      </w:pPr>
      <w:r>
        <w:t>///</w:t>
      </w:r>
    </w:p>
    <w:p w:rsidR="00E8712D" w:rsidRDefault="00F17ACE" w:rsidP="00F17ACE">
      <w:pPr>
        <w:pStyle w:val="aa"/>
      </w:pPr>
      <w:r>
        <w:t>#define MAX_SMV_GEN_COUNT 256</w:t>
      </w:r>
    </w:p>
    <w:p w:rsidR="00E8712D" w:rsidRDefault="00E8712D" w:rsidP="00C953BB">
      <w:pPr>
        <w:pStyle w:val="aa"/>
      </w:pPr>
    </w:p>
    <w:p w:rsidR="005D3AF0" w:rsidRPr="005D3AF0" w:rsidRDefault="005D3AF0" w:rsidP="005D3AF0"/>
    <w:p w:rsidR="00E10743" w:rsidRPr="00E10743" w:rsidRDefault="00DF6279" w:rsidP="00146B30">
      <w:pPr>
        <w:pStyle w:val="3"/>
      </w:pPr>
      <w:bookmarkStart w:id="17" w:name="_Toc358037983"/>
      <w:r>
        <w:rPr>
          <w:rFonts w:hint="eastAsia"/>
        </w:rPr>
        <w:t>标识常量定义</w:t>
      </w:r>
      <w:bookmarkEnd w:id="17"/>
    </w:p>
    <w:p w:rsidR="00E8712D" w:rsidRDefault="00E8712D" w:rsidP="00C953BB">
      <w:pPr>
        <w:pStyle w:val="aa"/>
      </w:pPr>
      <w:r>
        <w:t>///</w:t>
      </w:r>
    </w:p>
    <w:p w:rsidR="00E8712D" w:rsidRDefault="00E8712D" w:rsidP="00C953BB">
      <w:pPr>
        <w:pStyle w:val="aa"/>
      </w:pPr>
      <w:r>
        <w:t>/// @brief</w:t>
      </w:r>
    </w:p>
    <w:p w:rsidR="00E8712D" w:rsidRDefault="00E8712D" w:rsidP="00C953BB">
      <w:pPr>
        <w:pStyle w:val="aa"/>
      </w:pPr>
      <w:r>
        <w:rPr>
          <w:rFonts w:hint="eastAsia"/>
        </w:rPr>
        <w:t xml:space="preserve">///    </w:t>
      </w:r>
      <w:r>
        <w:rPr>
          <w:rFonts w:hint="eastAsia"/>
        </w:rPr>
        <w:t>采样值是电压</w:t>
      </w:r>
      <w:r>
        <w:rPr>
          <w:rFonts w:hint="eastAsia"/>
        </w:rPr>
        <w:t>/</w:t>
      </w:r>
      <w:r>
        <w:rPr>
          <w:rFonts w:hint="eastAsia"/>
        </w:rPr>
        <w:t>电流值</w:t>
      </w:r>
    </w:p>
    <w:p w:rsidR="00E8712D" w:rsidRDefault="00E8712D" w:rsidP="00C953BB">
      <w:pPr>
        <w:pStyle w:val="aa"/>
      </w:pPr>
      <w:r>
        <w:rPr>
          <w:rFonts w:hint="eastAsia"/>
        </w:rPr>
        <w:t xml:space="preserve">///     xxxx xxxx </w:t>
      </w:r>
      <w:r>
        <w:rPr>
          <w:rFonts w:hint="eastAsia"/>
        </w:rPr>
        <w:t>一个字节分高</w:t>
      </w:r>
      <w:r>
        <w:rPr>
          <w:rFonts w:hint="eastAsia"/>
        </w:rPr>
        <w:t>4</w:t>
      </w:r>
      <w:r>
        <w:rPr>
          <w:rFonts w:hint="eastAsia"/>
        </w:rPr>
        <w:t>位和低四位，低</w:t>
      </w:r>
      <w:r>
        <w:rPr>
          <w:rFonts w:hint="eastAsia"/>
        </w:rPr>
        <w:t>4</w:t>
      </w:r>
      <w:r>
        <w:rPr>
          <w:rFonts w:hint="eastAsia"/>
        </w:rPr>
        <w:t>位用于标识是电压还是电流数据，</w:t>
      </w:r>
    </w:p>
    <w:p w:rsidR="001F2ED4" w:rsidRDefault="00E8712D" w:rsidP="00C953BB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rPr>
          <w:rFonts w:hint="eastAsia"/>
        </w:rPr>
        <w:t>位用于标识相别，十六进制的</w:t>
      </w:r>
      <w:r>
        <w:rPr>
          <w:rFonts w:hint="eastAsia"/>
        </w:rPr>
        <w:t>ABC</w:t>
      </w:r>
      <w:r>
        <w:rPr>
          <w:rFonts w:hint="eastAsia"/>
        </w:rPr>
        <w:t>分别代表</w:t>
      </w:r>
      <w:r w:rsidR="001F2ED4">
        <w:rPr>
          <w:rFonts w:hint="eastAsia"/>
        </w:rPr>
        <w:t>第一个</w:t>
      </w:r>
      <w:r w:rsidR="001F2ED4">
        <w:rPr>
          <w:rFonts w:hint="eastAsia"/>
        </w:rPr>
        <w:t>AD</w:t>
      </w:r>
      <w:r w:rsidR="001F2ED4">
        <w:rPr>
          <w:rFonts w:hint="eastAsia"/>
        </w:rPr>
        <w:t>的</w:t>
      </w:r>
      <w:r>
        <w:rPr>
          <w:rFonts w:hint="eastAsia"/>
        </w:rPr>
        <w:t>ABC</w:t>
      </w:r>
      <w:r>
        <w:rPr>
          <w:rFonts w:hint="eastAsia"/>
        </w:rPr>
        <w:t>三相</w:t>
      </w:r>
      <w:r w:rsidR="00072132">
        <w:rPr>
          <w:rFonts w:hint="eastAsia"/>
        </w:rPr>
        <w:t>，</w:t>
      </w:r>
      <w:r w:rsidR="007A0693">
        <w:rPr>
          <w:rFonts w:hint="eastAsia"/>
        </w:rPr>
        <w:t>DEF</w:t>
      </w:r>
      <w:r w:rsidR="007A0693">
        <w:rPr>
          <w:rFonts w:hint="eastAsia"/>
        </w:rPr>
        <w:t>分别代表另一个</w:t>
      </w:r>
    </w:p>
    <w:p w:rsidR="007A0693" w:rsidRDefault="001F2ED4" w:rsidP="00C953BB">
      <w:pPr>
        <w:pStyle w:val="aa"/>
      </w:pPr>
      <w:r>
        <w:rPr>
          <w:rFonts w:hint="eastAsia"/>
        </w:rPr>
        <w:t xml:space="preserve">///     </w:t>
      </w:r>
      <w:r w:rsidR="007A0693">
        <w:rPr>
          <w:rFonts w:hint="eastAsia"/>
        </w:rPr>
        <w:t>AD</w:t>
      </w:r>
      <w:r w:rsidR="007A0693">
        <w:rPr>
          <w:rFonts w:hint="eastAsia"/>
        </w:rPr>
        <w:t>的</w:t>
      </w:r>
      <w:r w:rsidR="007A0693">
        <w:rPr>
          <w:rFonts w:hint="eastAsia"/>
        </w:rPr>
        <w:t>ABC</w:t>
      </w:r>
      <w:r w:rsidR="007A0693">
        <w:rPr>
          <w:rFonts w:hint="eastAsia"/>
        </w:rPr>
        <w:t>三相（用于核相计算）</w:t>
      </w:r>
    </w:p>
    <w:p w:rsidR="00E8712D" w:rsidRDefault="00E8712D" w:rsidP="00C953BB">
      <w:pPr>
        <w:pStyle w:val="aa"/>
      </w:pPr>
      <w:r>
        <w:rPr>
          <w:rFonts w:hint="eastAsia"/>
        </w:rPr>
        <w:t xml:space="preserve">///     </w:t>
      </w:r>
      <w:r>
        <w:rPr>
          <w:rFonts w:hint="eastAsia"/>
        </w:rPr>
        <w:t>如</w:t>
      </w:r>
      <w:r>
        <w:rPr>
          <w:rFonts w:hint="eastAsia"/>
        </w:rPr>
        <w:t>0xA1</w:t>
      </w:r>
      <w:r>
        <w:rPr>
          <w:rFonts w:hint="eastAsia"/>
        </w:rPr>
        <w:t>就代表</w:t>
      </w:r>
      <w:r w:rsidR="001F2ED4">
        <w:rPr>
          <w:rFonts w:hint="eastAsia"/>
        </w:rPr>
        <w:t>第一个</w:t>
      </w:r>
      <w:r w:rsidR="001F2ED4">
        <w:rPr>
          <w:rFonts w:hint="eastAsia"/>
        </w:rPr>
        <w:t>AD</w:t>
      </w:r>
      <w:r w:rsidR="001F2ED4"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相电压，</w:t>
      </w:r>
      <w:r>
        <w:rPr>
          <w:rFonts w:hint="eastAsia"/>
        </w:rPr>
        <w:t>0xA2</w:t>
      </w:r>
      <w:r>
        <w:rPr>
          <w:rFonts w:hint="eastAsia"/>
        </w:rPr>
        <w:t>代表</w:t>
      </w:r>
      <w:r w:rsidR="001F2ED4">
        <w:rPr>
          <w:rFonts w:hint="eastAsia"/>
        </w:rPr>
        <w:t>第一个</w:t>
      </w:r>
      <w:r w:rsidR="001F2ED4">
        <w:rPr>
          <w:rFonts w:hint="eastAsia"/>
        </w:rPr>
        <w:t>AD</w:t>
      </w:r>
      <w:r w:rsidR="001F2ED4"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相电流，其他相别一次类推</w:t>
      </w:r>
    </w:p>
    <w:p w:rsidR="00E8712D" w:rsidRDefault="00E8712D" w:rsidP="00C953BB">
      <w:pPr>
        <w:pStyle w:val="aa"/>
      </w:pPr>
      <w:r>
        <w:t>///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SMV_VCTYPE_VOLTAGE     0x01                        ///&lt; </w:t>
      </w:r>
      <w:r w:rsidRPr="00F91BBE">
        <w:rPr>
          <w:rFonts w:hint="eastAsia"/>
        </w:rPr>
        <w:t>采样值是电压值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SMV_VCTYPE_CURRENT     0x02                        ///&lt; </w:t>
      </w:r>
      <w:r w:rsidRPr="00F91BBE">
        <w:rPr>
          <w:rFonts w:hint="eastAsia"/>
        </w:rPr>
        <w:t>采样值是电流值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SMV_VCTYPE_PHASE_A     0xA0                        ///&lt; </w:t>
      </w:r>
      <w:r w:rsidRPr="00F91BBE">
        <w:rPr>
          <w:rFonts w:hint="eastAsia"/>
        </w:rPr>
        <w:t>代表</w:t>
      </w:r>
      <w:r w:rsidRPr="00F91BBE">
        <w:rPr>
          <w:rFonts w:hint="eastAsia"/>
        </w:rPr>
        <w:t>AD0</w:t>
      </w:r>
      <w:r w:rsidRPr="00F91BBE">
        <w:rPr>
          <w:rFonts w:hint="eastAsia"/>
        </w:rPr>
        <w:t>的</w:t>
      </w:r>
      <w:r w:rsidRPr="00F91BBE">
        <w:rPr>
          <w:rFonts w:hint="eastAsia"/>
        </w:rPr>
        <w:t>A</w:t>
      </w:r>
      <w:r w:rsidRPr="00F91BBE">
        <w:rPr>
          <w:rFonts w:hint="eastAsia"/>
        </w:rPr>
        <w:t>相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SMV_VCTYPE_PHASE_B     0xB0                        ///&lt; </w:t>
      </w:r>
      <w:r w:rsidRPr="00F91BBE">
        <w:rPr>
          <w:rFonts w:hint="eastAsia"/>
        </w:rPr>
        <w:t>代表</w:t>
      </w:r>
      <w:r w:rsidRPr="00F91BBE">
        <w:rPr>
          <w:rFonts w:hint="eastAsia"/>
        </w:rPr>
        <w:t>AD0</w:t>
      </w:r>
      <w:r w:rsidRPr="00F91BBE">
        <w:rPr>
          <w:rFonts w:hint="eastAsia"/>
        </w:rPr>
        <w:t>的</w:t>
      </w:r>
      <w:r w:rsidRPr="00F91BBE">
        <w:rPr>
          <w:rFonts w:hint="eastAsia"/>
        </w:rPr>
        <w:t>B</w:t>
      </w:r>
      <w:r w:rsidRPr="00F91BBE">
        <w:rPr>
          <w:rFonts w:hint="eastAsia"/>
        </w:rPr>
        <w:t>相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SMV_VCTYPE_PHASE_C     0xC0                        ///&lt; </w:t>
      </w:r>
      <w:r w:rsidRPr="00F91BBE">
        <w:rPr>
          <w:rFonts w:hint="eastAsia"/>
        </w:rPr>
        <w:t>代表</w:t>
      </w:r>
      <w:r w:rsidRPr="00F91BBE">
        <w:rPr>
          <w:rFonts w:hint="eastAsia"/>
        </w:rPr>
        <w:t>AD0</w:t>
      </w:r>
      <w:r w:rsidRPr="00F91BBE">
        <w:rPr>
          <w:rFonts w:hint="eastAsia"/>
        </w:rPr>
        <w:t>的</w:t>
      </w:r>
      <w:r w:rsidRPr="00F91BBE">
        <w:rPr>
          <w:rFonts w:hint="eastAsia"/>
        </w:rPr>
        <w:t>C</w:t>
      </w:r>
      <w:r w:rsidRPr="00F91BBE">
        <w:rPr>
          <w:rFonts w:hint="eastAsia"/>
        </w:rPr>
        <w:t>相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SMV_VCTYPE_PHASE_D     0xD0                        ///&lt; </w:t>
      </w:r>
      <w:r w:rsidRPr="00F91BBE">
        <w:rPr>
          <w:rFonts w:hint="eastAsia"/>
        </w:rPr>
        <w:t>代表</w:t>
      </w:r>
      <w:r w:rsidRPr="00F91BBE">
        <w:rPr>
          <w:rFonts w:hint="eastAsia"/>
        </w:rPr>
        <w:t>AD1</w:t>
      </w:r>
      <w:r w:rsidRPr="00F91BBE">
        <w:rPr>
          <w:rFonts w:hint="eastAsia"/>
        </w:rPr>
        <w:t>的</w:t>
      </w:r>
      <w:r w:rsidRPr="00F91BBE">
        <w:rPr>
          <w:rFonts w:hint="eastAsia"/>
        </w:rPr>
        <w:t>A</w:t>
      </w:r>
      <w:r w:rsidRPr="00F91BBE">
        <w:rPr>
          <w:rFonts w:hint="eastAsia"/>
        </w:rPr>
        <w:t>相</w:t>
      </w:r>
    </w:p>
    <w:p w:rsidR="00F91BBE" w:rsidRPr="00F91BBE" w:rsidRDefault="00F91BBE" w:rsidP="00AA6DF2">
      <w:pPr>
        <w:pStyle w:val="aa"/>
      </w:pPr>
      <w:r w:rsidRPr="00F91BBE">
        <w:rPr>
          <w:rFonts w:hint="eastAsia"/>
        </w:rPr>
        <w:t xml:space="preserve">#define SMV_VCTYPE_PHASE_E     0xE0                        ///&lt; </w:t>
      </w:r>
      <w:r w:rsidRPr="00F91BBE">
        <w:rPr>
          <w:rFonts w:hint="eastAsia"/>
        </w:rPr>
        <w:t>代表</w:t>
      </w:r>
      <w:r w:rsidRPr="00F91BBE">
        <w:rPr>
          <w:rFonts w:hint="eastAsia"/>
        </w:rPr>
        <w:t>AD1</w:t>
      </w:r>
      <w:r w:rsidRPr="00F91BBE">
        <w:rPr>
          <w:rFonts w:hint="eastAsia"/>
        </w:rPr>
        <w:t>的</w:t>
      </w:r>
      <w:r w:rsidRPr="00F91BBE">
        <w:rPr>
          <w:rFonts w:hint="eastAsia"/>
        </w:rPr>
        <w:t>B</w:t>
      </w:r>
      <w:r w:rsidRPr="00F91BBE">
        <w:rPr>
          <w:rFonts w:hint="eastAsia"/>
        </w:rPr>
        <w:t>相</w:t>
      </w:r>
    </w:p>
    <w:p w:rsidR="00F91BBE" w:rsidRDefault="00F91BBE" w:rsidP="00AA6DF2">
      <w:pPr>
        <w:pStyle w:val="aa"/>
      </w:pPr>
      <w:r w:rsidRPr="00F91BBE">
        <w:rPr>
          <w:rFonts w:hint="eastAsia"/>
        </w:rPr>
        <w:t xml:space="preserve">#define SMV_VCTYPE_PHASE_F     0xF0                        ///&lt; </w:t>
      </w:r>
      <w:r w:rsidRPr="00F91BBE">
        <w:rPr>
          <w:rFonts w:hint="eastAsia"/>
        </w:rPr>
        <w:t>代表</w:t>
      </w:r>
      <w:r w:rsidRPr="00F91BBE">
        <w:rPr>
          <w:rFonts w:hint="eastAsia"/>
        </w:rPr>
        <w:t>AD1</w:t>
      </w:r>
      <w:r w:rsidRPr="00F91BBE">
        <w:rPr>
          <w:rFonts w:hint="eastAsia"/>
        </w:rPr>
        <w:t>的</w:t>
      </w:r>
      <w:r w:rsidRPr="00F91BBE">
        <w:rPr>
          <w:rFonts w:hint="eastAsia"/>
        </w:rPr>
        <w:t>C</w:t>
      </w:r>
      <w:r w:rsidRPr="00F91BBE">
        <w:rPr>
          <w:rFonts w:hint="eastAsia"/>
        </w:rPr>
        <w:t>相</w:t>
      </w:r>
    </w:p>
    <w:p w:rsidR="00D8703B" w:rsidRPr="00A83429" w:rsidRDefault="002801DB" w:rsidP="008904EF">
      <w:pPr>
        <w:pStyle w:val="23"/>
      </w:pPr>
      <w:r>
        <w:rPr>
          <w:rFonts w:hint="eastAsia"/>
        </w:rPr>
        <w:t>这些标识常量</w:t>
      </w:r>
      <w:r w:rsidR="00B334AE">
        <w:rPr>
          <w:rFonts w:hint="eastAsia"/>
        </w:rPr>
        <w:t>用于标示采样值中各通道的电流</w:t>
      </w:r>
      <w:r w:rsidR="00B334AE">
        <w:rPr>
          <w:rFonts w:hint="eastAsia"/>
        </w:rPr>
        <w:t>/</w:t>
      </w:r>
      <w:r w:rsidR="00B334AE">
        <w:rPr>
          <w:rFonts w:hint="eastAsia"/>
        </w:rPr>
        <w:t>电压类型</w:t>
      </w:r>
      <w:r w:rsidR="00AC0940">
        <w:rPr>
          <w:rFonts w:hint="eastAsia"/>
        </w:rPr>
        <w:t>，即</w:t>
      </w:r>
      <w:r w:rsidR="00AC0940">
        <w:rPr>
          <w:rFonts w:hint="eastAsia"/>
        </w:rPr>
        <w:t>SmvData</w:t>
      </w:r>
      <w:r w:rsidR="00AC0940">
        <w:rPr>
          <w:rFonts w:hint="eastAsia"/>
        </w:rPr>
        <w:t>和</w:t>
      </w:r>
      <w:r w:rsidR="00AC0940" w:rsidRPr="00AC0940">
        <w:t>SmvGenData</w:t>
      </w:r>
      <w:r w:rsidR="00AC0940" w:rsidRPr="00AC0940">
        <w:rPr>
          <w:rFonts w:hint="eastAsia"/>
        </w:rPr>
        <w:t xml:space="preserve"> </w:t>
      </w:r>
      <w:r w:rsidR="00AC0940">
        <w:rPr>
          <w:rFonts w:hint="eastAsia"/>
        </w:rPr>
        <w:t>中的</w:t>
      </w:r>
      <w:r w:rsidR="00AC0940">
        <w:rPr>
          <w:rFonts w:hint="eastAsia"/>
        </w:rPr>
        <w:t>nChannelVCType</w:t>
      </w:r>
      <w:r w:rsidR="006B1F78">
        <w:rPr>
          <w:rFonts w:hint="eastAsia"/>
        </w:rPr>
        <w:t>，以便</w:t>
      </w:r>
      <w:r w:rsidR="006B1F78">
        <w:rPr>
          <w:rFonts w:hint="eastAsia"/>
        </w:rPr>
        <w:t>DSP</w:t>
      </w:r>
      <w:r w:rsidR="00A83429">
        <w:rPr>
          <w:rFonts w:hint="eastAsia"/>
        </w:rPr>
        <w:t>进行序量、功率和核相计算</w:t>
      </w:r>
      <w:r w:rsidR="00522425">
        <w:rPr>
          <w:rFonts w:hint="eastAsia"/>
        </w:rPr>
        <w:t>。</w:t>
      </w:r>
    </w:p>
    <w:p w:rsidR="00AE653B" w:rsidRDefault="00901E40" w:rsidP="00B660A8">
      <w:pPr>
        <w:pStyle w:val="1"/>
      </w:pPr>
      <w:bookmarkStart w:id="18" w:name="_Toc358037984"/>
      <w:r>
        <w:rPr>
          <w:rFonts w:hint="eastAsia"/>
        </w:rPr>
        <w:lastRenderedPageBreak/>
        <w:t>DSP</w:t>
      </w:r>
      <w:r w:rsidR="0052634E">
        <w:rPr>
          <w:rFonts w:hint="eastAsia"/>
        </w:rPr>
        <w:t>处理</w:t>
      </w:r>
      <w:r>
        <w:rPr>
          <w:rFonts w:hint="eastAsia"/>
        </w:rPr>
        <w:t>流程</w:t>
      </w:r>
      <w:bookmarkEnd w:id="18"/>
    </w:p>
    <w:p w:rsidR="00D51058" w:rsidRPr="00D51058" w:rsidRDefault="00D51058" w:rsidP="00D51058">
      <w:pPr>
        <w:pStyle w:val="2"/>
      </w:pPr>
      <w:bookmarkStart w:id="19" w:name="_Toc358037985"/>
      <w:r>
        <w:rPr>
          <w:rFonts w:hint="eastAsia"/>
        </w:rPr>
        <w:t>总体处理流程</w:t>
      </w:r>
      <w:bookmarkEnd w:id="19"/>
    </w:p>
    <w:p w:rsidR="00CC37B2" w:rsidRDefault="00BA4C94" w:rsidP="0016314C">
      <w:pPr>
        <w:pStyle w:val="23"/>
      </w:pPr>
      <w:r>
        <w:rPr>
          <w:rFonts w:hint="eastAsia"/>
        </w:rPr>
        <w:t>DSP</w:t>
      </w:r>
      <w:r>
        <w:rPr>
          <w:rFonts w:hint="eastAsia"/>
        </w:rPr>
        <w:t>端</w:t>
      </w:r>
      <w:r w:rsidR="00F00C4F">
        <w:rPr>
          <w:rFonts w:hint="eastAsia"/>
        </w:rPr>
        <w:t>的</w:t>
      </w:r>
      <w:r w:rsidR="0052634E">
        <w:rPr>
          <w:rFonts w:hint="eastAsia"/>
        </w:rPr>
        <w:t>处理</w:t>
      </w:r>
      <w:r w:rsidR="00F00C4F">
        <w:rPr>
          <w:rFonts w:hint="eastAsia"/>
        </w:rPr>
        <w:t>流程大致可以分为</w:t>
      </w:r>
      <w:r w:rsidR="00543FDA">
        <w:rPr>
          <w:rFonts w:hint="eastAsia"/>
        </w:rPr>
        <w:t>五</w:t>
      </w:r>
      <w:r w:rsidR="00F00C4F">
        <w:rPr>
          <w:rFonts w:hint="eastAsia"/>
        </w:rPr>
        <w:t>个步骤：接收</w:t>
      </w:r>
      <w:r w:rsidR="00F00C4F">
        <w:rPr>
          <w:rFonts w:hint="eastAsia"/>
        </w:rPr>
        <w:t>-</w:t>
      </w:r>
      <w:r w:rsidR="008D3CE4">
        <w:rPr>
          <w:rFonts w:hint="eastAsia"/>
        </w:rPr>
        <w:t>&gt;</w:t>
      </w:r>
      <w:r w:rsidR="00F00C4F">
        <w:rPr>
          <w:rFonts w:hint="eastAsia"/>
        </w:rPr>
        <w:t>任务分发</w:t>
      </w:r>
      <w:r w:rsidR="00F00C4F">
        <w:rPr>
          <w:rFonts w:hint="eastAsia"/>
        </w:rPr>
        <w:t>-&gt;</w:t>
      </w:r>
      <w:r w:rsidR="00543FDA">
        <w:rPr>
          <w:rFonts w:hint="eastAsia"/>
        </w:rPr>
        <w:t>数据缓存</w:t>
      </w:r>
      <w:r w:rsidR="00543FDA">
        <w:rPr>
          <w:rFonts w:hint="eastAsia"/>
        </w:rPr>
        <w:t>-&gt;</w:t>
      </w:r>
      <w:r w:rsidR="008D3CE4">
        <w:rPr>
          <w:rFonts w:hint="eastAsia"/>
        </w:rPr>
        <w:t>计算</w:t>
      </w:r>
      <w:r w:rsidR="008D3CE4">
        <w:rPr>
          <w:rFonts w:hint="eastAsia"/>
        </w:rPr>
        <w:t>-&gt;</w:t>
      </w:r>
      <w:r w:rsidR="008D3CE4">
        <w:rPr>
          <w:rFonts w:hint="eastAsia"/>
        </w:rPr>
        <w:t>回送</w:t>
      </w:r>
      <w:r w:rsidR="00CD5B52">
        <w:rPr>
          <w:rFonts w:hint="eastAsia"/>
        </w:rPr>
        <w:t>。接收就是接收</w:t>
      </w:r>
      <w:r w:rsidR="00CD5B52">
        <w:rPr>
          <w:rFonts w:hint="eastAsia"/>
        </w:rPr>
        <w:t>ARM</w:t>
      </w:r>
      <w:r w:rsidR="00CD5B52">
        <w:rPr>
          <w:rFonts w:hint="eastAsia"/>
        </w:rPr>
        <w:t>端发来的数据帧，任务分发是将接收到的数据帧按照类型分发给不同的任务进行处理，</w:t>
      </w:r>
      <w:r w:rsidR="0016314C">
        <w:rPr>
          <w:rFonts w:hint="eastAsia"/>
        </w:rPr>
        <w:t>数据缓存就是在计算之前先将接收到的数据缓存到</w:t>
      </w:r>
      <w:r w:rsidR="0016314C">
        <w:rPr>
          <w:rFonts w:hint="eastAsia"/>
        </w:rPr>
        <w:t>DSP</w:t>
      </w:r>
      <w:r w:rsidR="0016314C">
        <w:rPr>
          <w:rFonts w:hint="eastAsia"/>
        </w:rPr>
        <w:t>，从而减少了对</w:t>
      </w:r>
      <w:r w:rsidR="0016314C">
        <w:rPr>
          <w:rFonts w:hint="eastAsia"/>
        </w:rPr>
        <w:t>ARM-DSP</w:t>
      </w:r>
      <w:r w:rsidR="0016314C">
        <w:rPr>
          <w:rFonts w:hint="eastAsia"/>
        </w:rPr>
        <w:t>共享缓冲区的读写，减少共享缓冲区的错误</w:t>
      </w:r>
      <w:r w:rsidR="007C0122">
        <w:rPr>
          <w:rFonts w:hint="eastAsia"/>
        </w:rPr>
        <w:t>率</w:t>
      </w:r>
      <w:r w:rsidR="0016314C">
        <w:rPr>
          <w:rFonts w:hint="eastAsia"/>
        </w:rPr>
        <w:t>。</w:t>
      </w:r>
      <w:r w:rsidR="00CD5B52">
        <w:rPr>
          <w:rFonts w:hint="eastAsia"/>
        </w:rPr>
        <w:t>计算就是在</w:t>
      </w:r>
      <w:r w:rsidR="00F021C5">
        <w:rPr>
          <w:rFonts w:hint="eastAsia"/>
        </w:rPr>
        <w:t>执行计算算法得到计算结果，回送就是将计算结果返回给</w:t>
      </w:r>
      <w:r w:rsidR="00F021C5">
        <w:rPr>
          <w:rFonts w:hint="eastAsia"/>
        </w:rPr>
        <w:t>ARM</w:t>
      </w:r>
      <w:r w:rsidR="00F021C5">
        <w:rPr>
          <w:rFonts w:hint="eastAsia"/>
        </w:rPr>
        <w:t>。</w:t>
      </w:r>
    </w:p>
    <w:p w:rsidR="00DC7771" w:rsidRDefault="00315DD8" w:rsidP="00DC7771">
      <w:pPr>
        <w:pStyle w:val="23"/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1073213" cy="2809494"/>
            <wp:effectExtent l="19050" t="0" r="0" b="0"/>
            <wp:docPr id="5" name="图片 4" descr="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213" cy="280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D8" w:rsidRDefault="00DC7771" w:rsidP="00DC7771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D2132">
        <w:fldChar w:fldCharType="begin"/>
      </w:r>
      <w:r w:rsidR="00FD2132">
        <w:instrText xml:space="preserve"> STYLEREF 1 \s </w:instrText>
      </w:r>
      <w:r w:rsidR="00FD2132">
        <w:fldChar w:fldCharType="separate"/>
      </w:r>
      <w:r w:rsidR="00D71DE2">
        <w:rPr>
          <w:noProof/>
        </w:rPr>
        <w:t>3</w:t>
      </w:r>
      <w:r w:rsidR="00FD2132">
        <w:rPr>
          <w:noProof/>
        </w:rPr>
        <w:fldChar w:fldCharType="end"/>
      </w:r>
      <w:r>
        <w:t>.</w:t>
      </w:r>
      <w:r w:rsidR="001A1ED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1A1ED8">
        <w:fldChar w:fldCharType="separate"/>
      </w:r>
      <w:r w:rsidR="00D71DE2">
        <w:rPr>
          <w:noProof/>
        </w:rPr>
        <w:t>1</w:t>
      </w:r>
      <w:r w:rsidR="001A1ED8">
        <w:fldChar w:fldCharType="end"/>
      </w:r>
      <w:r>
        <w:rPr>
          <w:rFonts w:hint="eastAsia"/>
        </w:rPr>
        <w:t xml:space="preserve"> DSP</w:t>
      </w:r>
      <w:r w:rsidR="00AE1C1F">
        <w:rPr>
          <w:rFonts w:hint="eastAsia"/>
        </w:rPr>
        <w:t>处理</w:t>
      </w:r>
      <w:r>
        <w:rPr>
          <w:rFonts w:hint="eastAsia"/>
        </w:rPr>
        <w:t>流程</w:t>
      </w:r>
    </w:p>
    <w:p w:rsidR="00D256FB" w:rsidRPr="006B5C1B" w:rsidRDefault="00A10F71" w:rsidP="006B5C1B">
      <w:pPr>
        <w:pStyle w:val="23"/>
      </w:pPr>
      <w:r w:rsidRPr="006B5C1B">
        <w:rPr>
          <w:rFonts w:hint="eastAsia"/>
        </w:rPr>
        <w:t>其中，对于任务分发，将按照</w:t>
      </w:r>
      <w:r w:rsidR="00A54BD4" w:rsidRPr="006B5C1B">
        <w:rPr>
          <w:rFonts w:hint="eastAsia"/>
        </w:rPr>
        <w:t>算法的</w:t>
      </w:r>
      <w:r w:rsidR="00F03993" w:rsidRPr="006B5C1B">
        <w:rPr>
          <w:rFonts w:hint="eastAsia"/>
        </w:rPr>
        <w:t>复杂程度进行，</w:t>
      </w:r>
      <w:r w:rsidR="00242849" w:rsidRPr="006B5C1B">
        <w:rPr>
          <w:rFonts w:hint="eastAsia"/>
        </w:rPr>
        <w:t>在</w:t>
      </w:r>
      <w:r w:rsidR="00242849" w:rsidRPr="006B5C1B">
        <w:rPr>
          <w:rFonts w:hint="eastAsia"/>
        </w:rPr>
        <w:t>DSP</w:t>
      </w:r>
      <w:r w:rsidR="00242849" w:rsidRPr="006B5C1B">
        <w:rPr>
          <w:rFonts w:hint="eastAsia"/>
        </w:rPr>
        <w:t>中内建有多个任务分级，不同级别的任务的优先级是不同的</w:t>
      </w:r>
      <w:r w:rsidR="00042550" w:rsidRPr="006B5C1B">
        <w:rPr>
          <w:rFonts w:hint="eastAsia"/>
        </w:rPr>
        <w:t>，</w:t>
      </w:r>
      <w:r w:rsidR="0052511E" w:rsidRPr="006B5C1B">
        <w:rPr>
          <w:rFonts w:hint="eastAsia"/>
        </w:rPr>
        <w:t>所以</w:t>
      </w:r>
      <w:r w:rsidR="00E11C46" w:rsidRPr="006B5C1B">
        <w:rPr>
          <w:rFonts w:hint="eastAsia"/>
        </w:rPr>
        <w:t>任务的分发会根据需要处理的计算来进行，</w:t>
      </w:r>
      <w:r w:rsidR="00306E90" w:rsidRPr="006B5C1B">
        <w:rPr>
          <w:rFonts w:hint="eastAsia"/>
        </w:rPr>
        <w:t>执行时间短的任务会分到优先级高的任务中去，而执行时间长的任务会分到优先级低的任务中去，</w:t>
      </w:r>
      <w:r w:rsidR="00393A54" w:rsidRPr="006B5C1B">
        <w:rPr>
          <w:rFonts w:hint="eastAsia"/>
        </w:rPr>
        <w:t>以保证多任务计算时最优化</w:t>
      </w:r>
      <w:r w:rsidR="00393A54" w:rsidRPr="006B5C1B">
        <w:rPr>
          <w:rFonts w:hint="eastAsia"/>
        </w:rPr>
        <w:t>DSP</w:t>
      </w:r>
      <w:r w:rsidR="00393A54" w:rsidRPr="006B5C1B">
        <w:rPr>
          <w:rFonts w:hint="eastAsia"/>
        </w:rPr>
        <w:t>资源。</w:t>
      </w:r>
    </w:p>
    <w:p w:rsidR="00BE10BF" w:rsidRDefault="002C7EFB" w:rsidP="006B5C1B">
      <w:pPr>
        <w:pStyle w:val="23"/>
      </w:pPr>
      <w:r>
        <w:rPr>
          <w:rFonts w:hint="eastAsia"/>
        </w:rPr>
        <w:t>对于所有接收到的数据会先做缓存，缓存的大小由不同的计算决定，</w:t>
      </w:r>
      <w:r w:rsidR="00BE10BF" w:rsidRPr="006B5C1B">
        <w:rPr>
          <w:rFonts w:hint="eastAsia"/>
        </w:rPr>
        <w:t>对于采样值和报文时间数据，会对数据做一定量的缓存，当达到计算所需的缓存数据量时才会进行计算。</w:t>
      </w:r>
      <w:r w:rsidR="00CA21A1">
        <w:rPr>
          <w:rFonts w:hint="eastAsia"/>
        </w:rPr>
        <w:t>所以，</w:t>
      </w:r>
      <w:r w:rsidR="00250203">
        <w:rPr>
          <w:rFonts w:hint="eastAsia"/>
        </w:rPr>
        <w:t>当</w:t>
      </w:r>
      <w:r w:rsidR="00250203">
        <w:rPr>
          <w:rFonts w:hint="eastAsia"/>
        </w:rPr>
        <w:t>ARM</w:t>
      </w:r>
      <w:r w:rsidR="00003005">
        <w:rPr>
          <w:rFonts w:hint="eastAsia"/>
        </w:rPr>
        <w:t>一次</w:t>
      </w:r>
      <w:r w:rsidR="00250203">
        <w:rPr>
          <w:rFonts w:hint="eastAsia"/>
        </w:rPr>
        <w:t>传输的采样值或者报文时间数据</w:t>
      </w:r>
      <w:r w:rsidR="00003005">
        <w:rPr>
          <w:rFonts w:hint="eastAsia"/>
        </w:rPr>
        <w:t>尚未达到计算所需的数据量的时候，</w:t>
      </w:r>
      <w:r w:rsidR="00A20D0E">
        <w:rPr>
          <w:rFonts w:hint="eastAsia"/>
        </w:rPr>
        <w:t>将只进行缓存而不进行计算，</w:t>
      </w:r>
      <w:r w:rsidR="00B532EE">
        <w:rPr>
          <w:rFonts w:hint="eastAsia"/>
        </w:rPr>
        <w:t>所以，对于这两种类型的计算，会接收多次数据回送一次数据</w:t>
      </w:r>
      <w:r w:rsidR="00DA3917">
        <w:rPr>
          <w:rFonts w:hint="eastAsia"/>
        </w:rPr>
        <w:t>。当缓存</w:t>
      </w:r>
      <w:r w:rsidR="00867143">
        <w:rPr>
          <w:rFonts w:hint="eastAsia"/>
        </w:rPr>
        <w:t>到</w:t>
      </w:r>
      <w:r w:rsidR="00DA3917">
        <w:rPr>
          <w:rFonts w:hint="eastAsia"/>
        </w:rPr>
        <w:t>计算所需的数据量并且计算出结果之后，</w:t>
      </w:r>
      <w:r w:rsidR="00E61D2E">
        <w:rPr>
          <w:rFonts w:hint="eastAsia"/>
        </w:rPr>
        <w:t>缓冲区将会被清空，同时缓冲区指针会移到初始位置以继续缓存下一次数据</w:t>
      </w:r>
      <w:r w:rsidR="00FE7DB3">
        <w:rPr>
          <w:rFonts w:hint="eastAsia"/>
        </w:rPr>
        <w:t>，以防止缓冲区溢出</w:t>
      </w:r>
      <w:r w:rsidR="00E61D2E">
        <w:rPr>
          <w:rFonts w:hint="eastAsia"/>
        </w:rPr>
        <w:t>。</w:t>
      </w:r>
    </w:p>
    <w:p w:rsidR="00F736CD" w:rsidRPr="00F736CD" w:rsidRDefault="00F736CD" w:rsidP="006B5C1B">
      <w:pPr>
        <w:pStyle w:val="23"/>
      </w:pPr>
    </w:p>
    <w:p w:rsidR="008B694C" w:rsidRDefault="00FD582E" w:rsidP="00B660A8">
      <w:pPr>
        <w:pStyle w:val="1"/>
      </w:pPr>
      <w:bookmarkStart w:id="20" w:name="_Toc358037986"/>
      <w:r>
        <w:rPr>
          <w:rFonts w:hint="eastAsia"/>
        </w:rPr>
        <w:lastRenderedPageBreak/>
        <w:t>交互时间</w:t>
      </w:r>
      <w:bookmarkEnd w:id="20"/>
    </w:p>
    <w:p w:rsidR="00674EB8" w:rsidRDefault="00EB7456" w:rsidP="00B660A8">
      <w:pPr>
        <w:pStyle w:val="2"/>
      </w:pPr>
      <w:bookmarkStart w:id="21" w:name="_Toc358037987"/>
      <w:r>
        <w:rPr>
          <w:rFonts w:hint="eastAsia"/>
        </w:rPr>
        <w:t>DSP</w:t>
      </w:r>
      <w:r>
        <w:rPr>
          <w:rFonts w:hint="eastAsia"/>
        </w:rPr>
        <w:t>运算时间</w:t>
      </w:r>
      <w:r w:rsidR="00865BC3">
        <w:rPr>
          <w:rFonts w:hint="eastAsia"/>
        </w:rPr>
        <w:t>级别</w:t>
      </w:r>
      <w:bookmarkEnd w:id="21"/>
    </w:p>
    <w:p w:rsidR="00EB7456" w:rsidRDefault="003831E2" w:rsidP="00EB7456">
      <w:r>
        <w:rPr>
          <w:rFonts w:hint="eastAsia"/>
        </w:rPr>
        <w:t>DSP</w:t>
      </w:r>
      <w:r>
        <w:rPr>
          <w:rFonts w:hint="eastAsia"/>
        </w:rPr>
        <w:t>端</w:t>
      </w:r>
      <w:r w:rsidR="00DF163E">
        <w:rPr>
          <w:rFonts w:hint="eastAsia"/>
        </w:rPr>
        <w:t>是一个</w:t>
      </w:r>
      <w:r>
        <w:rPr>
          <w:rFonts w:hint="eastAsia"/>
        </w:rPr>
        <w:t>多任务</w:t>
      </w:r>
      <w:r w:rsidR="004E4673">
        <w:rPr>
          <w:rFonts w:hint="eastAsia"/>
        </w:rPr>
        <w:t>系统</w:t>
      </w:r>
      <w:r w:rsidR="00DF163E">
        <w:rPr>
          <w:rFonts w:hint="eastAsia"/>
        </w:rPr>
        <w:t>，</w:t>
      </w:r>
      <w:r w:rsidR="00C70FAE">
        <w:rPr>
          <w:rFonts w:hint="eastAsia"/>
        </w:rPr>
        <w:t>按照算法运行时间分为</w:t>
      </w:r>
      <w:r w:rsidR="00A83E14">
        <w:rPr>
          <w:rFonts w:hint="eastAsia"/>
        </w:rPr>
        <w:t>40ms</w:t>
      </w:r>
      <w:r w:rsidR="00A83E14">
        <w:rPr>
          <w:rFonts w:hint="eastAsia"/>
        </w:rPr>
        <w:t>级、</w:t>
      </w:r>
      <w:r w:rsidR="00155E18">
        <w:rPr>
          <w:rFonts w:hint="eastAsia"/>
        </w:rPr>
        <w:t>200ms</w:t>
      </w:r>
      <w:r w:rsidR="00155E18">
        <w:rPr>
          <w:rFonts w:hint="eastAsia"/>
        </w:rPr>
        <w:t>级、</w:t>
      </w:r>
      <w:r w:rsidR="00155E18">
        <w:rPr>
          <w:rFonts w:hint="eastAsia"/>
        </w:rPr>
        <w:t>5120ms</w:t>
      </w:r>
      <w:r w:rsidR="00155E18">
        <w:rPr>
          <w:rFonts w:hint="eastAsia"/>
        </w:rPr>
        <w:t>级、</w:t>
      </w:r>
      <w:r w:rsidR="00155E18">
        <w:rPr>
          <w:rFonts w:hint="eastAsia"/>
        </w:rPr>
        <w:t>10min</w:t>
      </w:r>
      <w:r w:rsidR="00155E18">
        <w:rPr>
          <w:rFonts w:hint="eastAsia"/>
        </w:rPr>
        <w:t>级</w:t>
      </w:r>
      <w:r w:rsidR="003E10A2">
        <w:rPr>
          <w:rFonts w:hint="eastAsia"/>
        </w:rPr>
        <w:t>4</w:t>
      </w:r>
      <w:r w:rsidR="003E10A2">
        <w:rPr>
          <w:rFonts w:hint="eastAsia"/>
        </w:rPr>
        <w:t>种级别，每种级别代表</w:t>
      </w:r>
      <w:r w:rsidR="00014BBF">
        <w:rPr>
          <w:rFonts w:hint="eastAsia"/>
        </w:rPr>
        <w:t>其中的算法运行时间在该级别对应的</w:t>
      </w:r>
      <w:r w:rsidR="00794964">
        <w:rPr>
          <w:rFonts w:hint="eastAsia"/>
        </w:rPr>
        <w:t>时间范围以内</w:t>
      </w:r>
      <w:r w:rsidR="002B04C9">
        <w:rPr>
          <w:rFonts w:hint="eastAsia"/>
        </w:rPr>
        <w:t>，</w:t>
      </w:r>
      <w:r w:rsidR="003F3E6C">
        <w:rPr>
          <w:rFonts w:hint="eastAsia"/>
        </w:rPr>
        <w:t>在本系统中，算法对应的级别如下：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45"/>
        <w:gridCol w:w="3119"/>
        <w:gridCol w:w="2664"/>
      </w:tblGrid>
      <w:tr w:rsidR="00BD47D6" w:rsidTr="00614CA3">
        <w:tc>
          <w:tcPr>
            <w:tcW w:w="2745" w:type="dxa"/>
            <w:shd w:val="clear" w:color="auto" w:fill="E6E6E6" w:themeFill="background1" w:themeFillShade="E6"/>
          </w:tcPr>
          <w:p w:rsidR="00BD47D6" w:rsidRDefault="00BD47D6" w:rsidP="00614CA3">
            <w:pPr>
              <w:pStyle w:val="af0"/>
            </w:pPr>
            <w:r>
              <w:rPr>
                <w:rFonts w:hint="eastAsia"/>
              </w:rPr>
              <w:t>时间级别</w:t>
            </w:r>
          </w:p>
        </w:tc>
        <w:tc>
          <w:tcPr>
            <w:tcW w:w="3119" w:type="dxa"/>
            <w:shd w:val="clear" w:color="auto" w:fill="E6E6E6" w:themeFill="background1" w:themeFillShade="E6"/>
          </w:tcPr>
          <w:p w:rsidR="00BD47D6" w:rsidRDefault="00BD47D6" w:rsidP="00614CA3">
            <w:pPr>
              <w:pStyle w:val="af0"/>
            </w:pPr>
            <w:r>
              <w:rPr>
                <w:rFonts w:hint="eastAsia"/>
              </w:rPr>
              <w:t>算法</w:t>
            </w:r>
          </w:p>
        </w:tc>
        <w:tc>
          <w:tcPr>
            <w:tcW w:w="2664" w:type="dxa"/>
            <w:shd w:val="clear" w:color="auto" w:fill="E6E6E6" w:themeFill="background1" w:themeFillShade="E6"/>
          </w:tcPr>
          <w:p w:rsidR="00BD47D6" w:rsidRDefault="00BD47D6" w:rsidP="00614CA3">
            <w:pPr>
              <w:pStyle w:val="af0"/>
            </w:pPr>
            <w:r>
              <w:rPr>
                <w:rFonts w:hint="eastAsia"/>
              </w:rPr>
              <w:t>说明</w:t>
            </w:r>
          </w:p>
        </w:tc>
      </w:tr>
      <w:tr w:rsidR="009A7E3D" w:rsidTr="00FE2F08">
        <w:tc>
          <w:tcPr>
            <w:tcW w:w="2745" w:type="dxa"/>
            <w:vMerge w:val="restart"/>
            <w:vAlign w:val="center"/>
          </w:tcPr>
          <w:p w:rsidR="009A7E3D" w:rsidRDefault="009A7E3D" w:rsidP="00614CA3">
            <w:pPr>
              <w:pStyle w:val="af2"/>
            </w:pPr>
            <w:r>
              <w:rPr>
                <w:rFonts w:hint="eastAsia"/>
              </w:rPr>
              <w:t>40ms</w:t>
            </w:r>
          </w:p>
        </w:tc>
        <w:tc>
          <w:tcPr>
            <w:tcW w:w="3119" w:type="dxa"/>
          </w:tcPr>
          <w:p w:rsidR="009A7E3D" w:rsidRDefault="009A7E3D" w:rsidP="00614CA3">
            <w:pPr>
              <w:pStyle w:val="af2"/>
            </w:pPr>
            <w:r w:rsidRPr="00BD47D6">
              <w:t>RealSmvCalc</w:t>
            </w:r>
          </w:p>
        </w:tc>
        <w:tc>
          <w:tcPr>
            <w:tcW w:w="2664" w:type="dxa"/>
          </w:tcPr>
          <w:p w:rsidR="009A7E3D" w:rsidRPr="00BD47D6" w:rsidRDefault="009A7E3D" w:rsidP="00614CA3">
            <w:pPr>
              <w:pStyle w:val="af2"/>
            </w:pPr>
            <w:r>
              <w:rPr>
                <w:rFonts w:hint="eastAsia"/>
              </w:rPr>
              <w:t>实际值计算</w:t>
            </w:r>
          </w:p>
        </w:tc>
      </w:tr>
      <w:tr w:rsidR="009A7E3D" w:rsidTr="00BD47D6">
        <w:tc>
          <w:tcPr>
            <w:tcW w:w="2745" w:type="dxa"/>
            <w:vMerge/>
          </w:tcPr>
          <w:p w:rsidR="009A7E3D" w:rsidRDefault="009A7E3D" w:rsidP="00614CA3">
            <w:pPr>
              <w:pStyle w:val="af2"/>
            </w:pPr>
          </w:p>
        </w:tc>
        <w:tc>
          <w:tcPr>
            <w:tcW w:w="3119" w:type="dxa"/>
          </w:tcPr>
          <w:p w:rsidR="009A7E3D" w:rsidRDefault="009A7E3D" w:rsidP="00614CA3">
            <w:pPr>
              <w:pStyle w:val="af2"/>
            </w:pPr>
            <w:r w:rsidRPr="004445E4">
              <w:t>SmvGenerate</w:t>
            </w:r>
          </w:p>
        </w:tc>
        <w:tc>
          <w:tcPr>
            <w:tcW w:w="2664" w:type="dxa"/>
          </w:tcPr>
          <w:p w:rsidR="009A7E3D" w:rsidRDefault="009A7E3D" w:rsidP="00614CA3">
            <w:pPr>
              <w:pStyle w:val="af2"/>
            </w:pPr>
            <w:r>
              <w:rPr>
                <w:rFonts w:hint="eastAsia"/>
              </w:rPr>
              <w:t>波形生成计算</w:t>
            </w:r>
          </w:p>
        </w:tc>
      </w:tr>
      <w:tr w:rsidR="009A7E3D" w:rsidTr="00BD47D6">
        <w:tc>
          <w:tcPr>
            <w:tcW w:w="2745" w:type="dxa"/>
            <w:vMerge/>
          </w:tcPr>
          <w:p w:rsidR="009A7E3D" w:rsidRDefault="009A7E3D" w:rsidP="00614CA3">
            <w:pPr>
              <w:pStyle w:val="af2"/>
            </w:pPr>
          </w:p>
        </w:tc>
        <w:tc>
          <w:tcPr>
            <w:tcW w:w="3119" w:type="dxa"/>
          </w:tcPr>
          <w:p w:rsidR="009A7E3D" w:rsidRPr="004445E4" w:rsidRDefault="009A7E3D" w:rsidP="00614CA3">
            <w:pPr>
              <w:pStyle w:val="af2"/>
            </w:pPr>
            <w:r w:rsidRPr="004445E4">
              <w:t>MsgDispCalc</w:t>
            </w:r>
          </w:p>
        </w:tc>
        <w:tc>
          <w:tcPr>
            <w:tcW w:w="2664" w:type="dxa"/>
          </w:tcPr>
          <w:p w:rsidR="009A7E3D" w:rsidRDefault="009A7E3D" w:rsidP="00614CA3">
            <w:pPr>
              <w:pStyle w:val="af2"/>
            </w:pPr>
            <w:r>
              <w:rPr>
                <w:rFonts w:hint="eastAsia"/>
              </w:rPr>
              <w:t>报文离散度计算</w:t>
            </w:r>
          </w:p>
        </w:tc>
      </w:tr>
      <w:tr w:rsidR="00BD47D6" w:rsidTr="00BD47D6">
        <w:tc>
          <w:tcPr>
            <w:tcW w:w="2745" w:type="dxa"/>
          </w:tcPr>
          <w:p w:rsidR="00BD47D6" w:rsidRDefault="00CD18B7" w:rsidP="00614CA3">
            <w:pPr>
              <w:pStyle w:val="af2"/>
            </w:pPr>
            <w:r>
              <w:rPr>
                <w:rFonts w:hint="eastAsia"/>
              </w:rPr>
              <w:t>200ms</w:t>
            </w:r>
          </w:p>
        </w:tc>
        <w:tc>
          <w:tcPr>
            <w:tcW w:w="3119" w:type="dxa"/>
          </w:tcPr>
          <w:p w:rsidR="00BD47D6" w:rsidRDefault="00EC06A0" w:rsidP="00614CA3">
            <w:pPr>
              <w:pStyle w:val="af2"/>
            </w:pPr>
            <w:r w:rsidRPr="00EC06A0">
              <w:t>SmvCalc</w:t>
            </w:r>
          </w:p>
        </w:tc>
        <w:tc>
          <w:tcPr>
            <w:tcW w:w="2664" w:type="dxa"/>
          </w:tcPr>
          <w:p w:rsidR="00BD47D6" w:rsidRDefault="00762F09" w:rsidP="00614CA3">
            <w:pPr>
              <w:pStyle w:val="af2"/>
            </w:pPr>
            <w:r>
              <w:rPr>
                <w:rFonts w:hint="eastAsia"/>
              </w:rPr>
              <w:t>谐波等相关数据计算</w:t>
            </w:r>
          </w:p>
        </w:tc>
      </w:tr>
      <w:tr w:rsidR="00BD47D6" w:rsidTr="00BD47D6">
        <w:tc>
          <w:tcPr>
            <w:tcW w:w="2745" w:type="dxa"/>
          </w:tcPr>
          <w:p w:rsidR="00BD47D6" w:rsidRDefault="00CD18B7" w:rsidP="00614CA3">
            <w:pPr>
              <w:pStyle w:val="af2"/>
            </w:pPr>
            <w:r>
              <w:rPr>
                <w:rFonts w:hint="eastAsia"/>
              </w:rPr>
              <w:t>5120ms</w:t>
            </w:r>
          </w:p>
        </w:tc>
        <w:tc>
          <w:tcPr>
            <w:tcW w:w="3119" w:type="dxa"/>
          </w:tcPr>
          <w:p w:rsidR="00BD47D6" w:rsidRDefault="002A7B67" w:rsidP="00614CA3">
            <w:pPr>
              <w:pStyle w:val="af2"/>
            </w:pPr>
            <w:r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BD47D6" w:rsidRDefault="00BD47D6" w:rsidP="00614CA3">
            <w:pPr>
              <w:pStyle w:val="af2"/>
            </w:pPr>
          </w:p>
        </w:tc>
      </w:tr>
      <w:tr w:rsidR="00CD18B7" w:rsidTr="00BD47D6">
        <w:tc>
          <w:tcPr>
            <w:tcW w:w="2745" w:type="dxa"/>
          </w:tcPr>
          <w:p w:rsidR="00CD18B7" w:rsidRDefault="00CD18B7" w:rsidP="00614CA3">
            <w:pPr>
              <w:pStyle w:val="af2"/>
            </w:pPr>
            <w:r>
              <w:rPr>
                <w:rFonts w:hint="eastAsia"/>
              </w:rPr>
              <w:t>10min</w:t>
            </w:r>
          </w:p>
        </w:tc>
        <w:tc>
          <w:tcPr>
            <w:tcW w:w="3119" w:type="dxa"/>
          </w:tcPr>
          <w:p w:rsidR="00CD18B7" w:rsidRDefault="002A7B67" w:rsidP="00614CA3">
            <w:pPr>
              <w:pStyle w:val="af2"/>
            </w:pPr>
            <w:r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CD18B7" w:rsidRDefault="00CD18B7" w:rsidP="00614CA3">
            <w:pPr>
              <w:pStyle w:val="af2"/>
            </w:pPr>
          </w:p>
        </w:tc>
      </w:tr>
    </w:tbl>
    <w:p w:rsidR="003F3E6C" w:rsidRDefault="00BC0232" w:rsidP="00B660A8">
      <w:pPr>
        <w:pStyle w:val="2"/>
      </w:pPr>
      <w:bookmarkStart w:id="22" w:name="_Toc358037988"/>
      <w:r>
        <w:rPr>
          <w:rFonts w:hint="eastAsia"/>
        </w:rPr>
        <w:t>ARM</w:t>
      </w:r>
      <w:r>
        <w:rPr>
          <w:rFonts w:hint="eastAsia"/>
        </w:rPr>
        <w:t>发送</w:t>
      </w:r>
      <w:r w:rsidR="00AF3A57">
        <w:rPr>
          <w:rFonts w:hint="eastAsia"/>
        </w:rPr>
        <w:t>时间</w:t>
      </w:r>
      <w:r w:rsidR="009177E4">
        <w:rPr>
          <w:rFonts w:hint="eastAsia"/>
        </w:rPr>
        <w:t>频率</w:t>
      </w:r>
      <w:bookmarkEnd w:id="22"/>
    </w:p>
    <w:p w:rsidR="003D071F" w:rsidRDefault="00DA005B" w:rsidP="00643F39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50Hz</w:t>
      </w:r>
      <w:r>
        <w:rPr>
          <w:rFonts w:hint="eastAsia"/>
        </w:rPr>
        <w:t>额定频率的信号来计算，</w:t>
      </w:r>
      <w:r w:rsidR="00680B68">
        <w:rPr>
          <w:rFonts w:hint="eastAsia"/>
        </w:rPr>
        <w:t>每采样一个周期的数据就会发送一次采样值给</w:t>
      </w:r>
      <w:r w:rsidR="00680B68">
        <w:rPr>
          <w:rFonts w:hint="eastAsia"/>
        </w:rPr>
        <w:t>DSP</w:t>
      </w:r>
      <w:r w:rsidR="009E6523">
        <w:rPr>
          <w:rFonts w:hint="eastAsia"/>
        </w:rPr>
        <w:t>，所以发送时间间隔为</w:t>
      </w:r>
      <w:r w:rsidR="009E6523">
        <w:rPr>
          <w:rFonts w:hint="eastAsia"/>
        </w:rPr>
        <w:t>20ms</w:t>
      </w:r>
      <w:r w:rsidR="009E6523">
        <w:rPr>
          <w:rFonts w:hint="eastAsia"/>
        </w:rPr>
        <w:t>。</w:t>
      </w:r>
    </w:p>
    <w:p w:rsidR="00C701B4" w:rsidRDefault="00262693" w:rsidP="00643F39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4000Hz</w:t>
      </w:r>
      <w:r>
        <w:rPr>
          <w:rFonts w:hint="eastAsia"/>
        </w:rPr>
        <w:t>采样频率计算，每采样一个数据得到一个报文，</w:t>
      </w:r>
      <w:r w:rsidR="006A7A5C">
        <w:rPr>
          <w:rFonts w:hint="eastAsia"/>
        </w:rPr>
        <w:t>如果没得到一个报文就发送一次报文时间来计算报文离散度，发送时间间隔为</w:t>
      </w:r>
      <w:r w:rsidR="006A7A5C">
        <w:rPr>
          <w:rFonts w:hint="eastAsia"/>
        </w:rPr>
        <w:t>1/4000=0.25ms</w:t>
      </w:r>
      <w:r w:rsidR="006A7A5C">
        <w:rPr>
          <w:rFonts w:hint="eastAsia"/>
        </w:rPr>
        <w:t>。</w:t>
      </w:r>
    </w:p>
    <w:p w:rsidR="0044580E" w:rsidRDefault="00A85905" w:rsidP="00F736CD">
      <w:pPr>
        <w:ind w:firstLine="420"/>
      </w:pPr>
      <w:r>
        <w:rPr>
          <w:rFonts w:hint="eastAsia"/>
        </w:rPr>
        <w:t>但目前</w:t>
      </w:r>
      <w:r>
        <w:rPr>
          <w:rFonts w:hint="eastAsia"/>
        </w:rPr>
        <w:t>DSP</w:t>
      </w:r>
      <w:r>
        <w:rPr>
          <w:rFonts w:hint="eastAsia"/>
        </w:rPr>
        <w:t>由于计算能力有限，再加上数据传输时间</w:t>
      </w:r>
      <w:r w:rsidR="0048166E">
        <w:rPr>
          <w:rFonts w:hint="eastAsia"/>
        </w:rPr>
        <w:t>，不能以太高的速率发送，以免计算</w:t>
      </w:r>
      <w:r w:rsidR="000955D1">
        <w:rPr>
          <w:rFonts w:hint="eastAsia"/>
        </w:rPr>
        <w:t>不过来，所以规定</w:t>
      </w:r>
      <w:r w:rsidR="000955D1">
        <w:rPr>
          <w:rFonts w:hint="eastAsia"/>
        </w:rPr>
        <w:t>ARM</w:t>
      </w:r>
      <w:r w:rsidR="000955D1">
        <w:rPr>
          <w:rFonts w:hint="eastAsia"/>
        </w:rPr>
        <w:t>端给</w:t>
      </w:r>
      <w:r w:rsidR="000955D1">
        <w:rPr>
          <w:rFonts w:hint="eastAsia"/>
        </w:rPr>
        <w:t>DSP</w:t>
      </w:r>
      <w:r w:rsidR="000955D1">
        <w:rPr>
          <w:rFonts w:hint="eastAsia"/>
        </w:rPr>
        <w:t>端发送的时间间隔不小于</w:t>
      </w:r>
      <w:r w:rsidR="000955D1">
        <w:rPr>
          <w:rFonts w:hint="eastAsia"/>
        </w:rPr>
        <w:t>10ms</w:t>
      </w:r>
      <w:r w:rsidR="00A85CDE">
        <w:rPr>
          <w:rFonts w:hint="eastAsia"/>
        </w:rPr>
        <w:t>，以保证数据的可靠性和</w:t>
      </w:r>
      <w:r w:rsidR="002F2BEF">
        <w:rPr>
          <w:rFonts w:hint="eastAsia"/>
        </w:rPr>
        <w:t>DSP</w:t>
      </w:r>
      <w:r w:rsidR="002F2BEF">
        <w:rPr>
          <w:rFonts w:hint="eastAsia"/>
        </w:rPr>
        <w:t>的</w:t>
      </w:r>
      <w:r w:rsidR="00A85CDE">
        <w:rPr>
          <w:rFonts w:hint="eastAsia"/>
        </w:rPr>
        <w:t>稳定性</w:t>
      </w:r>
      <w:r w:rsidR="00032FF7">
        <w:rPr>
          <w:rFonts w:hint="eastAsia"/>
        </w:rPr>
        <w:t>。</w:t>
      </w:r>
    </w:p>
    <w:p w:rsidR="005600B1" w:rsidRPr="008A0C70" w:rsidRDefault="005600B1" w:rsidP="005600B1"/>
    <w:sectPr w:rsidR="005600B1" w:rsidRPr="008A0C70" w:rsidSect="009059FB">
      <w:headerReference w:type="even" r:id="rId23"/>
      <w:headerReference w:type="default" r:id="rId24"/>
      <w:footerReference w:type="default" r:id="rId25"/>
      <w:pgSz w:w="11906" w:h="16838" w:code="9"/>
      <w:pgMar w:top="1440" w:right="1797" w:bottom="1440" w:left="1797" w:header="567" w:footer="709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32" w:rsidRDefault="00FD2132" w:rsidP="007B579A">
      <w:pPr>
        <w:spacing w:before="48" w:after="48"/>
      </w:pPr>
      <w:r>
        <w:separator/>
      </w:r>
    </w:p>
    <w:p w:rsidR="00FD2132" w:rsidRDefault="00FD2132" w:rsidP="007B579A">
      <w:pPr>
        <w:spacing w:before="48" w:after="48"/>
      </w:pPr>
    </w:p>
  </w:endnote>
  <w:endnote w:type="continuationSeparator" w:id="0">
    <w:p w:rsidR="00FD2132" w:rsidRDefault="00FD2132" w:rsidP="007B579A">
      <w:pPr>
        <w:spacing w:before="48" w:after="48"/>
      </w:pPr>
      <w:r>
        <w:continuationSeparator/>
      </w:r>
    </w:p>
    <w:p w:rsidR="00FD2132" w:rsidRDefault="00FD2132" w:rsidP="007B579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St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1A1ED8" w:rsidP="007B579A">
    <w:pPr>
      <w:framePr w:wrap="around" w:vAnchor="text" w:hAnchor="margin" w:xAlign="right" w:y="1"/>
      <w:spacing w:before="48" w:after="48"/>
    </w:pPr>
    <w:r>
      <w:fldChar w:fldCharType="begin"/>
    </w:r>
    <w:r w:rsidR="00EB1DDC">
      <w:instrText xml:space="preserve">PAGE  </w:instrText>
    </w:r>
    <w:r>
      <w:fldChar w:fldCharType="end"/>
    </w:r>
  </w:p>
  <w:p w:rsidR="00EB1DDC" w:rsidRDefault="00EB1DDC" w:rsidP="007B579A">
    <w:pPr>
      <w:spacing w:before="48" w:after="4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7D1704">
    <w:pPr>
      <w:spacing w:before="48" w:after="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7D1704">
    <w:pPr>
      <w:spacing w:before="48" w:after="4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Pr="009059FB" w:rsidRDefault="00FD2132" w:rsidP="00C81439">
    <w:pPr>
      <w:pStyle w:val="32"/>
    </w:pPr>
    <w:r>
      <w:rPr>
        <w:rFonts w:cs="Arial"/>
        <w:b/>
        <w:noProof/>
      </w:rPr>
      <w:pict>
        <v:line id="_x0000_s2128" style="position:absolute;left:0;text-align:left;z-index:251658240" from="-1.35pt,.25pt" to="416.75pt,.25pt" strokecolor="#490c6e" strokeweight="1pt"/>
      </w:pict>
    </w:r>
    <w:r w:rsidR="00EB1DDC" w:rsidRPr="009059FB">
      <w:rPr>
        <w:rFonts w:hint="eastAsia"/>
      </w:rPr>
      <w:t xml:space="preserve"> </w:t>
    </w:r>
  </w:p>
  <w:p w:rsidR="00EB1DDC" w:rsidRPr="004F329D" w:rsidRDefault="001A1ED8" w:rsidP="00C81439">
    <w:pPr>
      <w:jc w:val="center"/>
      <w:rPr>
        <w:rStyle w:val="af3"/>
      </w:rPr>
    </w:pPr>
    <w:r w:rsidRPr="004F329D">
      <w:rPr>
        <w:rStyle w:val="af3"/>
      </w:rPr>
      <w:fldChar w:fldCharType="begin"/>
    </w:r>
    <w:r w:rsidR="00EB1DDC" w:rsidRPr="004F329D">
      <w:rPr>
        <w:rStyle w:val="af3"/>
      </w:rPr>
      <w:instrText xml:space="preserve"> PAGE </w:instrText>
    </w:r>
    <w:r w:rsidRPr="004F329D">
      <w:rPr>
        <w:rStyle w:val="af3"/>
      </w:rPr>
      <w:fldChar w:fldCharType="separate"/>
    </w:r>
    <w:r w:rsidR="00304C81">
      <w:rPr>
        <w:rStyle w:val="af3"/>
        <w:noProof/>
      </w:rPr>
      <w:t>1</w:t>
    </w:r>
    <w:r w:rsidRPr="004F329D">
      <w:rPr>
        <w:rStyle w:val="af3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Pr="009059FB" w:rsidRDefault="00FD2132" w:rsidP="00C81439">
    <w:pPr>
      <w:pStyle w:val="32"/>
    </w:pPr>
    <w:r>
      <w:rPr>
        <w:rFonts w:cs="Arial"/>
        <w:b/>
        <w:noProof/>
      </w:rPr>
      <w:pict>
        <v:line id="_x0000_s2144" style="position:absolute;left:0;text-align:left;z-index:251665408" from="-1.35pt,.25pt" to="416.75pt,.25pt" strokecolor="#490c6e" strokeweight="1pt"/>
      </w:pict>
    </w:r>
    <w:r w:rsidR="00EB1DDC" w:rsidRPr="009059FB">
      <w:rPr>
        <w:rFonts w:hint="eastAsia"/>
      </w:rPr>
      <w:t xml:space="preserve"> </w:t>
    </w:r>
  </w:p>
  <w:p w:rsidR="00EB1DDC" w:rsidRPr="004F329D" w:rsidRDefault="001A1ED8" w:rsidP="00C81439">
    <w:pPr>
      <w:jc w:val="center"/>
      <w:rPr>
        <w:rStyle w:val="af3"/>
      </w:rPr>
    </w:pPr>
    <w:r w:rsidRPr="004F329D">
      <w:rPr>
        <w:rStyle w:val="af3"/>
      </w:rPr>
      <w:fldChar w:fldCharType="begin"/>
    </w:r>
    <w:r w:rsidR="00EB1DDC" w:rsidRPr="004F329D">
      <w:rPr>
        <w:rStyle w:val="af3"/>
      </w:rPr>
      <w:instrText xml:space="preserve"> PAGE </w:instrText>
    </w:r>
    <w:r w:rsidRPr="004F329D">
      <w:rPr>
        <w:rStyle w:val="af3"/>
      </w:rPr>
      <w:fldChar w:fldCharType="separate"/>
    </w:r>
    <w:r w:rsidR="00304C81">
      <w:rPr>
        <w:rStyle w:val="af3"/>
        <w:noProof/>
      </w:rPr>
      <w:t>8</w:t>
    </w:r>
    <w:r w:rsidRPr="004F329D">
      <w:rPr>
        <w:rStyle w:val="af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32" w:rsidRDefault="00FD2132" w:rsidP="007B579A">
      <w:pPr>
        <w:spacing w:before="48" w:after="48"/>
      </w:pPr>
      <w:r>
        <w:separator/>
      </w:r>
    </w:p>
    <w:p w:rsidR="00FD2132" w:rsidRDefault="00FD2132" w:rsidP="007B579A">
      <w:pPr>
        <w:spacing w:before="48" w:after="48"/>
      </w:pPr>
    </w:p>
  </w:footnote>
  <w:footnote w:type="continuationSeparator" w:id="0">
    <w:p w:rsidR="00FD2132" w:rsidRDefault="00FD2132" w:rsidP="007B579A">
      <w:pPr>
        <w:spacing w:before="48" w:after="48"/>
      </w:pPr>
      <w:r>
        <w:continuationSeparator/>
      </w:r>
    </w:p>
    <w:p w:rsidR="00FD2132" w:rsidRDefault="00FD2132" w:rsidP="007B579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7D1704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4008EE">
    <w:pPr>
      <w:pStyle w:val="aff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7D1704">
    <w:pPr>
      <w:spacing w:before="48" w:after="4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7B579A">
    <w:pPr>
      <w:spacing w:before="48" w:after="4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Pr="00434B4D" w:rsidRDefault="00FD2132" w:rsidP="000E1F39">
    <w:pPr>
      <w:pStyle w:val="aff1"/>
      <w:rPr>
        <w:sz w:val="30"/>
        <w:szCs w:val="3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306pt;margin-top:-3.9pt;width:117pt;height:15.6pt;z-index:251659264;mso-position-horizontal-relative:text;mso-position-vertical-relative:text" stroked="f">
          <v:fill opacity="0"/>
          <v:textbox style="mso-next-textbox:#_x0000_s2139" inset="0,0,0,0">
            <w:txbxContent>
              <w:p w:rsidR="00EB1DDC" w:rsidRPr="00876BF6" w:rsidRDefault="00EB1DDC" w:rsidP="00876BF6">
                <w:r>
                  <w:rPr>
                    <w:rStyle w:val="1Char"/>
                    <w:rFonts w:hint="eastAsia"/>
                  </w:rPr>
                  <w:t>DSP</w:t>
                </w:r>
                <w:r>
                  <w:rPr>
                    <w:rStyle w:val="1Char"/>
                    <w:rFonts w:hint="eastAsia"/>
                  </w:rPr>
                  <w:t>开发文档</w:t>
                </w:r>
              </w:p>
            </w:txbxContent>
          </v:textbox>
        </v:shape>
      </w:pict>
    </w:r>
    <w:r w:rsidR="00EB1DDC" w:rsidRPr="007D1704">
      <w:rPr>
        <w:rStyle w:val="2Char"/>
        <w:rFonts w:hint="eastAsia"/>
      </w:rPr>
      <w:t>广州</w:t>
    </w:r>
    <w:r w:rsidR="00304C81">
      <w:rPr>
        <w:rStyle w:val="2Char"/>
        <w:rFonts w:hint="eastAsia"/>
      </w:rPr>
      <w:t>炫通电气</w:t>
    </w:r>
    <w:r w:rsidR="00304C81">
      <w:rPr>
        <w:rStyle w:val="2Char"/>
      </w:rPr>
      <w:t>科技</w:t>
    </w:r>
    <w:r w:rsidR="00EB1DDC" w:rsidRPr="007D1704">
      <w:rPr>
        <w:rStyle w:val="2Char"/>
        <w:rFonts w:hint="eastAsia"/>
      </w:rPr>
      <w:t>有限公司</w:t>
    </w:r>
  </w:p>
  <w:p w:rsidR="00EB1DDC" w:rsidRPr="00434B4D" w:rsidRDefault="00FD2132" w:rsidP="00454430">
    <w:pPr>
      <w:pStyle w:val="32"/>
      <w:spacing w:before="48" w:after="48"/>
    </w:pPr>
    <w:r>
      <w:rPr>
        <w:rFonts w:cs="Arial"/>
        <w:b/>
        <w:noProof/>
      </w:rPr>
      <w:pict>
        <v:line id="_x0000_s2126" style="position:absolute;left:0;text-align:left;z-index:251657216" from="-1.2pt,.55pt" to="416.9pt,.55pt" strokecolor="#490c6e" strokeweight="1pt"/>
      </w:pict>
    </w:r>
    <w:r>
      <w:rPr>
        <w:noProof/>
      </w:rPr>
      <w:pict>
        <v:rect id="_x0000_s2125" style="position:absolute;left:0;text-align:left;margin-left:9.65pt;margin-top:1.1pt;width:10.5pt;height:11.7pt;z-index:251656192" wrapcoords="-771 -831 -771 20769 22371 20769 22371 -831 -771 -831" fillcolor="#6b44ba" strokecolor="#6b44ba">
          <w10:wrap type="tight"/>
        </v:rect>
      </w:pict>
    </w:r>
    <w:r>
      <w:rPr>
        <w:noProof/>
      </w:rPr>
      <w:pict>
        <v:rect id="_x0000_s2124" style="position:absolute;left:0;text-align:left;margin-left:-1.15pt;margin-top:1.1pt;width:10.5pt;height:11.7pt;z-index:251655168" wrapcoords="-771 -831 -771 20769 22371 20769 22371 -831 -771 -831" fillcolor="#490c6e" strokecolor="#490c6e">
          <w10:wrap type="tight"/>
        </v:rect>
      </w:pict>
    </w:r>
    <w:r w:rsidR="004C6B32" w:rsidRPr="004C6B32">
      <w:rPr>
        <w:rFonts w:hint="eastAsia"/>
      </w:rPr>
      <w:t xml:space="preserve"> </w:t>
    </w:r>
    <w:r w:rsidR="004C6B32">
      <w:rPr>
        <w:rFonts w:hint="eastAsia"/>
      </w:rPr>
      <w:t>ARM</w:t>
    </w:r>
    <w:r w:rsidR="004C6B32">
      <w:rPr>
        <w:rFonts w:hint="eastAsia"/>
      </w:rPr>
      <w:t>与</w:t>
    </w:r>
    <w:r w:rsidR="004C6B32">
      <w:rPr>
        <w:rFonts w:hint="eastAsia"/>
      </w:rPr>
      <w:t>DSP</w:t>
    </w:r>
    <w:r w:rsidR="004C6B32">
      <w:rPr>
        <w:rFonts w:hint="eastAsia"/>
      </w:rPr>
      <w:t>交互说明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Default="00EB1DDC" w:rsidP="007B579A">
    <w:pPr>
      <w:spacing w:before="48" w:after="48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DC" w:rsidRPr="00434B4D" w:rsidRDefault="00FD2132" w:rsidP="000E1F39">
    <w:pPr>
      <w:pStyle w:val="aff1"/>
      <w:rPr>
        <w:sz w:val="30"/>
        <w:szCs w:val="3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306pt;margin-top:-3.9pt;width:117pt;height:15.6pt;z-index:251666432;mso-position-horizontal-relative:text;mso-position-vertical-relative:text" stroked="f">
          <v:fill opacity="0"/>
          <v:textbox style="mso-next-textbox:#_x0000_s2145" inset="0,0,0,0">
            <w:txbxContent>
              <w:p w:rsidR="00EB1DDC" w:rsidRPr="00876BF6" w:rsidRDefault="00EB1DDC" w:rsidP="00876BF6">
                <w:r>
                  <w:rPr>
                    <w:rStyle w:val="1Char"/>
                    <w:rFonts w:hint="eastAsia"/>
                  </w:rPr>
                  <w:t>DSP</w:t>
                </w:r>
                <w:r>
                  <w:rPr>
                    <w:rStyle w:val="1Char"/>
                    <w:rFonts w:hint="eastAsia"/>
                  </w:rPr>
                  <w:t>开发文档</w:t>
                </w:r>
              </w:p>
            </w:txbxContent>
          </v:textbox>
        </v:shape>
      </w:pict>
    </w:r>
    <w:r w:rsidR="00EB1DDC" w:rsidRPr="007D1704">
      <w:rPr>
        <w:rStyle w:val="2Char"/>
        <w:rFonts w:hint="eastAsia"/>
      </w:rPr>
      <w:t>广州</w:t>
    </w:r>
    <w:r w:rsidR="00304C81">
      <w:rPr>
        <w:rStyle w:val="2Char"/>
        <w:rFonts w:hint="eastAsia"/>
      </w:rPr>
      <w:t>炫通电气</w:t>
    </w:r>
    <w:r w:rsidR="00304C81">
      <w:rPr>
        <w:rStyle w:val="2Char"/>
      </w:rPr>
      <w:t>科技</w:t>
    </w:r>
    <w:r w:rsidR="00EB1DDC" w:rsidRPr="007D1704">
      <w:rPr>
        <w:rStyle w:val="2Char"/>
        <w:rFonts w:hint="eastAsia"/>
      </w:rPr>
      <w:t>有限公司</w:t>
    </w:r>
  </w:p>
  <w:p w:rsidR="00EB1DDC" w:rsidRPr="00434B4D" w:rsidRDefault="00FD2132" w:rsidP="00454430">
    <w:pPr>
      <w:pStyle w:val="32"/>
      <w:spacing w:before="48" w:after="48"/>
    </w:pPr>
    <w:r>
      <w:rPr>
        <w:rFonts w:cs="Arial"/>
        <w:b/>
        <w:noProof/>
      </w:rPr>
      <w:pict>
        <v:line id="_x0000_s2143" style="position:absolute;left:0;text-align:left;z-index:251664384" from="-1.2pt,.55pt" to="416.9pt,.55pt" strokecolor="#490c6e" strokeweight="1pt"/>
      </w:pict>
    </w:r>
    <w:r>
      <w:rPr>
        <w:noProof/>
      </w:rPr>
      <w:pict>
        <v:rect id="_x0000_s2142" style="position:absolute;left:0;text-align:left;margin-left:9.65pt;margin-top:1.1pt;width:10.5pt;height:11.7pt;z-index:251663360" wrapcoords="-771 -831 -771 20769 22371 20769 22371 -831 -771 -831" fillcolor="#6b44ba" strokecolor="#6b44ba">
          <w10:wrap type="tight"/>
        </v:rect>
      </w:pict>
    </w:r>
    <w:r>
      <w:rPr>
        <w:noProof/>
      </w:rPr>
      <w:pict>
        <v:rect id="_x0000_s2141" style="position:absolute;left:0;text-align:left;margin-left:-1.15pt;margin-top:1.1pt;width:10.5pt;height:11.7pt;z-index:251662336" wrapcoords="-771 -831 -771 20769 22371 20769 22371 -831 -771 -831" fillcolor="#490c6e" strokecolor="#490c6e">
          <w10:wrap type="tight"/>
        </v:rect>
      </w:pict>
    </w:r>
    <w:r w:rsidR="001A6053">
      <w:rPr>
        <w:rFonts w:hint="eastAsia"/>
      </w:rPr>
      <w:t>ARM</w:t>
    </w:r>
    <w:r w:rsidR="001A6053">
      <w:rPr>
        <w:rFonts w:hint="eastAsia"/>
      </w:rPr>
      <w:t>与</w:t>
    </w:r>
    <w:r w:rsidR="001A6053">
      <w:rPr>
        <w:rFonts w:hint="eastAsia"/>
      </w:rPr>
      <w:t>DSP</w:t>
    </w:r>
    <w:r w:rsidR="001A6053">
      <w:rPr>
        <w:rFonts w:hint="eastAsia"/>
      </w:rPr>
      <w:t>交互说明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F80F6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C63A2B9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0862F91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46E425E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43D8294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374550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980846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E238D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C341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E2351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547C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050B3611"/>
    <w:multiLevelType w:val="hybridMultilevel"/>
    <w:tmpl w:val="0C7C5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C76847"/>
    <w:multiLevelType w:val="hybridMultilevel"/>
    <w:tmpl w:val="517EE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9117BA0"/>
    <w:multiLevelType w:val="multilevel"/>
    <w:tmpl w:val="8132E38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4" w15:restartNumberingAfterBreak="0">
    <w:nsid w:val="1D770A7B"/>
    <w:multiLevelType w:val="multilevel"/>
    <w:tmpl w:val="8FB23ACE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5" w15:restartNumberingAfterBreak="0">
    <w:nsid w:val="2DE0324E"/>
    <w:multiLevelType w:val="multilevel"/>
    <w:tmpl w:val="44F0245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6" w15:restartNumberingAfterBreak="0">
    <w:nsid w:val="3A4E735C"/>
    <w:multiLevelType w:val="hybridMultilevel"/>
    <w:tmpl w:val="9CA87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DC4F7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8" w15:restartNumberingAfterBreak="0">
    <w:nsid w:val="4EAB2926"/>
    <w:multiLevelType w:val="hybridMultilevel"/>
    <w:tmpl w:val="B8CE6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AD4A61"/>
    <w:multiLevelType w:val="hybridMultilevel"/>
    <w:tmpl w:val="7EFAAC9A"/>
    <w:lvl w:ilvl="0" w:tplc="0409000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4F86412"/>
    <w:multiLevelType w:val="hybridMultilevel"/>
    <w:tmpl w:val="882C7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4A46A4"/>
    <w:multiLevelType w:val="hybridMultilevel"/>
    <w:tmpl w:val="33081B4C"/>
    <w:lvl w:ilvl="0" w:tplc="830CF21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65E12EFC"/>
    <w:multiLevelType w:val="multilevel"/>
    <w:tmpl w:val="6B644752"/>
    <w:lvl w:ilvl="0">
      <w:start w:val="1"/>
      <w:numFmt w:val="upperLetter"/>
      <w:pStyle w:val="10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3" w15:restartNumberingAfterBreak="0">
    <w:nsid w:val="69FD55E9"/>
    <w:multiLevelType w:val="hybridMultilevel"/>
    <w:tmpl w:val="10281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510F89"/>
    <w:multiLevelType w:val="hybridMultilevel"/>
    <w:tmpl w:val="791CC6AA"/>
    <w:lvl w:ilvl="0" w:tplc="407E6CBC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D254D0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2"/>
  </w:num>
  <w:num w:numId="15">
    <w:abstractNumId w:val="25"/>
  </w:num>
  <w:num w:numId="16">
    <w:abstractNumId w:val="21"/>
  </w:num>
  <w:num w:numId="17">
    <w:abstractNumId w:val="10"/>
  </w:num>
  <w:num w:numId="18">
    <w:abstractNumId w:val="24"/>
  </w:num>
  <w:num w:numId="19">
    <w:abstractNumId w:val="17"/>
  </w:num>
  <w:num w:numId="20">
    <w:abstractNumId w:val="15"/>
  </w:num>
  <w:num w:numId="21">
    <w:abstractNumId w:val="20"/>
  </w:num>
  <w:num w:numId="22">
    <w:abstractNumId w:val="11"/>
  </w:num>
  <w:num w:numId="23">
    <w:abstractNumId w:val="23"/>
  </w:num>
  <w:num w:numId="24">
    <w:abstractNumId w:val="16"/>
  </w:num>
  <w:num w:numId="25">
    <w:abstractNumId w:val="12"/>
  </w:num>
  <w:num w:numId="2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6">
      <o:colormru v:ext="edit" colors="#025328,green,#490c6e,#6b44ba,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143"/>
    <w:rsid w:val="00000B49"/>
    <w:rsid w:val="00000BB8"/>
    <w:rsid w:val="000010CE"/>
    <w:rsid w:val="000014B6"/>
    <w:rsid w:val="00001735"/>
    <w:rsid w:val="000017A5"/>
    <w:rsid w:val="00001AFD"/>
    <w:rsid w:val="00001C1F"/>
    <w:rsid w:val="00001D2E"/>
    <w:rsid w:val="000020C8"/>
    <w:rsid w:val="0000225E"/>
    <w:rsid w:val="00002329"/>
    <w:rsid w:val="0000237E"/>
    <w:rsid w:val="00002C3F"/>
    <w:rsid w:val="00002E8E"/>
    <w:rsid w:val="00003005"/>
    <w:rsid w:val="00004532"/>
    <w:rsid w:val="00005AF6"/>
    <w:rsid w:val="00005BFD"/>
    <w:rsid w:val="00005DC3"/>
    <w:rsid w:val="000062BA"/>
    <w:rsid w:val="0000656F"/>
    <w:rsid w:val="000065DC"/>
    <w:rsid w:val="000067EF"/>
    <w:rsid w:val="00006D35"/>
    <w:rsid w:val="0000763C"/>
    <w:rsid w:val="000076E6"/>
    <w:rsid w:val="00007C2A"/>
    <w:rsid w:val="00007C85"/>
    <w:rsid w:val="00010844"/>
    <w:rsid w:val="00010943"/>
    <w:rsid w:val="0001143E"/>
    <w:rsid w:val="000115B8"/>
    <w:rsid w:val="00011740"/>
    <w:rsid w:val="00011757"/>
    <w:rsid w:val="0001187F"/>
    <w:rsid w:val="00011914"/>
    <w:rsid w:val="00011F64"/>
    <w:rsid w:val="00011FFD"/>
    <w:rsid w:val="00012129"/>
    <w:rsid w:val="000121BC"/>
    <w:rsid w:val="000121BD"/>
    <w:rsid w:val="0001286C"/>
    <w:rsid w:val="00012AC6"/>
    <w:rsid w:val="00012E93"/>
    <w:rsid w:val="00013C93"/>
    <w:rsid w:val="000140CB"/>
    <w:rsid w:val="00014BBF"/>
    <w:rsid w:val="00014CD6"/>
    <w:rsid w:val="0001553D"/>
    <w:rsid w:val="0001563F"/>
    <w:rsid w:val="000156F1"/>
    <w:rsid w:val="000157DA"/>
    <w:rsid w:val="0001627A"/>
    <w:rsid w:val="00016E7C"/>
    <w:rsid w:val="00016F8A"/>
    <w:rsid w:val="000172C7"/>
    <w:rsid w:val="00017500"/>
    <w:rsid w:val="00017C5C"/>
    <w:rsid w:val="00020C73"/>
    <w:rsid w:val="0002114F"/>
    <w:rsid w:val="000223AD"/>
    <w:rsid w:val="00022534"/>
    <w:rsid w:val="00022D8C"/>
    <w:rsid w:val="00023332"/>
    <w:rsid w:val="00023A50"/>
    <w:rsid w:val="00023A99"/>
    <w:rsid w:val="000250A3"/>
    <w:rsid w:val="000250CE"/>
    <w:rsid w:val="00025845"/>
    <w:rsid w:val="00025F13"/>
    <w:rsid w:val="000267BF"/>
    <w:rsid w:val="00026922"/>
    <w:rsid w:val="00026A15"/>
    <w:rsid w:val="00026EEE"/>
    <w:rsid w:val="00027171"/>
    <w:rsid w:val="0002733A"/>
    <w:rsid w:val="0002747E"/>
    <w:rsid w:val="00027561"/>
    <w:rsid w:val="00027BA6"/>
    <w:rsid w:val="00027D2F"/>
    <w:rsid w:val="00027D8E"/>
    <w:rsid w:val="000300CF"/>
    <w:rsid w:val="000302A6"/>
    <w:rsid w:val="000306E0"/>
    <w:rsid w:val="00030E30"/>
    <w:rsid w:val="00030FC5"/>
    <w:rsid w:val="000310A8"/>
    <w:rsid w:val="000314EC"/>
    <w:rsid w:val="000315A5"/>
    <w:rsid w:val="000315C6"/>
    <w:rsid w:val="00031E45"/>
    <w:rsid w:val="00032078"/>
    <w:rsid w:val="00032644"/>
    <w:rsid w:val="000326D6"/>
    <w:rsid w:val="00032B9A"/>
    <w:rsid w:val="00032BF7"/>
    <w:rsid w:val="00032FF7"/>
    <w:rsid w:val="0003315A"/>
    <w:rsid w:val="000331CB"/>
    <w:rsid w:val="00033445"/>
    <w:rsid w:val="000336B8"/>
    <w:rsid w:val="000340AD"/>
    <w:rsid w:val="0003457E"/>
    <w:rsid w:val="0003462A"/>
    <w:rsid w:val="000347C8"/>
    <w:rsid w:val="00034AE7"/>
    <w:rsid w:val="00034BD0"/>
    <w:rsid w:val="00034E2D"/>
    <w:rsid w:val="00036947"/>
    <w:rsid w:val="000369C1"/>
    <w:rsid w:val="00037234"/>
    <w:rsid w:val="000378A5"/>
    <w:rsid w:val="000379D2"/>
    <w:rsid w:val="00037E48"/>
    <w:rsid w:val="00037FC0"/>
    <w:rsid w:val="000405B1"/>
    <w:rsid w:val="000408C3"/>
    <w:rsid w:val="00041A8E"/>
    <w:rsid w:val="00041C4E"/>
    <w:rsid w:val="00041D22"/>
    <w:rsid w:val="00041D30"/>
    <w:rsid w:val="00041E78"/>
    <w:rsid w:val="00042550"/>
    <w:rsid w:val="00042D3C"/>
    <w:rsid w:val="00043043"/>
    <w:rsid w:val="0004307F"/>
    <w:rsid w:val="00043B83"/>
    <w:rsid w:val="00043F3D"/>
    <w:rsid w:val="00044083"/>
    <w:rsid w:val="00044501"/>
    <w:rsid w:val="000449ED"/>
    <w:rsid w:val="00044E00"/>
    <w:rsid w:val="000451FF"/>
    <w:rsid w:val="00045372"/>
    <w:rsid w:val="000456C4"/>
    <w:rsid w:val="0004583F"/>
    <w:rsid w:val="00045EF6"/>
    <w:rsid w:val="00046197"/>
    <w:rsid w:val="000461EB"/>
    <w:rsid w:val="00047A24"/>
    <w:rsid w:val="00047C19"/>
    <w:rsid w:val="0005087B"/>
    <w:rsid w:val="000509C6"/>
    <w:rsid w:val="00050BA3"/>
    <w:rsid w:val="00050E73"/>
    <w:rsid w:val="00051054"/>
    <w:rsid w:val="00051062"/>
    <w:rsid w:val="0005189C"/>
    <w:rsid w:val="00051DE7"/>
    <w:rsid w:val="00051E50"/>
    <w:rsid w:val="00052050"/>
    <w:rsid w:val="0005213D"/>
    <w:rsid w:val="00052295"/>
    <w:rsid w:val="00052681"/>
    <w:rsid w:val="00052F1A"/>
    <w:rsid w:val="000534E4"/>
    <w:rsid w:val="0005371E"/>
    <w:rsid w:val="00053A0E"/>
    <w:rsid w:val="00053E76"/>
    <w:rsid w:val="000545E5"/>
    <w:rsid w:val="0005522A"/>
    <w:rsid w:val="00055603"/>
    <w:rsid w:val="00055973"/>
    <w:rsid w:val="00055A65"/>
    <w:rsid w:val="00055C80"/>
    <w:rsid w:val="0005653B"/>
    <w:rsid w:val="0005671A"/>
    <w:rsid w:val="0005694B"/>
    <w:rsid w:val="00056B5A"/>
    <w:rsid w:val="00056CE7"/>
    <w:rsid w:val="00056EB8"/>
    <w:rsid w:val="00057123"/>
    <w:rsid w:val="000574BB"/>
    <w:rsid w:val="000579A1"/>
    <w:rsid w:val="00057B6A"/>
    <w:rsid w:val="00057D47"/>
    <w:rsid w:val="000601A3"/>
    <w:rsid w:val="00060300"/>
    <w:rsid w:val="00060328"/>
    <w:rsid w:val="00060394"/>
    <w:rsid w:val="00061182"/>
    <w:rsid w:val="00061A6B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E0E"/>
    <w:rsid w:val="000651BB"/>
    <w:rsid w:val="00065584"/>
    <w:rsid w:val="00065845"/>
    <w:rsid w:val="00065C48"/>
    <w:rsid w:val="00066A09"/>
    <w:rsid w:val="00066E09"/>
    <w:rsid w:val="00067A14"/>
    <w:rsid w:val="00067C5F"/>
    <w:rsid w:val="000702BC"/>
    <w:rsid w:val="00070C70"/>
    <w:rsid w:val="00070DA6"/>
    <w:rsid w:val="00070F02"/>
    <w:rsid w:val="00071AD6"/>
    <w:rsid w:val="00071E11"/>
    <w:rsid w:val="00071E6A"/>
    <w:rsid w:val="00072132"/>
    <w:rsid w:val="00072A34"/>
    <w:rsid w:val="00072A4A"/>
    <w:rsid w:val="00072ADE"/>
    <w:rsid w:val="00072C9F"/>
    <w:rsid w:val="0007366D"/>
    <w:rsid w:val="00074168"/>
    <w:rsid w:val="000743E7"/>
    <w:rsid w:val="00074EBF"/>
    <w:rsid w:val="00075677"/>
    <w:rsid w:val="00076360"/>
    <w:rsid w:val="000763BC"/>
    <w:rsid w:val="00076A41"/>
    <w:rsid w:val="000772A5"/>
    <w:rsid w:val="00077316"/>
    <w:rsid w:val="000773D2"/>
    <w:rsid w:val="000777EC"/>
    <w:rsid w:val="000800D3"/>
    <w:rsid w:val="000818B9"/>
    <w:rsid w:val="000823E2"/>
    <w:rsid w:val="00082D4F"/>
    <w:rsid w:val="00082DF6"/>
    <w:rsid w:val="000831CE"/>
    <w:rsid w:val="00083498"/>
    <w:rsid w:val="000837D9"/>
    <w:rsid w:val="00083A68"/>
    <w:rsid w:val="00083BE3"/>
    <w:rsid w:val="00083CF2"/>
    <w:rsid w:val="000841DA"/>
    <w:rsid w:val="00084BB8"/>
    <w:rsid w:val="00084C17"/>
    <w:rsid w:val="00085639"/>
    <w:rsid w:val="0008596D"/>
    <w:rsid w:val="00085DBA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C61"/>
    <w:rsid w:val="00087E8C"/>
    <w:rsid w:val="00090214"/>
    <w:rsid w:val="00090294"/>
    <w:rsid w:val="00090345"/>
    <w:rsid w:val="00090EDC"/>
    <w:rsid w:val="00090FA4"/>
    <w:rsid w:val="00091028"/>
    <w:rsid w:val="00091730"/>
    <w:rsid w:val="00091E2D"/>
    <w:rsid w:val="00092ED8"/>
    <w:rsid w:val="00092FC8"/>
    <w:rsid w:val="00093048"/>
    <w:rsid w:val="00093569"/>
    <w:rsid w:val="000935DC"/>
    <w:rsid w:val="00093633"/>
    <w:rsid w:val="00093699"/>
    <w:rsid w:val="0009389E"/>
    <w:rsid w:val="00093A96"/>
    <w:rsid w:val="00094429"/>
    <w:rsid w:val="0009498D"/>
    <w:rsid w:val="000955D1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256A"/>
    <w:rsid w:val="000A2786"/>
    <w:rsid w:val="000A2D86"/>
    <w:rsid w:val="000A2DA8"/>
    <w:rsid w:val="000A2F76"/>
    <w:rsid w:val="000A375A"/>
    <w:rsid w:val="000A3885"/>
    <w:rsid w:val="000A4627"/>
    <w:rsid w:val="000A49A4"/>
    <w:rsid w:val="000A51D3"/>
    <w:rsid w:val="000A5363"/>
    <w:rsid w:val="000A5439"/>
    <w:rsid w:val="000A54EF"/>
    <w:rsid w:val="000A59E1"/>
    <w:rsid w:val="000A5E88"/>
    <w:rsid w:val="000A644C"/>
    <w:rsid w:val="000A6B9A"/>
    <w:rsid w:val="000A7639"/>
    <w:rsid w:val="000A78E7"/>
    <w:rsid w:val="000A7F9C"/>
    <w:rsid w:val="000B0456"/>
    <w:rsid w:val="000B07A7"/>
    <w:rsid w:val="000B07A9"/>
    <w:rsid w:val="000B0E36"/>
    <w:rsid w:val="000B153A"/>
    <w:rsid w:val="000B1763"/>
    <w:rsid w:val="000B1D22"/>
    <w:rsid w:val="000B1EEF"/>
    <w:rsid w:val="000B243B"/>
    <w:rsid w:val="000B2443"/>
    <w:rsid w:val="000B2EF8"/>
    <w:rsid w:val="000B315B"/>
    <w:rsid w:val="000B32DF"/>
    <w:rsid w:val="000B3785"/>
    <w:rsid w:val="000B3AA8"/>
    <w:rsid w:val="000B3D31"/>
    <w:rsid w:val="000B493D"/>
    <w:rsid w:val="000B646F"/>
    <w:rsid w:val="000B6E17"/>
    <w:rsid w:val="000B6E73"/>
    <w:rsid w:val="000B7105"/>
    <w:rsid w:val="000B71DA"/>
    <w:rsid w:val="000B774D"/>
    <w:rsid w:val="000B79AD"/>
    <w:rsid w:val="000B7C9B"/>
    <w:rsid w:val="000B7CD0"/>
    <w:rsid w:val="000B7E07"/>
    <w:rsid w:val="000C0045"/>
    <w:rsid w:val="000C01CD"/>
    <w:rsid w:val="000C02AE"/>
    <w:rsid w:val="000C098D"/>
    <w:rsid w:val="000C0D55"/>
    <w:rsid w:val="000C1EC9"/>
    <w:rsid w:val="000C25FB"/>
    <w:rsid w:val="000C2AB8"/>
    <w:rsid w:val="000C2C00"/>
    <w:rsid w:val="000C3021"/>
    <w:rsid w:val="000C4432"/>
    <w:rsid w:val="000C4E69"/>
    <w:rsid w:val="000C5AB8"/>
    <w:rsid w:val="000C5D18"/>
    <w:rsid w:val="000C5E94"/>
    <w:rsid w:val="000C6019"/>
    <w:rsid w:val="000C6577"/>
    <w:rsid w:val="000C6A94"/>
    <w:rsid w:val="000C6EFB"/>
    <w:rsid w:val="000C7057"/>
    <w:rsid w:val="000C73CA"/>
    <w:rsid w:val="000D0652"/>
    <w:rsid w:val="000D0795"/>
    <w:rsid w:val="000D0819"/>
    <w:rsid w:val="000D0DC2"/>
    <w:rsid w:val="000D1161"/>
    <w:rsid w:val="000D1A35"/>
    <w:rsid w:val="000D1CF1"/>
    <w:rsid w:val="000D1DED"/>
    <w:rsid w:val="000D2045"/>
    <w:rsid w:val="000D2188"/>
    <w:rsid w:val="000D2290"/>
    <w:rsid w:val="000D29F4"/>
    <w:rsid w:val="000D3596"/>
    <w:rsid w:val="000D3637"/>
    <w:rsid w:val="000D37CA"/>
    <w:rsid w:val="000D3895"/>
    <w:rsid w:val="000D3A92"/>
    <w:rsid w:val="000D3AF6"/>
    <w:rsid w:val="000D3C4E"/>
    <w:rsid w:val="000D3E13"/>
    <w:rsid w:val="000D3E5F"/>
    <w:rsid w:val="000D4263"/>
    <w:rsid w:val="000D5747"/>
    <w:rsid w:val="000D5842"/>
    <w:rsid w:val="000D5BE4"/>
    <w:rsid w:val="000D6022"/>
    <w:rsid w:val="000D6426"/>
    <w:rsid w:val="000D6728"/>
    <w:rsid w:val="000D7A17"/>
    <w:rsid w:val="000D7D72"/>
    <w:rsid w:val="000D7D77"/>
    <w:rsid w:val="000E03D3"/>
    <w:rsid w:val="000E04FC"/>
    <w:rsid w:val="000E0793"/>
    <w:rsid w:val="000E0EE4"/>
    <w:rsid w:val="000E1168"/>
    <w:rsid w:val="000E1ADB"/>
    <w:rsid w:val="000E1F39"/>
    <w:rsid w:val="000E27B3"/>
    <w:rsid w:val="000E2950"/>
    <w:rsid w:val="000E2A04"/>
    <w:rsid w:val="000E2D41"/>
    <w:rsid w:val="000E327D"/>
    <w:rsid w:val="000E338C"/>
    <w:rsid w:val="000E33E9"/>
    <w:rsid w:val="000E3595"/>
    <w:rsid w:val="000E35B6"/>
    <w:rsid w:val="000E37EB"/>
    <w:rsid w:val="000E3C3D"/>
    <w:rsid w:val="000E3DB3"/>
    <w:rsid w:val="000E45A6"/>
    <w:rsid w:val="000E4960"/>
    <w:rsid w:val="000E4A97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F16"/>
    <w:rsid w:val="000F016C"/>
    <w:rsid w:val="000F03BA"/>
    <w:rsid w:val="000F155C"/>
    <w:rsid w:val="000F1859"/>
    <w:rsid w:val="000F1871"/>
    <w:rsid w:val="000F1967"/>
    <w:rsid w:val="000F19FF"/>
    <w:rsid w:val="000F1A28"/>
    <w:rsid w:val="000F2142"/>
    <w:rsid w:val="000F26D9"/>
    <w:rsid w:val="000F27C5"/>
    <w:rsid w:val="000F2ACB"/>
    <w:rsid w:val="000F2C79"/>
    <w:rsid w:val="000F302C"/>
    <w:rsid w:val="000F3208"/>
    <w:rsid w:val="000F38B7"/>
    <w:rsid w:val="000F38E9"/>
    <w:rsid w:val="000F4801"/>
    <w:rsid w:val="000F4868"/>
    <w:rsid w:val="000F4BF4"/>
    <w:rsid w:val="000F529B"/>
    <w:rsid w:val="000F5439"/>
    <w:rsid w:val="000F55DA"/>
    <w:rsid w:val="000F5B8A"/>
    <w:rsid w:val="000F65C9"/>
    <w:rsid w:val="000F6636"/>
    <w:rsid w:val="000F68E4"/>
    <w:rsid w:val="000F6CF5"/>
    <w:rsid w:val="000F6FB8"/>
    <w:rsid w:val="000F7405"/>
    <w:rsid w:val="000F7813"/>
    <w:rsid w:val="00100AB5"/>
    <w:rsid w:val="00101393"/>
    <w:rsid w:val="00101ED7"/>
    <w:rsid w:val="00101F13"/>
    <w:rsid w:val="00102016"/>
    <w:rsid w:val="0010208F"/>
    <w:rsid w:val="00102241"/>
    <w:rsid w:val="00103598"/>
    <w:rsid w:val="0010369F"/>
    <w:rsid w:val="00103894"/>
    <w:rsid w:val="00103A8B"/>
    <w:rsid w:val="00104650"/>
    <w:rsid w:val="00104A39"/>
    <w:rsid w:val="00104ADA"/>
    <w:rsid w:val="0010555D"/>
    <w:rsid w:val="00105BF0"/>
    <w:rsid w:val="00105F99"/>
    <w:rsid w:val="00106019"/>
    <w:rsid w:val="001068D1"/>
    <w:rsid w:val="00106B16"/>
    <w:rsid w:val="00106F67"/>
    <w:rsid w:val="00107005"/>
    <w:rsid w:val="001073B6"/>
    <w:rsid w:val="001073DE"/>
    <w:rsid w:val="00107404"/>
    <w:rsid w:val="00107478"/>
    <w:rsid w:val="0010769B"/>
    <w:rsid w:val="0010791B"/>
    <w:rsid w:val="00107EB2"/>
    <w:rsid w:val="0011006C"/>
    <w:rsid w:val="00110817"/>
    <w:rsid w:val="00110D2E"/>
    <w:rsid w:val="001113E4"/>
    <w:rsid w:val="00111786"/>
    <w:rsid w:val="0011190A"/>
    <w:rsid w:val="00111AF3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49"/>
    <w:rsid w:val="00115C4D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1575"/>
    <w:rsid w:val="00121C14"/>
    <w:rsid w:val="00121F16"/>
    <w:rsid w:val="00121F5F"/>
    <w:rsid w:val="00122144"/>
    <w:rsid w:val="00122A21"/>
    <w:rsid w:val="00122BE8"/>
    <w:rsid w:val="00123C9F"/>
    <w:rsid w:val="00123CD8"/>
    <w:rsid w:val="001241D7"/>
    <w:rsid w:val="00124B9F"/>
    <w:rsid w:val="001254E8"/>
    <w:rsid w:val="00125520"/>
    <w:rsid w:val="00125BAE"/>
    <w:rsid w:val="00125D7B"/>
    <w:rsid w:val="001262ED"/>
    <w:rsid w:val="0012688F"/>
    <w:rsid w:val="00126D73"/>
    <w:rsid w:val="0012717E"/>
    <w:rsid w:val="00127692"/>
    <w:rsid w:val="00127FC5"/>
    <w:rsid w:val="001306AA"/>
    <w:rsid w:val="00130FE9"/>
    <w:rsid w:val="001312DE"/>
    <w:rsid w:val="00131719"/>
    <w:rsid w:val="00131757"/>
    <w:rsid w:val="00131BE7"/>
    <w:rsid w:val="0013229F"/>
    <w:rsid w:val="00132527"/>
    <w:rsid w:val="00132B1D"/>
    <w:rsid w:val="00132C77"/>
    <w:rsid w:val="001334A6"/>
    <w:rsid w:val="00133BD1"/>
    <w:rsid w:val="00133FE5"/>
    <w:rsid w:val="00134036"/>
    <w:rsid w:val="00134448"/>
    <w:rsid w:val="001346CA"/>
    <w:rsid w:val="0013477E"/>
    <w:rsid w:val="001353D3"/>
    <w:rsid w:val="00135718"/>
    <w:rsid w:val="0013586D"/>
    <w:rsid w:val="00135B4B"/>
    <w:rsid w:val="00135C17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96B"/>
    <w:rsid w:val="00140CF2"/>
    <w:rsid w:val="00140FED"/>
    <w:rsid w:val="001413AF"/>
    <w:rsid w:val="00141BE0"/>
    <w:rsid w:val="00142B41"/>
    <w:rsid w:val="00143856"/>
    <w:rsid w:val="00143A72"/>
    <w:rsid w:val="0014410B"/>
    <w:rsid w:val="00144820"/>
    <w:rsid w:val="0014489E"/>
    <w:rsid w:val="00144B93"/>
    <w:rsid w:val="00144D3B"/>
    <w:rsid w:val="00144F79"/>
    <w:rsid w:val="00146B30"/>
    <w:rsid w:val="00146D27"/>
    <w:rsid w:val="00147708"/>
    <w:rsid w:val="00150740"/>
    <w:rsid w:val="00150806"/>
    <w:rsid w:val="00150A63"/>
    <w:rsid w:val="00151371"/>
    <w:rsid w:val="0015156F"/>
    <w:rsid w:val="00151687"/>
    <w:rsid w:val="00151B7C"/>
    <w:rsid w:val="00151C72"/>
    <w:rsid w:val="001520F1"/>
    <w:rsid w:val="001523F5"/>
    <w:rsid w:val="00152400"/>
    <w:rsid w:val="00152682"/>
    <w:rsid w:val="001526DF"/>
    <w:rsid w:val="001535CB"/>
    <w:rsid w:val="001537A2"/>
    <w:rsid w:val="00153CFA"/>
    <w:rsid w:val="0015428A"/>
    <w:rsid w:val="00155362"/>
    <w:rsid w:val="001558CF"/>
    <w:rsid w:val="00155E18"/>
    <w:rsid w:val="00155FB3"/>
    <w:rsid w:val="001569D8"/>
    <w:rsid w:val="00156A88"/>
    <w:rsid w:val="00156CF0"/>
    <w:rsid w:val="0015765B"/>
    <w:rsid w:val="0015768A"/>
    <w:rsid w:val="0015773F"/>
    <w:rsid w:val="00161499"/>
    <w:rsid w:val="00161722"/>
    <w:rsid w:val="00161C31"/>
    <w:rsid w:val="00163143"/>
    <w:rsid w:val="0016314C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6FE"/>
    <w:rsid w:val="001669CF"/>
    <w:rsid w:val="00166F14"/>
    <w:rsid w:val="00167058"/>
    <w:rsid w:val="001671F5"/>
    <w:rsid w:val="00167216"/>
    <w:rsid w:val="0016775B"/>
    <w:rsid w:val="001679B9"/>
    <w:rsid w:val="00167C32"/>
    <w:rsid w:val="00167CAC"/>
    <w:rsid w:val="0017026A"/>
    <w:rsid w:val="001702A5"/>
    <w:rsid w:val="00170910"/>
    <w:rsid w:val="00170C75"/>
    <w:rsid w:val="00170E03"/>
    <w:rsid w:val="001719E3"/>
    <w:rsid w:val="00171ADF"/>
    <w:rsid w:val="00171D05"/>
    <w:rsid w:val="001724D4"/>
    <w:rsid w:val="0017273D"/>
    <w:rsid w:val="001729DD"/>
    <w:rsid w:val="00172C62"/>
    <w:rsid w:val="00172CD4"/>
    <w:rsid w:val="00172CF0"/>
    <w:rsid w:val="001733D1"/>
    <w:rsid w:val="00173BEF"/>
    <w:rsid w:val="00173FDA"/>
    <w:rsid w:val="001741A6"/>
    <w:rsid w:val="001742CA"/>
    <w:rsid w:val="0017460C"/>
    <w:rsid w:val="00174B5C"/>
    <w:rsid w:val="00175026"/>
    <w:rsid w:val="00175146"/>
    <w:rsid w:val="00176211"/>
    <w:rsid w:val="0017623D"/>
    <w:rsid w:val="001766DE"/>
    <w:rsid w:val="00176B8A"/>
    <w:rsid w:val="001770DB"/>
    <w:rsid w:val="00177503"/>
    <w:rsid w:val="001775B4"/>
    <w:rsid w:val="001775BC"/>
    <w:rsid w:val="00177D07"/>
    <w:rsid w:val="00180018"/>
    <w:rsid w:val="0018010D"/>
    <w:rsid w:val="00180327"/>
    <w:rsid w:val="00180482"/>
    <w:rsid w:val="00180EC1"/>
    <w:rsid w:val="00181CDD"/>
    <w:rsid w:val="00181F05"/>
    <w:rsid w:val="001825F1"/>
    <w:rsid w:val="0018351E"/>
    <w:rsid w:val="00184210"/>
    <w:rsid w:val="001848E6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902BA"/>
    <w:rsid w:val="001907E9"/>
    <w:rsid w:val="00190B8D"/>
    <w:rsid w:val="00190D2C"/>
    <w:rsid w:val="0019167B"/>
    <w:rsid w:val="001920CC"/>
    <w:rsid w:val="00192192"/>
    <w:rsid w:val="001923F5"/>
    <w:rsid w:val="001927DB"/>
    <w:rsid w:val="00192917"/>
    <w:rsid w:val="001929BC"/>
    <w:rsid w:val="0019396A"/>
    <w:rsid w:val="00193C42"/>
    <w:rsid w:val="00194675"/>
    <w:rsid w:val="0019492A"/>
    <w:rsid w:val="00194A66"/>
    <w:rsid w:val="00194CF5"/>
    <w:rsid w:val="0019506D"/>
    <w:rsid w:val="00195205"/>
    <w:rsid w:val="001955B7"/>
    <w:rsid w:val="001956A1"/>
    <w:rsid w:val="00196609"/>
    <w:rsid w:val="00197207"/>
    <w:rsid w:val="00197846"/>
    <w:rsid w:val="00197A42"/>
    <w:rsid w:val="00197DE5"/>
    <w:rsid w:val="001A0210"/>
    <w:rsid w:val="001A0607"/>
    <w:rsid w:val="001A0F64"/>
    <w:rsid w:val="001A14A2"/>
    <w:rsid w:val="001A14C1"/>
    <w:rsid w:val="001A1B06"/>
    <w:rsid w:val="001A1CE6"/>
    <w:rsid w:val="001A1ED8"/>
    <w:rsid w:val="001A2331"/>
    <w:rsid w:val="001A25EC"/>
    <w:rsid w:val="001A35CD"/>
    <w:rsid w:val="001A3653"/>
    <w:rsid w:val="001A39D7"/>
    <w:rsid w:val="001A40C3"/>
    <w:rsid w:val="001A4572"/>
    <w:rsid w:val="001A4BA6"/>
    <w:rsid w:val="001A4BB1"/>
    <w:rsid w:val="001A4DA3"/>
    <w:rsid w:val="001A4DA6"/>
    <w:rsid w:val="001A5CAE"/>
    <w:rsid w:val="001A5CD1"/>
    <w:rsid w:val="001A5D64"/>
    <w:rsid w:val="001A6053"/>
    <w:rsid w:val="001A6627"/>
    <w:rsid w:val="001A674B"/>
    <w:rsid w:val="001A6A2C"/>
    <w:rsid w:val="001A6E27"/>
    <w:rsid w:val="001A78B2"/>
    <w:rsid w:val="001A7A56"/>
    <w:rsid w:val="001A7F0E"/>
    <w:rsid w:val="001B017A"/>
    <w:rsid w:val="001B0880"/>
    <w:rsid w:val="001B0CA8"/>
    <w:rsid w:val="001B0CD1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1A"/>
    <w:rsid w:val="001B2ED5"/>
    <w:rsid w:val="001B2FB0"/>
    <w:rsid w:val="001B3323"/>
    <w:rsid w:val="001B3B15"/>
    <w:rsid w:val="001B3B99"/>
    <w:rsid w:val="001B3C5E"/>
    <w:rsid w:val="001B3CB6"/>
    <w:rsid w:val="001B436D"/>
    <w:rsid w:val="001B4AD9"/>
    <w:rsid w:val="001B4B28"/>
    <w:rsid w:val="001B5092"/>
    <w:rsid w:val="001B5484"/>
    <w:rsid w:val="001B64C7"/>
    <w:rsid w:val="001B66E1"/>
    <w:rsid w:val="001B6C6C"/>
    <w:rsid w:val="001B7463"/>
    <w:rsid w:val="001B746C"/>
    <w:rsid w:val="001C03EE"/>
    <w:rsid w:val="001C04DB"/>
    <w:rsid w:val="001C0503"/>
    <w:rsid w:val="001C082C"/>
    <w:rsid w:val="001C09E3"/>
    <w:rsid w:val="001C0D31"/>
    <w:rsid w:val="001C1710"/>
    <w:rsid w:val="001C1B52"/>
    <w:rsid w:val="001C1E3D"/>
    <w:rsid w:val="001C25B4"/>
    <w:rsid w:val="001C27DE"/>
    <w:rsid w:val="001C2E10"/>
    <w:rsid w:val="001C32E3"/>
    <w:rsid w:val="001C33C1"/>
    <w:rsid w:val="001C3957"/>
    <w:rsid w:val="001C39F0"/>
    <w:rsid w:val="001C3BAE"/>
    <w:rsid w:val="001C3C19"/>
    <w:rsid w:val="001C3F96"/>
    <w:rsid w:val="001C5316"/>
    <w:rsid w:val="001C5B21"/>
    <w:rsid w:val="001C688D"/>
    <w:rsid w:val="001C75E9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9A5"/>
    <w:rsid w:val="001D3EF9"/>
    <w:rsid w:val="001D3F7E"/>
    <w:rsid w:val="001D3FE5"/>
    <w:rsid w:val="001D4802"/>
    <w:rsid w:val="001D487E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D83"/>
    <w:rsid w:val="001D72C7"/>
    <w:rsid w:val="001D7733"/>
    <w:rsid w:val="001D7C67"/>
    <w:rsid w:val="001D7E78"/>
    <w:rsid w:val="001E017A"/>
    <w:rsid w:val="001E03F4"/>
    <w:rsid w:val="001E0509"/>
    <w:rsid w:val="001E05D4"/>
    <w:rsid w:val="001E06D0"/>
    <w:rsid w:val="001E084B"/>
    <w:rsid w:val="001E0C9E"/>
    <w:rsid w:val="001E0E41"/>
    <w:rsid w:val="001E1CA7"/>
    <w:rsid w:val="001E1FED"/>
    <w:rsid w:val="001E23E8"/>
    <w:rsid w:val="001E2EEC"/>
    <w:rsid w:val="001E353C"/>
    <w:rsid w:val="001E3654"/>
    <w:rsid w:val="001E3702"/>
    <w:rsid w:val="001E3A40"/>
    <w:rsid w:val="001E3B67"/>
    <w:rsid w:val="001E3C73"/>
    <w:rsid w:val="001E3E74"/>
    <w:rsid w:val="001E49DA"/>
    <w:rsid w:val="001E58AD"/>
    <w:rsid w:val="001E598F"/>
    <w:rsid w:val="001E6078"/>
    <w:rsid w:val="001E61B5"/>
    <w:rsid w:val="001E6A57"/>
    <w:rsid w:val="001E6B45"/>
    <w:rsid w:val="001E72AE"/>
    <w:rsid w:val="001E74A6"/>
    <w:rsid w:val="001E765A"/>
    <w:rsid w:val="001F07B2"/>
    <w:rsid w:val="001F0902"/>
    <w:rsid w:val="001F0BFE"/>
    <w:rsid w:val="001F151E"/>
    <w:rsid w:val="001F163F"/>
    <w:rsid w:val="001F1EAF"/>
    <w:rsid w:val="001F2ED4"/>
    <w:rsid w:val="001F314F"/>
    <w:rsid w:val="001F3340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750A"/>
    <w:rsid w:val="001F7B6D"/>
    <w:rsid w:val="001F7FE0"/>
    <w:rsid w:val="0020000A"/>
    <w:rsid w:val="00200351"/>
    <w:rsid w:val="00200785"/>
    <w:rsid w:val="00201CCD"/>
    <w:rsid w:val="00201D79"/>
    <w:rsid w:val="00201E0E"/>
    <w:rsid w:val="00202711"/>
    <w:rsid w:val="002032B7"/>
    <w:rsid w:val="002038AB"/>
    <w:rsid w:val="00203D76"/>
    <w:rsid w:val="00203E64"/>
    <w:rsid w:val="00204126"/>
    <w:rsid w:val="00204601"/>
    <w:rsid w:val="002051BF"/>
    <w:rsid w:val="002052A4"/>
    <w:rsid w:val="0020539E"/>
    <w:rsid w:val="00205749"/>
    <w:rsid w:val="00205A5B"/>
    <w:rsid w:val="0020625B"/>
    <w:rsid w:val="002066CC"/>
    <w:rsid w:val="00206D58"/>
    <w:rsid w:val="002071C6"/>
    <w:rsid w:val="002071FA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3490"/>
    <w:rsid w:val="00213834"/>
    <w:rsid w:val="00213BBF"/>
    <w:rsid w:val="0021440E"/>
    <w:rsid w:val="0021442D"/>
    <w:rsid w:val="00214798"/>
    <w:rsid w:val="00215F6B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322"/>
    <w:rsid w:val="00221795"/>
    <w:rsid w:val="00221810"/>
    <w:rsid w:val="002219E2"/>
    <w:rsid w:val="00221A28"/>
    <w:rsid w:val="00221C40"/>
    <w:rsid w:val="00221EBA"/>
    <w:rsid w:val="00222023"/>
    <w:rsid w:val="00222077"/>
    <w:rsid w:val="002223CD"/>
    <w:rsid w:val="002224D7"/>
    <w:rsid w:val="0022262B"/>
    <w:rsid w:val="002226CF"/>
    <w:rsid w:val="00222CCA"/>
    <w:rsid w:val="00222CE9"/>
    <w:rsid w:val="00223DC4"/>
    <w:rsid w:val="00223F0B"/>
    <w:rsid w:val="00223F49"/>
    <w:rsid w:val="00224083"/>
    <w:rsid w:val="002240C7"/>
    <w:rsid w:val="00224198"/>
    <w:rsid w:val="00224874"/>
    <w:rsid w:val="00224A5B"/>
    <w:rsid w:val="002254A5"/>
    <w:rsid w:val="0022664A"/>
    <w:rsid w:val="002267FB"/>
    <w:rsid w:val="00226819"/>
    <w:rsid w:val="00226919"/>
    <w:rsid w:val="00226A38"/>
    <w:rsid w:val="00226EB3"/>
    <w:rsid w:val="002271AC"/>
    <w:rsid w:val="002274DB"/>
    <w:rsid w:val="00227C87"/>
    <w:rsid w:val="00230531"/>
    <w:rsid w:val="00230BE6"/>
    <w:rsid w:val="00230CA1"/>
    <w:rsid w:val="00230F60"/>
    <w:rsid w:val="002310F1"/>
    <w:rsid w:val="00231A7C"/>
    <w:rsid w:val="00231BF4"/>
    <w:rsid w:val="00232732"/>
    <w:rsid w:val="00233C25"/>
    <w:rsid w:val="00233CB2"/>
    <w:rsid w:val="00233F31"/>
    <w:rsid w:val="002342C9"/>
    <w:rsid w:val="002342E7"/>
    <w:rsid w:val="002345A3"/>
    <w:rsid w:val="00234D5C"/>
    <w:rsid w:val="0023511B"/>
    <w:rsid w:val="00235557"/>
    <w:rsid w:val="002356EE"/>
    <w:rsid w:val="00235C89"/>
    <w:rsid w:val="00236653"/>
    <w:rsid w:val="00237025"/>
    <w:rsid w:val="00237532"/>
    <w:rsid w:val="002378BF"/>
    <w:rsid w:val="00237A48"/>
    <w:rsid w:val="00237C58"/>
    <w:rsid w:val="00237D9E"/>
    <w:rsid w:val="00240157"/>
    <w:rsid w:val="002401F4"/>
    <w:rsid w:val="00240401"/>
    <w:rsid w:val="0024050A"/>
    <w:rsid w:val="002407DF"/>
    <w:rsid w:val="002409C7"/>
    <w:rsid w:val="00240D5A"/>
    <w:rsid w:val="00241350"/>
    <w:rsid w:val="00241502"/>
    <w:rsid w:val="00241584"/>
    <w:rsid w:val="00241597"/>
    <w:rsid w:val="00241794"/>
    <w:rsid w:val="002421A1"/>
    <w:rsid w:val="002421DA"/>
    <w:rsid w:val="002422A3"/>
    <w:rsid w:val="00242849"/>
    <w:rsid w:val="0024292B"/>
    <w:rsid w:val="00242AB4"/>
    <w:rsid w:val="00242D57"/>
    <w:rsid w:val="00242ED5"/>
    <w:rsid w:val="00243898"/>
    <w:rsid w:val="00243DD7"/>
    <w:rsid w:val="002446D1"/>
    <w:rsid w:val="00244759"/>
    <w:rsid w:val="002449A8"/>
    <w:rsid w:val="00245011"/>
    <w:rsid w:val="00245903"/>
    <w:rsid w:val="00245B95"/>
    <w:rsid w:val="002460A5"/>
    <w:rsid w:val="0024693F"/>
    <w:rsid w:val="00246D3F"/>
    <w:rsid w:val="00246E4B"/>
    <w:rsid w:val="002472FC"/>
    <w:rsid w:val="002477B5"/>
    <w:rsid w:val="00247C23"/>
    <w:rsid w:val="00247EA6"/>
    <w:rsid w:val="0025002E"/>
    <w:rsid w:val="00250203"/>
    <w:rsid w:val="00250C9D"/>
    <w:rsid w:val="002513F1"/>
    <w:rsid w:val="00251D50"/>
    <w:rsid w:val="00251DA4"/>
    <w:rsid w:val="002524EE"/>
    <w:rsid w:val="00252555"/>
    <w:rsid w:val="00252D60"/>
    <w:rsid w:val="002531A4"/>
    <w:rsid w:val="002541F6"/>
    <w:rsid w:val="00254C3D"/>
    <w:rsid w:val="00254EA2"/>
    <w:rsid w:val="00255728"/>
    <w:rsid w:val="00255E77"/>
    <w:rsid w:val="00256026"/>
    <w:rsid w:val="002563A6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0C8"/>
    <w:rsid w:val="00261187"/>
    <w:rsid w:val="002614D1"/>
    <w:rsid w:val="00261A3C"/>
    <w:rsid w:val="00261CA7"/>
    <w:rsid w:val="0026245C"/>
    <w:rsid w:val="00262693"/>
    <w:rsid w:val="0026269A"/>
    <w:rsid w:val="002626EB"/>
    <w:rsid w:val="00262742"/>
    <w:rsid w:val="00262B5B"/>
    <w:rsid w:val="00262BA5"/>
    <w:rsid w:val="00262C34"/>
    <w:rsid w:val="00262DB0"/>
    <w:rsid w:val="002635D5"/>
    <w:rsid w:val="002635DC"/>
    <w:rsid w:val="002637CA"/>
    <w:rsid w:val="002639F3"/>
    <w:rsid w:val="00264098"/>
    <w:rsid w:val="002640D3"/>
    <w:rsid w:val="00264922"/>
    <w:rsid w:val="00264B04"/>
    <w:rsid w:val="00264B81"/>
    <w:rsid w:val="002651B3"/>
    <w:rsid w:val="00265574"/>
    <w:rsid w:val="00265C22"/>
    <w:rsid w:val="002660E8"/>
    <w:rsid w:val="00266DD0"/>
    <w:rsid w:val="0026711E"/>
    <w:rsid w:val="002673CA"/>
    <w:rsid w:val="00267DDE"/>
    <w:rsid w:val="00267F0A"/>
    <w:rsid w:val="00270F5A"/>
    <w:rsid w:val="002710E1"/>
    <w:rsid w:val="002711E8"/>
    <w:rsid w:val="002712B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C5E"/>
    <w:rsid w:val="00272EFD"/>
    <w:rsid w:val="002730F1"/>
    <w:rsid w:val="00273323"/>
    <w:rsid w:val="00273427"/>
    <w:rsid w:val="00273DD4"/>
    <w:rsid w:val="00273DE4"/>
    <w:rsid w:val="00274191"/>
    <w:rsid w:val="0027425D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FA4"/>
    <w:rsid w:val="00277492"/>
    <w:rsid w:val="00277523"/>
    <w:rsid w:val="00277E13"/>
    <w:rsid w:val="002800E4"/>
    <w:rsid w:val="002801DB"/>
    <w:rsid w:val="002802B8"/>
    <w:rsid w:val="0028053F"/>
    <w:rsid w:val="002805C7"/>
    <w:rsid w:val="0028068D"/>
    <w:rsid w:val="00281082"/>
    <w:rsid w:val="00281284"/>
    <w:rsid w:val="002813FF"/>
    <w:rsid w:val="002815A9"/>
    <w:rsid w:val="00281A5B"/>
    <w:rsid w:val="00281AF3"/>
    <w:rsid w:val="002822DD"/>
    <w:rsid w:val="00282832"/>
    <w:rsid w:val="00282DA2"/>
    <w:rsid w:val="00282E3C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516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90949"/>
    <w:rsid w:val="00290E7B"/>
    <w:rsid w:val="00291543"/>
    <w:rsid w:val="00291671"/>
    <w:rsid w:val="002917BE"/>
    <w:rsid w:val="00292212"/>
    <w:rsid w:val="00292240"/>
    <w:rsid w:val="00292B22"/>
    <w:rsid w:val="0029331E"/>
    <w:rsid w:val="0029404A"/>
    <w:rsid w:val="0029469D"/>
    <w:rsid w:val="00294900"/>
    <w:rsid w:val="00294AAF"/>
    <w:rsid w:val="00294E28"/>
    <w:rsid w:val="00295109"/>
    <w:rsid w:val="00295699"/>
    <w:rsid w:val="00295C33"/>
    <w:rsid w:val="0029669F"/>
    <w:rsid w:val="0029696C"/>
    <w:rsid w:val="00296D09"/>
    <w:rsid w:val="00297139"/>
    <w:rsid w:val="00297550"/>
    <w:rsid w:val="002A0078"/>
    <w:rsid w:val="002A0BF5"/>
    <w:rsid w:val="002A1207"/>
    <w:rsid w:val="002A136E"/>
    <w:rsid w:val="002A1405"/>
    <w:rsid w:val="002A22AE"/>
    <w:rsid w:val="002A2710"/>
    <w:rsid w:val="002A2D71"/>
    <w:rsid w:val="002A4323"/>
    <w:rsid w:val="002A486B"/>
    <w:rsid w:val="002A4AC0"/>
    <w:rsid w:val="002A4C27"/>
    <w:rsid w:val="002A4FC5"/>
    <w:rsid w:val="002A51EB"/>
    <w:rsid w:val="002A5B11"/>
    <w:rsid w:val="002A5DB4"/>
    <w:rsid w:val="002A5F3A"/>
    <w:rsid w:val="002A6B82"/>
    <w:rsid w:val="002A723E"/>
    <w:rsid w:val="002A7B67"/>
    <w:rsid w:val="002A7CE4"/>
    <w:rsid w:val="002B00ED"/>
    <w:rsid w:val="002B04C9"/>
    <w:rsid w:val="002B0674"/>
    <w:rsid w:val="002B1724"/>
    <w:rsid w:val="002B21A2"/>
    <w:rsid w:val="002B2943"/>
    <w:rsid w:val="002B2EA4"/>
    <w:rsid w:val="002B3446"/>
    <w:rsid w:val="002B3504"/>
    <w:rsid w:val="002B3632"/>
    <w:rsid w:val="002B3B3A"/>
    <w:rsid w:val="002B3B72"/>
    <w:rsid w:val="002B44D7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BFA"/>
    <w:rsid w:val="002C0EBC"/>
    <w:rsid w:val="002C16D8"/>
    <w:rsid w:val="002C1BAA"/>
    <w:rsid w:val="002C22E2"/>
    <w:rsid w:val="002C2370"/>
    <w:rsid w:val="002C2748"/>
    <w:rsid w:val="002C2B0D"/>
    <w:rsid w:val="002C2D5A"/>
    <w:rsid w:val="002C2F07"/>
    <w:rsid w:val="002C3032"/>
    <w:rsid w:val="002C3537"/>
    <w:rsid w:val="002C3BD4"/>
    <w:rsid w:val="002C3FF7"/>
    <w:rsid w:val="002C415C"/>
    <w:rsid w:val="002C41C5"/>
    <w:rsid w:val="002C425C"/>
    <w:rsid w:val="002C44A9"/>
    <w:rsid w:val="002C48F1"/>
    <w:rsid w:val="002C4B61"/>
    <w:rsid w:val="002C57E2"/>
    <w:rsid w:val="002C6651"/>
    <w:rsid w:val="002C6962"/>
    <w:rsid w:val="002C69F6"/>
    <w:rsid w:val="002C72B1"/>
    <w:rsid w:val="002C7EFB"/>
    <w:rsid w:val="002D0699"/>
    <w:rsid w:val="002D1BD8"/>
    <w:rsid w:val="002D1D1E"/>
    <w:rsid w:val="002D226F"/>
    <w:rsid w:val="002D2B04"/>
    <w:rsid w:val="002D2BA0"/>
    <w:rsid w:val="002D38C8"/>
    <w:rsid w:val="002D3D08"/>
    <w:rsid w:val="002D43B8"/>
    <w:rsid w:val="002D43E6"/>
    <w:rsid w:val="002D4E73"/>
    <w:rsid w:val="002D500D"/>
    <w:rsid w:val="002D5248"/>
    <w:rsid w:val="002D5382"/>
    <w:rsid w:val="002D562A"/>
    <w:rsid w:val="002D61B0"/>
    <w:rsid w:val="002D64E0"/>
    <w:rsid w:val="002D6CD5"/>
    <w:rsid w:val="002D714B"/>
    <w:rsid w:val="002D716B"/>
    <w:rsid w:val="002D7457"/>
    <w:rsid w:val="002D7E83"/>
    <w:rsid w:val="002E009B"/>
    <w:rsid w:val="002E08D2"/>
    <w:rsid w:val="002E095D"/>
    <w:rsid w:val="002E0A12"/>
    <w:rsid w:val="002E0AF1"/>
    <w:rsid w:val="002E14F1"/>
    <w:rsid w:val="002E17F0"/>
    <w:rsid w:val="002E1EF8"/>
    <w:rsid w:val="002E20BF"/>
    <w:rsid w:val="002E25C6"/>
    <w:rsid w:val="002E268D"/>
    <w:rsid w:val="002E2A10"/>
    <w:rsid w:val="002E2E21"/>
    <w:rsid w:val="002E33F0"/>
    <w:rsid w:val="002E33FD"/>
    <w:rsid w:val="002E3D28"/>
    <w:rsid w:val="002E3F43"/>
    <w:rsid w:val="002E4434"/>
    <w:rsid w:val="002E4491"/>
    <w:rsid w:val="002E4E9F"/>
    <w:rsid w:val="002E52AE"/>
    <w:rsid w:val="002E54DC"/>
    <w:rsid w:val="002E55DA"/>
    <w:rsid w:val="002E587A"/>
    <w:rsid w:val="002E65D1"/>
    <w:rsid w:val="002E665C"/>
    <w:rsid w:val="002E6BA3"/>
    <w:rsid w:val="002E6F58"/>
    <w:rsid w:val="002E737A"/>
    <w:rsid w:val="002E7647"/>
    <w:rsid w:val="002E7724"/>
    <w:rsid w:val="002E7A94"/>
    <w:rsid w:val="002E7C7B"/>
    <w:rsid w:val="002F0022"/>
    <w:rsid w:val="002F06A3"/>
    <w:rsid w:val="002F0B44"/>
    <w:rsid w:val="002F1359"/>
    <w:rsid w:val="002F1BEB"/>
    <w:rsid w:val="002F1D95"/>
    <w:rsid w:val="002F22B3"/>
    <w:rsid w:val="002F23BF"/>
    <w:rsid w:val="002F2519"/>
    <w:rsid w:val="002F2760"/>
    <w:rsid w:val="002F2BEF"/>
    <w:rsid w:val="002F3CA8"/>
    <w:rsid w:val="002F4117"/>
    <w:rsid w:val="002F4285"/>
    <w:rsid w:val="002F433F"/>
    <w:rsid w:val="002F46C5"/>
    <w:rsid w:val="002F5DBB"/>
    <w:rsid w:val="002F6194"/>
    <w:rsid w:val="002F68A7"/>
    <w:rsid w:val="002F6BA7"/>
    <w:rsid w:val="002F6BB8"/>
    <w:rsid w:val="002F6CF0"/>
    <w:rsid w:val="002F6F16"/>
    <w:rsid w:val="002F71B4"/>
    <w:rsid w:val="002F7336"/>
    <w:rsid w:val="002F73FA"/>
    <w:rsid w:val="002F7675"/>
    <w:rsid w:val="0030081C"/>
    <w:rsid w:val="00300A2C"/>
    <w:rsid w:val="00300A3B"/>
    <w:rsid w:val="00301D2C"/>
    <w:rsid w:val="00301DF3"/>
    <w:rsid w:val="00301DFC"/>
    <w:rsid w:val="00302059"/>
    <w:rsid w:val="0030249A"/>
    <w:rsid w:val="0030295E"/>
    <w:rsid w:val="00302C41"/>
    <w:rsid w:val="00302E86"/>
    <w:rsid w:val="00302FF5"/>
    <w:rsid w:val="0030320C"/>
    <w:rsid w:val="00303A23"/>
    <w:rsid w:val="00304352"/>
    <w:rsid w:val="00304BAF"/>
    <w:rsid w:val="00304C81"/>
    <w:rsid w:val="00304F57"/>
    <w:rsid w:val="00305206"/>
    <w:rsid w:val="0030535A"/>
    <w:rsid w:val="003054CA"/>
    <w:rsid w:val="00305684"/>
    <w:rsid w:val="003059D8"/>
    <w:rsid w:val="003063F8"/>
    <w:rsid w:val="00306779"/>
    <w:rsid w:val="003067EE"/>
    <w:rsid w:val="00306E90"/>
    <w:rsid w:val="00307B00"/>
    <w:rsid w:val="00307E2B"/>
    <w:rsid w:val="00307EEB"/>
    <w:rsid w:val="0031002F"/>
    <w:rsid w:val="003102FD"/>
    <w:rsid w:val="0031060D"/>
    <w:rsid w:val="00310826"/>
    <w:rsid w:val="00311F20"/>
    <w:rsid w:val="003122C0"/>
    <w:rsid w:val="0031261B"/>
    <w:rsid w:val="00312CA7"/>
    <w:rsid w:val="00313894"/>
    <w:rsid w:val="00313908"/>
    <w:rsid w:val="003139DA"/>
    <w:rsid w:val="00313DC8"/>
    <w:rsid w:val="0031429A"/>
    <w:rsid w:val="0031433C"/>
    <w:rsid w:val="00314521"/>
    <w:rsid w:val="0031454D"/>
    <w:rsid w:val="003149B7"/>
    <w:rsid w:val="00314ABC"/>
    <w:rsid w:val="00314BFA"/>
    <w:rsid w:val="0031521D"/>
    <w:rsid w:val="00315341"/>
    <w:rsid w:val="0031584D"/>
    <w:rsid w:val="00315DD8"/>
    <w:rsid w:val="00316174"/>
    <w:rsid w:val="00316320"/>
    <w:rsid w:val="003167F0"/>
    <w:rsid w:val="00317A38"/>
    <w:rsid w:val="00320619"/>
    <w:rsid w:val="0032091A"/>
    <w:rsid w:val="00320B23"/>
    <w:rsid w:val="00320FFB"/>
    <w:rsid w:val="0032194D"/>
    <w:rsid w:val="00321F45"/>
    <w:rsid w:val="00322104"/>
    <w:rsid w:val="00322602"/>
    <w:rsid w:val="003228CB"/>
    <w:rsid w:val="00322C38"/>
    <w:rsid w:val="00322D64"/>
    <w:rsid w:val="0032331A"/>
    <w:rsid w:val="00323550"/>
    <w:rsid w:val="0032355C"/>
    <w:rsid w:val="003236B9"/>
    <w:rsid w:val="003236D9"/>
    <w:rsid w:val="00323B39"/>
    <w:rsid w:val="00323F5F"/>
    <w:rsid w:val="003256DC"/>
    <w:rsid w:val="003261DD"/>
    <w:rsid w:val="00326572"/>
    <w:rsid w:val="00326C40"/>
    <w:rsid w:val="00326ED6"/>
    <w:rsid w:val="0032737F"/>
    <w:rsid w:val="003300EC"/>
    <w:rsid w:val="0033102A"/>
    <w:rsid w:val="003318BE"/>
    <w:rsid w:val="00331A73"/>
    <w:rsid w:val="00331DD4"/>
    <w:rsid w:val="00331E12"/>
    <w:rsid w:val="003326AD"/>
    <w:rsid w:val="00332E6E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D31"/>
    <w:rsid w:val="00337F7C"/>
    <w:rsid w:val="00337FFB"/>
    <w:rsid w:val="0034059B"/>
    <w:rsid w:val="00340A63"/>
    <w:rsid w:val="00341157"/>
    <w:rsid w:val="00341894"/>
    <w:rsid w:val="00341DCB"/>
    <w:rsid w:val="00341F41"/>
    <w:rsid w:val="00342044"/>
    <w:rsid w:val="003420FA"/>
    <w:rsid w:val="003428F1"/>
    <w:rsid w:val="003435C6"/>
    <w:rsid w:val="00344074"/>
    <w:rsid w:val="00344241"/>
    <w:rsid w:val="0034454D"/>
    <w:rsid w:val="003448FC"/>
    <w:rsid w:val="00345091"/>
    <w:rsid w:val="003451A0"/>
    <w:rsid w:val="00345C46"/>
    <w:rsid w:val="00345DD5"/>
    <w:rsid w:val="00346076"/>
    <w:rsid w:val="003461B2"/>
    <w:rsid w:val="00346300"/>
    <w:rsid w:val="00346494"/>
    <w:rsid w:val="003466DD"/>
    <w:rsid w:val="00347048"/>
    <w:rsid w:val="003472DA"/>
    <w:rsid w:val="003474FD"/>
    <w:rsid w:val="00347964"/>
    <w:rsid w:val="00347AC7"/>
    <w:rsid w:val="00347E2A"/>
    <w:rsid w:val="00350194"/>
    <w:rsid w:val="00350A36"/>
    <w:rsid w:val="00350B02"/>
    <w:rsid w:val="00350CD9"/>
    <w:rsid w:val="00350E6F"/>
    <w:rsid w:val="003510D2"/>
    <w:rsid w:val="00351DF6"/>
    <w:rsid w:val="00351E28"/>
    <w:rsid w:val="00351E50"/>
    <w:rsid w:val="00351F35"/>
    <w:rsid w:val="00352845"/>
    <w:rsid w:val="00352CF6"/>
    <w:rsid w:val="003535C2"/>
    <w:rsid w:val="00353F43"/>
    <w:rsid w:val="00353F60"/>
    <w:rsid w:val="00354044"/>
    <w:rsid w:val="003542F5"/>
    <w:rsid w:val="00354709"/>
    <w:rsid w:val="003548E9"/>
    <w:rsid w:val="00354DCA"/>
    <w:rsid w:val="00355292"/>
    <w:rsid w:val="003558D9"/>
    <w:rsid w:val="00355C2D"/>
    <w:rsid w:val="00355C74"/>
    <w:rsid w:val="00355F3F"/>
    <w:rsid w:val="0035712D"/>
    <w:rsid w:val="0035750A"/>
    <w:rsid w:val="00357C70"/>
    <w:rsid w:val="00357DF4"/>
    <w:rsid w:val="0036041D"/>
    <w:rsid w:val="00360679"/>
    <w:rsid w:val="00360A40"/>
    <w:rsid w:val="00360DEE"/>
    <w:rsid w:val="00361386"/>
    <w:rsid w:val="0036167F"/>
    <w:rsid w:val="00361822"/>
    <w:rsid w:val="003618DE"/>
    <w:rsid w:val="0036199A"/>
    <w:rsid w:val="00361CA4"/>
    <w:rsid w:val="00361CBA"/>
    <w:rsid w:val="00361F33"/>
    <w:rsid w:val="0036207B"/>
    <w:rsid w:val="00362333"/>
    <w:rsid w:val="00362618"/>
    <w:rsid w:val="003628C1"/>
    <w:rsid w:val="00362C91"/>
    <w:rsid w:val="00362D10"/>
    <w:rsid w:val="00363188"/>
    <w:rsid w:val="003634B5"/>
    <w:rsid w:val="0036372C"/>
    <w:rsid w:val="00363CE9"/>
    <w:rsid w:val="00363EE3"/>
    <w:rsid w:val="00364488"/>
    <w:rsid w:val="00366648"/>
    <w:rsid w:val="00366C23"/>
    <w:rsid w:val="003673AA"/>
    <w:rsid w:val="003677EF"/>
    <w:rsid w:val="00367A9C"/>
    <w:rsid w:val="00367E0E"/>
    <w:rsid w:val="00367E16"/>
    <w:rsid w:val="00370A2F"/>
    <w:rsid w:val="00371951"/>
    <w:rsid w:val="00371AEC"/>
    <w:rsid w:val="00371C82"/>
    <w:rsid w:val="00371F71"/>
    <w:rsid w:val="003722C2"/>
    <w:rsid w:val="00373134"/>
    <w:rsid w:val="0037329F"/>
    <w:rsid w:val="0037335A"/>
    <w:rsid w:val="00373DF6"/>
    <w:rsid w:val="00373F66"/>
    <w:rsid w:val="00374086"/>
    <w:rsid w:val="003749FF"/>
    <w:rsid w:val="00374D3F"/>
    <w:rsid w:val="00374E9F"/>
    <w:rsid w:val="00374FBE"/>
    <w:rsid w:val="0037544F"/>
    <w:rsid w:val="00376603"/>
    <w:rsid w:val="00376ACF"/>
    <w:rsid w:val="003770C1"/>
    <w:rsid w:val="003771BF"/>
    <w:rsid w:val="00377DDD"/>
    <w:rsid w:val="00380107"/>
    <w:rsid w:val="00380C12"/>
    <w:rsid w:val="0038148F"/>
    <w:rsid w:val="0038191D"/>
    <w:rsid w:val="00382821"/>
    <w:rsid w:val="00382A58"/>
    <w:rsid w:val="00383135"/>
    <w:rsid w:val="003831E2"/>
    <w:rsid w:val="00383414"/>
    <w:rsid w:val="00383706"/>
    <w:rsid w:val="003839E7"/>
    <w:rsid w:val="00383A3E"/>
    <w:rsid w:val="00383B24"/>
    <w:rsid w:val="00383B7D"/>
    <w:rsid w:val="00383BE1"/>
    <w:rsid w:val="00383F01"/>
    <w:rsid w:val="00383FBB"/>
    <w:rsid w:val="003842F5"/>
    <w:rsid w:val="00384489"/>
    <w:rsid w:val="00384AEF"/>
    <w:rsid w:val="00384E2A"/>
    <w:rsid w:val="00385296"/>
    <w:rsid w:val="00385682"/>
    <w:rsid w:val="00385B34"/>
    <w:rsid w:val="003862A2"/>
    <w:rsid w:val="0038687A"/>
    <w:rsid w:val="003869DF"/>
    <w:rsid w:val="00386C58"/>
    <w:rsid w:val="003873D2"/>
    <w:rsid w:val="003877D8"/>
    <w:rsid w:val="003877EF"/>
    <w:rsid w:val="003878FF"/>
    <w:rsid w:val="00387E21"/>
    <w:rsid w:val="00390468"/>
    <w:rsid w:val="0039154E"/>
    <w:rsid w:val="0039174F"/>
    <w:rsid w:val="00392060"/>
    <w:rsid w:val="003922B7"/>
    <w:rsid w:val="00392902"/>
    <w:rsid w:val="0039354F"/>
    <w:rsid w:val="0039366F"/>
    <w:rsid w:val="00393966"/>
    <w:rsid w:val="00393A54"/>
    <w:rsid w:val="00393E69"/>
    <w:rsid w:val="00394BB0"/>
    <w:rsid w:val="00394DCD"/>
    <w:rsid w:val="00395831"/>
    <w:rsid w:val="00395981"/>
    <w:rsid w:val="00395CB5"/>
    <w:rsid w:val="00395D84"/>
    <w:rsid w:val="003961B1"/>
    <w:rsid w:val="00397526"/>
    <w:rsid w:val="00397E11"/>
    <w:rsid w:val="003A0509"/>
    <w:rsid w:val="003A0B1E"/>
    <w:rsid w:val="003A0DF1"/>
    <w:rsid w:val="003A0EA5"/>
    <w:rsid w:val="003A10DC"/>
    <w:rsid w:val="003A13BB"/>
    <w:rsid w:val="003A2376"/>
    <w:rsid w:val="003A26E9"/>
    <w:rsid w:val="003A2D90"/>
    <w:rsid w:val="003A2F8C"/>
    <w:rsid w:val="003A31D6"/>
    <w:rsid w:val="003A3307"/>
    <w:rsid w:val="003A49AA"/>
    <w:rsid w:val="003A5249"/>
    <w:rsid w:val="003A587F"/>
    <w:rsid w:val="003A657B"/>
    <w:rsid w:val="003A6DD9"/>
    <w:rsid w:val="003A7030"/>
    <w:rsid w:val="003A771D"/>
    <w:rsid w:val="003A7724"/>
    <w:rsid w:val="003A7A4B"/>
    <w:rsid w:val="003A7D04"/>
    <w:rsid w:val="003A7E48"/>
    <w:rsid w:val="003B0383"/>
    <w:rsid w:val="003B06E2"/>
    <w:rsid w:val="003B0A71"/>
    <w:rsid w:val="003B0AB9"/>
    <w:rsid w:val="003B0BAF"/>
    <w:rsid w:val="003B0BB6"/>
    <w:rsid w:val="003B0C3E"/>
    <w:rsid w:val="003B0D14"/>
    <w:rsid w:val="003B1850"/>
    <w:rsid w:val="003B1C67"/>
    <w:rsid w:val="003B2340"/>
    <w:rsid w:val="003B2786"/>
    <w:rsid w:val="003B3077"/>
    <w:rsid w:val="003B3516"/>
    <w:rsid w:val="003B3AB7"/>
    <w:rsid w:val="003B3AC3"/>
    <w:rsid w:val="003B40E0"/>
    <w:rsid w:val="003B43E4"/>
    <w:rsid w:val="003B4AC4"/>
    <w:rsid w:val="003B5BD2"/>
    <w:rsid w:val="003B5D34"/>
    <w:rsid w:val="003B5F54"/>
    <w:rsid w:val="003B6713"/>
    <w:rsid w:val="003B6AAD"/>
    <w:rsid w:val="003B6D13"/>
    <w:rsid w:val="003B6DAC"/>
    <w:rsid w:val="003B741A"/>
    <w:rsid w:val="003B7E1C"/>
    <w:rsid w:val="003B7E28"/>
    <w:rsid w:val="003C004F"/>
    <w:rsid w:val="003C03CB"/>
    <w:rsid w:val="003C0429"/>
    <w:rsid w:val="003C096A"/>
    <w:rsid w:val="003C11D4"/>
    <w:rsid w:val="003C15B7"/>
    <w:rsid w:val="003C178B"/>
    <w:rsid w:val="003C1D93"/>
    <w:rsid w:val="003C1DD6"/>
    <w:rsid w:val="003C2041"/>
    <w:rsid w:val="003C2943"/>
    <w:rsid w:val="003C2ADA"/>
    <w:rsid w:val="003C3104"/>
    <w:rsid w:val="003C3158"/>
    <w:rsid w:val="003C31A3"/>
    <w:rsid w:val="003C3A21"/>
    <w:rsid w:val="003C3A62"/>
    <w:rsid w:val="003C40F5"/>
    <w:rsid w:val="003C41F0"/>
    <w:rsid w:val="003C4BC9"/>
    <w:rsid w:val="003C4D40"/>
    <w:rsid w:val="003C4ED0"/>
    <w:rsid w:val="003C5667"/>
    <w:rsid w:val="003C6334"/>
    <w:rsid w:val="003C645E"/>
    <w:rsid w:val="003C6B04"/>
    <w:rsid w:val="003C6B7D"/>
    <w:rsid w:val="003C6DA9"/>
    <w:rsid w:val="003C75C6"/>
    <w:rsid w:val="003D001E"/>
    <w:rsid w:val="003D00D2"/>
    <w:rsid w:val="003D071F"/>
    <w:rsid w:val="003D10F5"/>
    <w:rsid w:val="003D1948"/>
    <w:rsid w:val="003D26BA"/>
    <w:rsid w:val="003D26E3"/>
    <w:rsid w:val="003D2ADD"/>
    <w:rsid w:val="003D2B6E"/>
    <w:rsid w:val="003D42EB"/>
    <w:rsid w:val="003D4322"/>
    <w:rsid w:val="003D49DA"/>
    <w:rsid w:val="003D4ABC"/>
    <w:rsid w:val="003D4BAC"/>
    <w:rsid w:val="003D557F"/>
    <w:rsid w:val="003D5A22"/>
    <w:rsid w:val="003D5AB5"/>
    <w:rsid w:val="003D5C00"/>
    <w:rsid w:val="003D5F92"/>
    <w:rsid w:val="003D646F"/>
    <w:rsid w:val="003D7A86"/>
    <w:rsid w:val="003E00FC"/>
    <w:rsid w:val="003E08F1"/>
    <w:rsid w:val="003E0C8D"/>
    <w:rsid w:val="003E0EDF"/>
    <w:rsid w:val="003E0F68"/>
    <w:rsid w:val="003E10A2"/>
    <w:rsid w:val="003E1149"/>
    <w:rsid w:val="003E1307"/>
    <w:rsid w:val="003E187C"/>
    <w:rsid w:val="003E196C"/>
    <w:rsid w:val="003E2214"/>
    <w:rsid w:val="003E2678"/>
    <w:rsid w:val="003E2BA5"/>
    <w:rsid w:val="003E3542"/>
    <w:rsid w:val="003E3A48"/>
    <w:rsid w:val="003E4148"/>
    <w:rsid w:val="003E4420"/>
    <w:rsid w:val="003E46BD"/>
    <w:rsid w:val="003E479A"/>
    <w:rsid w:val="003E47A7"/>
    <w:rsid w:val="003E4BBC"/>
    <w:rsid w:val="003E578F"/>
    <w:rsid w:val="003E5BCE"/>
    <w:rsid w:val="003E5E09"/>
    <w:rsid w:val="003E5EC0"/>
    <w:rsid w:val="003E6AAF"/>
    <w:rsid w:val="003E6E70"/>
    <w:rsid w:val="003E76B0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E8B"/>
    <w:rsid w:val="003F25FC"/>
    <w:rsid w:val="003F2F05"/>
    <w:rsid w:val="003F3316"/>
    <w:rsid w:val="003F3398"/>
    <w:rsid w:val="003F3CB6"/>
    <w:rsid w:val="003F3E6C"/>
    <w:rsid w:val="003F52C4"/>
    <w:rsid w:val="003F5435"/>
    <w:rsid w:val="003F5700"/>
    <w:rsid w:val="003F57BC"/>
    <w:rsid w:val="003F5843"/>
    <w:rsid w:val="003F58C5"/>
    <w:rsid w:val="003F5C47"/>
    <w:rsid w:val="003F615E"/>
    <w:rsid w:val="003F62D3"/>
    <w:rsid w:val="003F7BA3"/>
    <w:rsid w:val="004000B4"/>
    <w:rsid w:val="0040020F"/>
    <w:rsid w:val="00400619"/>
    <w:rsid w:val="004008EE"/>
    <w:rsid w:val="00400A18"/>
    <w:rsid w:val="0040128C"/>
    <w:rsid w:val="004017C9"/>
    <w:rsid w:val="00401A31"/>
    <w:rsid w:val="00402035"/>
    <w:rsid w:val="004028DC"/>
    <w:rsid w:val="00402B32"/>
    <w:rsid w:val="00402EA3"/>
    <w:rsid w:val="00404D0A"/>
    <w:rsid w:val="00404EB4"/>
    <w:rsid w:val="0040532B"/>
    <w:rsid w:val="00405D90"/>
    <w:rsid w:val="0040614C"/>
    <w:rsid w:val="0040630D"/>
    <w:rsid w:val="004079B4"/>
    <w:rsid w:val="0041040B"/>
    <w:rsid w:val="00411602"/>
    <w:rsid w:val="004125D0"/>
    <w:rsid w:val="0041270B"/>
    <w:rsid w:val="00412862"/>
    <w:rsid w:val="00412ABE"/>
    <w:rsid w:val="00412B3B"/>
    <w:rsid w:val="00412B95"/>
    <w:rsid w:val="00412FC1"/>
    <w:rsid w:val="00413556"/>
    <w:rsid w:val="004136F9"/>
    <w:rsid w:val="0041375F"/>
    <w:rsid w:val="00414010"/>
    <w:rsid w:val="00414944"/>
    <w:rsid w:val="004149D7"/>
    <w:rsid w:val="00414E1B"/>
    <w:rsid w:val="00414FC2"/>
    <w:rsid w:val="00415290"/>
    <w:rsid w:val="00415785"/>
    <w:rsid w:val="00415976"/>
    <w:rsid w:val="00415B0B"/>
    <w:rsid w:val="00415D2E"/>
    <w:rsid w:val="00416BD5"/>
    <w:rsid w:val="00416D37"/>
    <w:rsid w:val="004176BF"/>
    <w:rsid w:val="0041774A"/>
    <w:rsid w:val="00417C79"/>
    <w:rsid w:val="00420DD5"/>
    <w:rsid w:val="004215B5"/>
    <w:rsid w:val="00421785"/>
    <w:rsid w:val="00421B59"/>
    <w:rsid w:val="00421C43"/>
    <w:rsid w:val="00421D00"/>
    <w:rsid w:val="00421E03"/>
    <w:rsid w:val="00421F32"/>
    <w:rsid w:val="0042271C"/>
    <w:rsid w:val="004232A7"/>
    <w:rsid w:val="004237EC"/>
    <w:rsid w:val="0042392D"/>
    <w:rsid w:val="00423D5F"/>
    <w:rsid w:val="00423E01"/>
    <w:rsid w:val="00423F0A"/>
    <w:rsid w:val="004249AC"/>
    <w:rsid w:val="004251CD"/>
    <w:rsid w:val="00425F7D"/>
    <w:rsid w:val="00426A4B"/>
    <w:rsid w:val="00426B4B"/>
    <w:rsid w:val="0042726F"/>
    <w:rsid w:val="00427501"/>
    <w:rsid w:val="0042755C"/>
    <w:rsid w:val="004276D9"/>
    <w:rsid w:val="004276DF"/>
    <w:rsid w:val="00427935"/>
    <w:rsid w:val="00427A13"/>
    <w:rsid w:val="00427D17"/>
    <w:rsid w:val="00427D48"/>
    <w:rsid w:val="00427F7E"/>
    <w:rsid w:val="004300D4"/>
    <w:rsid w:val="004306CE"/>
    <w:rsid w:val="00430770"/>
    <w:rsid w:val="0043081D"/>
    <w:rsid w:val="004311D5"/>
    <w:rsid w:val="00431B67"/>
    <w:rsid w:val="00432117"/>
    <w:rsid w:val="00432360"/>
    <w:rsid w:val="00433124"/>
    <w:rsid w:val="00433483"/>
    <w:rsid w:val="004334C8"/>
    <w:rsid w:val="004336ED"/>
    <w:rsid w:val="0043388F"/>
    <w:rsid w:val="00433B56"/>
    <w:rsid w:val="00433B7D"/>
    <w:rsid w:val="0043458F"/>
    <w:rsid w:val="00434A46"/>
    <w:rsid w:val="00434B4D"/>
    <w:rsid w:val="0043557A"/>
    <w:rsid w:val="00435B84"/>
    <w:rsid w:val="00435D92"/>
    <w:rsid w:val="004362FB"/>
    <w:rsid w:val="004365A0"/>
    <w:rsid w:val="00436A08"/>
    <w:rsid w:val="00436A92"/>
    <w:rsid w:val="00436FF7"/>
    <w:rsid w:val="00437172"/>
    <w:rsid w:val="00437557"/>
    <w:rsid w:val="0043763D"/>
    <w:rsid w:val="00437654"/>
    <w:rsid w:val="004377E3"/>
    <w:rsid w:val="00437A29"/>
    <w:rsid w:val="00437A97"/>
    <w:rsid w:val="00440C0C"/>
    <w:rsid w:val="00441026"/>
    <w:rsid w:val="0044126D"/>
    <w:rsid w:val="00441830"/>
    <w:rsid w:val="00441E7D"/>
    <w:rsid w:val="00442225"/>
    <w:rsid w:val="00442560"/>
    <w:rsid w:val="00442A17"/>
    <w:rsid w:val="004430FC"/>
    <w:rsid w:val="00443919"/>
    <w:rsid w:val="00443E02"/>
    <w:rsid w:val="00444191"/>
    <w:rsid w:val="0044458C"/>
    <w:rsid w:val="004445E4"/>
    <w:rsid w:val="0044472F"/>
    <w:rsid w:val="00444D7A"/>
    <w:rsid w:val="00444EA9"/>
    <w:rsid w:val="00445264"/>
    <w:rsid w:val="004452E8"/>
    <w:rsid w:val="00445308"/>
    <w:rsid w:val="0044580E"/>
    <w:rsid w:val="00445825"/>
    <w:rsid w:val="004458F4"/>
    <w:rsid w:val="004459D7"/>
    <w:rsid w:val="004465F7"/>
    <w:rsid w:val="00446BAD"/>
    <w:rsid w:val="00446F91"/>
    <w:rsid w:val="0044700D"/>
    <w:rsid w:val="00447278"/>
    <w:rsid w:val="0044757B"/>
    <w:rsid w:val="0044767A"/>
    <w:rsid w:val="00447D24"/>
    <w:rsid w:val="00450026"/>
    <w:rsid w:val="004502E8"/>
    <w:rsid w:val="004503C8"/>
    <w:rsid w:val="0045048E"/>
    <w:rsid w:val="00450700"/>
    <w:rsid w:val="00450E3C"/>
    <w:rsid w:val="004512D8"/>
    <w:rsid w:val="004514F9"/>
    <w:rsid w:val="00451647"/>
    <w:rsid w:val="0045190C"/>
    <w:rsid w:val="00451B2C"/>
    <w:rsid w:val="00451D03"/>
    <w:rsid w:val="00452063"/>
    <w:rsid w:val="00452944"/>
    <w:rsid w:val="004529C1"/>
    <w:rsid w:val="00452AA3"/>
    <w:rsid w:val="00452EB1"/>
    <w:rsid w:val="0045308D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6EB5"/>
    <w:rsid w:val="00457C03"/>
    <w:rsid w:val="00457F3F"/>
    <w:rsid w:val="00460212"/>
    <w:rsid w:val="004603E4"/>
    <w:rsid w:val="00460AE8"/>
    <w:rsid w:val="004611D9"/>
    <w:rsid w:val="0046184E"/>
    <w:rsid w:val="00461AE5"/>
    <w:rsid w:val="00461DEB"/>
    <w:rsid w:val="004634CB"/>
    <w:rsid w:val="00463FB8"/>
    <w:rsid w:val="00464A89"/>
    <w:rsid w:val="00464C98"/>
    <w:rsid w:val="00465B77"/>
    <w:rsid w:val="004666B5"/>
    <w:rsid w:val="00466B8F"/>
    <w:rsid w:val="00466C2B"/>
    <w:rsid w:val="00467192"/>
    <w:rsid w:val="0046719D"/>
    <w:rsid w:val="004671F9"/>
    <w:rsid w:val="004674D6"/>
    <w:rsid w:val="00467EF3"/>
    <w:rsid w:val="004700F9"/>
    <w:rsid w:val="004704B9"/>
    <w:rsid w:val="00470652"/>
    <w:rsid w:val="004708FB"/>
    <w:rsid w:val="00470A86"/>
    <w:rsid w:val="00470E56"/>
    <w:rsid w:val="00471EA4"/>
    <w:rsid w:val="00471F82"/>
    <w:rsid w:val="00472237"/>
    <w:rsid w:val="0047262C"/>
    <w:rsid w:val="00472D1A"/>
    <w:rsid w:val="0047316F"/>
    <w:rsid w:val="00473357"/>
    <w:rsid w:val="00473868"/>
    <w:rsid w:val="00473C0B"/>
    <w:rsid w:val="00473C7C"/>
    <w:rsid w:val="00473EF6"/>
    <w:rsid w:val="00474782"/>
    <w:rsid w:val="00475141"/>
    <w:rsid w:val="00475189"/>
    <w:rsid w:val="004755AF"/>
    <w:rsid w:val="00476121"/>
    <w:rsid w:val="004763F7"/>
    <w:rsid w:val="0047641F"/>
    <w:rsid w:val="00476542"/>
    <w:rsid w:val="0047759B"/>
    <w:rsid w:val="00477927"/>
    <w:rsid w:val="00477B99"/>
    <w:rsid w:val="00477CC9"/>
    <w:rsid w:val="00480387"/>
    <w:rsid w:val="0048166E"/>
    <w:rsid w:val="00481730"/>
    <w:rsid w:val="00481D78"/>
    <w:rsid w:val="004820BC"/>
    <w:rsid w:val="004821BD"/>
    <w:rsid w:val="00482C3D"/>
    <w:rsid w:val="00482C83"/>
    <w:rsid w:val="0048384C"/>
    <w:rsid w:val="0048418C"/>
    <w:rsid w:val="00484A1B"/>
    <w:rsid w:val="00484ACF"/>
    <w:rsid w:val="00484FFF"/>
    <w:rsid w:val="004857AE"/>
    <w:rsid w:val="00485988"/>
    <w:rsid w:val="00486213"/>
    <w:rsid w:val="004862F0"/>
    <w:rsid w:val="004866CF"/>
    <w:rsid w:val="0048702A"/>
    <w:rsid w:val="004870E3"/>
    <w:rsid w:val="0048711B"/>
    <w:rsid w:val="00487AC7"/>
    <w:rsid w:val="00487D68"/>
    <w:rsid w:val="004901BD"/>
    <w:rsid w:val="004906DE"/>
    <w:rsid w:val="004908B1"/>
    <w:rsid w:val="00490D96"/>
    <w:rsid w:val="00491B73"/>
    <w:rsid w:val="00491DDD"/>
    <w:rsid w:val="00491E0D"/>
    <w:rsid w:val="004929B7"/>
    <w:rsid w:val="004929C4"/>
    <w:rsid w:val="00492E7C"/>
    <w:rsid w:val="004931CA"/>
    <w:rsid w:val="004945A3"/>
    <w:rsid w:val="004945E2"/>
    <w:rsid w:val="004949E1"/>
    <w:rsid w:val="00494E95"/>
    <w:rsid w:val="004952AF"/>
    <w:rsid w:val="004952BE"/>
    <w:rsid w:val="00495354"/>
    <w:rsid w:val="0049557D"/>
    <w:rsid w:val="00495719"/>
    <w:rsid w:val="00495843"/>
    <w:rsid w:val="004958C2"/>
    <w:rsid w:val="00495ED9"/>
    <w:rsid w:val="00495FB5"/>
    <w:rsid w:val="0049655C"/>
    <w:rsid w:val="00496AE5"/>
    <w:rsid w:val="00496BD9"/>
    <w:rsid w:val="00496FDF"/>
    <w:rsid w:val="00496FEC"/>
    <w:rsid w:val="0049706C"/>
    <w:rsid w:val="0049751D"/>
    <w:rsid w:val="00497D83"/>
    <w:rsid w:val="004A0376"/>
    <w:rsid w:val="004A0E02"/>
    <w:rsid w:val="004A1472"/>
    <w:rsid w:val="004A1AED"/>
    <w:rsid w:val="004A1B07"/>
    <w:rsid w:val="004A26B8"/>
    <w:rsid w:val="004A2E8B"/>
    <w:rsid w:val="004A3AAA"/>
    <w:rsid w:val="004A3CD0"/>
    <w:rsid w:val="004A3EBF"/>
    <w:rsid w:val="004A426E"/>
    <w:rsid w:val="004A4B55"/>
    <w:rsid w:val="004A4D06"/>
    <w:rsid w:val="004A50D5"/>
    <w:rsid w:val="004A52EA"/>
    <w:rsid w:val="004A53C6"/>
    <w:rsid w:val="004A5496"/>
    <w:rsid w:val="004A6757"/>
    <w:rsid w:val="004A76A0"/>
    <w:rsid w:val="004A78CE"/>
    <w:rsid w:val="004A794B"/>
    <w:rsid w:val="004A7BCB"/>
    <w:rsid w:val="004A7E58"/>
    <w:rsid w:val="004B0163"/>
    <w:rsid w:val="004B08C7"/>
    <w:rsid w:val="004B0C46"/>
    <w:rsid w:val="004B1017"/>
    <w:rsid w:val="004B1130"/>
    <w:rsid w:val="004B1199"/>
    <w:rsid w:val="004B238F"/>
    <w:rsid w:val="004B2A4E"/>
    <w:rsid w:val="004B3014"/>
    <w:rsid w:val="004B37C0"/>
    <w:rsid w:val="004B4A90"/>
    <w:rsid w:val="004B4BCE"/>
    <w:rsid w:val="004B5412"/>
    <w:rsid w:val="004B550D"/>
    <w:rsid w:val="004B5A39"/>
    <w:rsid w:val="004B5CCD"/>
    <w:rsid w:val="004B6519"/>
    <w:rsid w:val="004B65E2"/>
    <w:rsid w:val="004B6784"/>
    <w:rsid w:val="004B6A32"/>
    <w:rsid w:val="004B6F21"/>
    <w:rsid w:val="004B777E"/>
    <w:rsid w:val="004B7ABB"/>
    <w:rsid w:val="004B7CA0"/>
    <w:rsid w:val="004B7EAF"/>
    <w:rsid w:val="004B7F77"/>
    <w:rsid w:val="004B7F84"/>
    <w:rsid w:val="004C010B"/>
    <w:rsid w:val="004C0277"/>
    <w:rsid w:val="004C0359"/>
    <w:rsid w:val="004C046F"/>
    <w:rsid w:val="004C0642"/>
    <w:rsid w:val="004C0747"/>
    <w:rsid w:val="004C0BF5"/>
    <w:rsid w:val="004C0DA4"/>
    <w:rsid w:val="004C0F64"/>
    <w:rsid w:val="004C19B4"/>
    <w:rsid w:val="004C1D0D"/>
    <w:rsid w:val="004C1EE4"/>
    <w:rsid w:val="004C2044"/>
    <w:rsid w:val="004C20E9"/>
    <w:rsid w:val="004C22E8"/>
    <w:rsid w:val="004C2CD1"/>
    <w:rsid w:val="004C33BE"/>
    <w:rsid w:val="004C376E"/>
    <w:rsid w:val="004C3B1A"/>
    <w:rsid w:val="004C4498"/>
    <w:rsid w:val="004C47EA"/>
    <w:rsid w:val="004C48C6"/>
    <w:rsid w:val="004C4E8D"/>
    <w:rsid w:val="004C55CC"/>
    <w:rsid w:val="004C6474"/>
    <w:rsid w:val="004C6A1D"/>
    <w:rsid w:val="004C6B32"/>
    <w:rsid w:val="004C6B88"/>
    <w:rsid w:val="004C7859"/>
    <w:rsid w:val="004D00A3"/>
    <w:rsid w:val="004D027C"/>
    <w:rsid w:val="004D098E"/>
    <w:rsid w:val="004D0DEC"/>
    <w:rsid w:val="004D0DF4"/>
    <w:rsid w:val="004D0EC5"/>
    <w:rsid w:val="004D1135"/>
    <w:rsid w:val="004D1547"/>
    <w:rsid w:val="004D21D1"/>
    <w:rsid w:val="004D2AD9"/>
    <w:rsid w:val="004D334F"/>
    <w:rsid w:val="004D3493"/>
    <w:rsid w:val="004D3587"/>
    <w:rsid w:val="004D3836"/>
    <w:rsid w:val="004D4098"/>
    <w:rsid w:val="004D40E1"/>
    <w:rsid w:val="004D4396"/>
    <w:rsid w:val="004D4AAB"/>
    <w:rsid w:val="004D4B68"/>
    <w:rsid w:val="004D6252"/>
    <w:rsid w:val="004D662D"/>
    <w:rsid w:val="004D6A34"/>
    <w:rsid w:val="004D6C0B"/>
    <w:rsid w:val="004D749E"/>
    <w:rsid w:val="004D77CE"/>
    <w:rsid w:val="004D7F8C"/>
    <w:rsid w:val="004E0A8A"/>
    <w:rsid w:val="004E1176"/>
    <w:rsid w:val="004E1D30"/>
    <w:rsid w:val="004E266E"/>
    <w:rsid w:val="004E284E"/>
    <w:rsid w:val="004E2D5D"/>
    <w:rsid w:val="004E2F36"/>
    <w:rsid w:val="004E38BA"/>
    <w:rsid w:val="004E3AAA"/>
    <w:rsid w:val="004E3E41"/>
    <w:rsid w:val="004E4040"/>
    <w:rsid w:val="004E45A6"/>
    <w:rsid w:val="004E4673"/>
    <w:rsid w:val="004E4724"/>
    <w:rsid w:val="004E4B1C"/>
    <w:rsid w:val="004E4D10"/>
    <w:rsid w:val="004E6AC8"/>
    <w:rsid w:val="004E7031"/>
    <w:rsid w:val="004E77D2"/>
    <w:rsid w:val="004F0131"/>
    <w:rsid w:val="004F0805"/>
    <w:rsid w:val="004F0FE6"/>
    <w:rsid w:val="004F14DE"/>
    <w:rsid w:val="004F15DF"/>
    <w:rsid w:val="004F1A7E"/>
    <w:rsid w:val="004F1DE9"/>
    <w:rsid w:val="004F236B"/>
    <w:rsid w:val="004F23C1"/>
    <w:rsid w:val="004F23FC"/>
    <w:rsid w:val="004F25A8"/>
    <w:rsid w:val="004F261B"/>
    <w:rsid w:val="004F26E6"/>
    <w:rsid w:val="004F282C"/>
    <w:rsid w:val="004F2E2B"/>
    <w:rsid w:val="004F30A5"/>
    <w:rsid w:val="004F329D"/>
    <w:rsid w:val="004F3DB2"/>
    <w:rsid w:val="004F3EAD"/>
    <w:rsid w:val="004F40FA"/>
    <w:rsid w:val="004F4170"/>
    <w:rsid w:val="004F4424"/>
    <w:rsid w:val="004F44C9"/>
    <w:rsid w:val="004F4A39"/>
    <w:rsid w:val="004F4AFB"/>
    <w:rsid w:val="004F5247"/>
    <w:rsid w:val="004F5252"/>
    <w:rsid w:val="004F5C0B"/>
    <w:rsid w:val="004F5D21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F1"/>
    <w:rsid w:val="00501549"/>
    <w:rsid w:val="005017F4"/>
    <w:rsid w:val="005017F5"/>
    <w:rsid w:val="00501C0D"/>
    <w:rsid w:val="00501CF9"/>
    <w:rsid w:val="00502111"/>
    <w:rsid w:val="005023A4"/>
    <w:rsid w:val="00502D65"/>
    <w:rsid w:val="00503D59"/>
    <w:rsid w:val="00504713"/>
    <w:rsid w:val="00504758"/>
    <w:rsid w:val="00505159"/>
    <w:rsid w:val="00505678"/>
    <w:rsid w:val="00505AF0"/>
    <w:rsid w:val="0050736B"/>
    <w:rsid w:val="0050789A"/>
    <w:rsid w:val="00507A76"/>
    <w:rsid w:val="00507DED"/>
    <w:rsid w:val="00507E1A"/>
    <w:rsid w:val="00507F9E"/>
    <w:rsid w:val="00510737"/>
    <w:rsid w:val="00510982"/>
    <w:rsid w:val="005109D2"/>
    <w:rsid w:val="00510CE8"/>
    <w:rsid w:val="00510FD6"/>
    <w:rsid w:val="00511179"/>
    <w:rsid w:val="005114A2"/>
    <w:rsid w:val="00512453"/>
    <w:rsid w:val="00512DA5"/>
    <w:rsid w:val="0051368A"/>
    <w:rsid w:val="00513DB8"/>
    <w:rsid w:val="005144F5"/>
    <w:rsid w:val="005149A7"/>
    <w:rsid w:val="00514F7B"/>
    <w:rsid w:val="005150B6"/>
    <w:rsid w:val="005156A9"/>
    <w:rsid w:val="00515729"/>
    <w:rsid w:val="00515CEB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D5E"/>
    <w:rsid w:val="00521284"/>
    <w:rsid w:val="0052181D"/>
    <w:rsid w:val="00521AAB"/>
    <w:rsid w:val="00521CB9"/>
    <w:rsid w:val="00521D32"/>
    <w:rsid w:val="00522425"/>
    <w:rsid w:val="005224DF"/>
    <w:rsid w:val="00522569"/>
    <w:rsid w:val="00522FAB"/>
    <w:rsid w:val="00523843"/>
    <w:rsid w:val="00523B43"/>
    <w:rsid w:val="00523DE6"/>
    <w:rsid w:val="005243CF"/>
    <w:rsid w:val="0052463E"/>
    <w:rsid w:val="005250C0"/>
    <w:rsid w:val="0052511E"/>
    <w:rsid w:val="00525916"/>
    <w:rsid w:val="005259F9"/>
    <w:rsid w:val="00525E7B"/>
    <w:rsid w:val="0052610F"/>
    <w:rsid w:val="0052634E"/>
    <w:rsid w:val="0052639E"/>
    <w:rsid w:val="0052686B"/>
    <w:rsid w:val="00526931"/>
    <w:rsid w:val="00526A5C"/>
    <w:rsid w:val="005277A2"/>
    <w:rsid w:val="0052794C"/>
    <w:rsid w:val="00527BA2"/>
    <w:rsid w:val="00527BB3"/>
    <w:rsid w:val="00530492"/>
    <w:rsid w:val="0053058B"/>
    <w:rsid w:val="005305C2"/>
    <w:rsid w:val="00531129"/>
    <w:rsid w:val="00532252"/>
    <w:rsid w:val="00532676"/>
    <w:rsid w:val="00532B75"/>
    <w:rsid w:val="00532BD7"/>
    <w:rsid w:val="00532C33"/>
    <w:rsid w:val="005331E6"/>
    <w:rsid w:val="005337E3"/>
    <w:rsid w:val="00533D56"/>
    <w:rsid w:val="00533E64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D45"/>
    <w:rsid w:val="00536ECB"/>
    <w:rsid w:val="00537400"/>
    <w:rsid w:val="00537EAE"/>
    <w:rsid w:val="0054012A"/>
    <w:rsid w:val="0054039E"/>
    <w:rsid w:val="005407FD"/>
    <w:rsid w:val="005408FF"/>
    <w:rsid w:val="0054094E"/>
    <w:rsid w:val="00540CF3"/>
    <w:rsid w:val="00541067"/>
    <w:rsid w:val="005411A7"/>
    <w:rsid w:val="00541B6E"/>
    <w:rsid w:val="00541CD8"/>
    <w:rsid w:val="00541D07"/>
    <w:rsid w:val="00541EC3"/>
    <w:rsid w:val="00542C0D"/>
    <w:rsid w:val="00542CD2"/>
    <w:rsid w:val="00542D38"/>
    <w:rsid w:val="00543387"/>
    <w:rsid w:val="00543FDA"/>
    <w:rsid w:val="0054455D"/>
    <w:rsid w:val="0054458B"/>
    <w:rsid w:val="005446A0"/>
    <w:rsid w:val="00545056"/>
    <w:rsid w:val="0054553D"/>
    <w:rsid w:val="005458AF"/>
    <w:rsid w:val="00545B01"/>
    <w:rsid w:val="00545C8D"/>
    <w:rsid w:val="00546459"/>
    <w:rsid w:val="00546762"/>
    <w:rsid w:val="0054683D"/>
    <w:rsid w:val="00546B5F"/>
    <w:rsid w:val="00546C90"/>
    <w:rsid w:val="00547083"/>
    <w:rsid w:val="00547159"/>
    <w:rsid w:val="00547506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726"/>
    <w:rsid w:val="00552764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2AA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6FDC"/>
    <w:rsid w:val="005574A5"/>
    <w:rsid w:val="00557A2B"/>
    <w:rsid w:val="00557AD1"/>
    <w:rsid w:val="00557EED"/>
    <w:rsid w:val="005600B1"/>
    <w:rsid w:val="005603D9"/>
    <w:rsid w:val="005604C1"/>
    <w:rsid w:val="00560B76"/>
    <w:rsid w:val="00561080"/>
    <w:rsid w:val="005616D5"/>
    <w:rsid w:val="00561757"/>
    <w:rsid w:val="00561808"/>
    <w:rsid w:val="00561830"/>
    <w:rsid w:val="00561A74"/>
    <w:rsid w:val="005620E9"/>
    <w:rsid w:val="00562145"/>
    <w:rsid w:val="00562458"/>
    <w:rsid w:val="005645CA"/>
    <w:rsid w:val="00565277"/>
    <w:rsid w:val="00565565"/>
    <w:rsid w:val="00566425"/>
    <w:rsid w:val="00566730"/>
    <w:rsid w:val="005667CF"/>
    <w:rsid w:val="005668A3"/>
    <w:rsid w:val="005675C3"/>
    <w:rsid w:val="00570733"/>
    <w:rsid w:val="00570884"/>
    <w:rsid w:val="00570C00"/>
    <w:rsid w:val="0057187F"/>
    <w:rsid w:val="00571B2D"/>
    <w:rsid w:val="00572602"/>
    <w:rsid w:val="0057283F"/>
    <w:rsid w:val="0057295C"/>
    <w:rsid w:val="00572C81"/>
    <w:rsid w:val="00573416"/>
    <w:rsid w:val="00573A94"/>
    <w:rsid w:val="00573AFD"/>
    <w:rsid w:val="005740BB"/>
    <w:rsid w:val="005750BB"/>
    <w:rsid w:val="005751FF"/>
    <w:rsid w:val="005755A7"/>
    <w:rsid w:val="005758DA"/>
    <w:rsid w:val="00575A10"/>
    <w:rsid w:val="00575D4C"/>
    <w:rsid w:val="0057691E"/>
    <w:rsid w:val="005769E7"/>
    <w:rsid w:val="00576C88"/>
    <w:rsid w:val="00576E93"/>
    <w:rsid w:val="00576F63"/>
    <w:rsid w:val="0057766A"/>
    <w:rsid w:val="005779F8"/>
    <w:rsid w:val="00577B83"/>
    <w:rsid w:val="00580067"/>
    <w:rsid w:val="005800FC"/>
    <w:rsid w:val="00580581"/>
    <w:rsid w:val="005805BD"/>
    <w:rsid w:val="00580CCC"/>
    <w:rsid w:val="00580ED7"/>
    <w:rsid w:val="00581035"/>
    <w:rsid w:val="00581817"/>
    <w:rsid w:val="00581BF9"/>
    <w:rsid w:val="005829DE"/>
    <w:rsid w:val="00583AB4"/>
    <w:rsid w:val="00583ACD"/>
    <w:rsid w:val="005840E3"/>
    <w:rsid w:val="00584406"/>
    <w:rsid w:val="0058519B"/>
    <w:rsid w:val="00585660"/>
    <w:rsid w:val="0058584E"/>
    <w:rsid w:val="00585A45"/>
    <w:rsid w:val="00585BA5"/>
    <w:rsid w:val="00585D5F"/>
    <w:rsid w:val="00586039"/>
    <w:rsid w:val="0058617B"/>
    <w:rsid w:val="00586CD2"/>
    <w:rsid w:val="005870CA"/>
    <w:rsid w:val="005874DB"/>
    <w:rsid w:val="00587866"/>
    <w:rsid w:val="00587AFA"/>
    <w:rsid w:val="0059023C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BD6"/>
    <w:rsid w:val="00593C00"/>
    <w:rsid w:val="00594032"/>
    <w:rsid w:val="005940B3"/>
    <w:rsid w:val="00594B39"/>
    <w:rsid w:val="0059516B"/>
    <w:rsid w:val="00595D5D"/>
    <w:rsid w:val="00596967"/>
    <w:rsid w:val="00596DB3"/>
    <w:rsid w:val="00597826"/>
    <w:rsid w:val="00597C87"/>
    <w:rsid w:val="005A0BF0"/>
    <w:rsid w:val="005A1B11"/>
    <w:rsid w:val="005A20DE"/>
    <w:rsid w:val="005A24D8"/>
    <w:rsid w:val="005A39EE"/>
    <w:rsid w:val="005A3B9E"/>
    <w:rsid w:val="005A3DC9"/>
    <w:rsid w:val="005A45F9"/>
    <w:rsid w:val="005A51F9"/>
    <w:rsid w:val="005A5694"/>
    <w:rsid w:val="005A5AA2"/>
    <w:rsid w:val="005A5D37"/>
    <w:rsid w:val="005A5DF9"/>
    <w:rsid w:val="005A63B9"/>
    <w:rsid w:val="005B043C"/>
    <w:rsid w:val="005B0468"/>
    <w:rsid w:val="005B08FB"/>
    <w:rsid w:val="005B0902"/>
    <w:rsid w:val="005B0D47"/>
    <w:rsid w:val="005B126D"/>
    <w:rsid w:val="005B1D11"/>
    <w:rsid w:val="005B243F"/>
    <w:rsid w:val="005B2642"/>
    <w:rsid w:val="005B28B1"/>
    <w:rsid w:val="005B2B65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B7FE1"/>
    <w:rsid w:val="005C0077"/>
    <w:rsid w:val="005C0698"/>
    <w:rsid w:val="005C0829"/>
    <w:rsid w:val="005C0B1B"/>
    <w:rsid w:val="005C0E1D"/>
    <w:rsid w:val="005C0F9C"/>
    <w:rsid w:val="005C0FA4"/>
    <w:rsid w:val="005C2915"/>
    <w:rsid w:val="005C3252"/>
    <w:rsid w:val="005C3E2C"/>
    <w:rsid w:val="005C41CF"/>
    <w:rsid w:val="005C4793"/>
    <w:rsid w:val="005C4CB1"/>
    <w:rsid w:val="005C55E6"/>
    <w:rsid w:val="005C561A"/>
    <w:rsid w:val="005C5B5F"/>
    <w:rsid w:val="005C5C42"/>
    <w:rsid w:val="005C5CC3"/>
    <w:rsid w:val="005C5DD0"/>
    <w:rsid w:val="005C65F2"/>
    <w:rsid w:val="005C690D"/>
    <w:rsid w:val="005C71F1"/>
    <w:rsid w:val="005C77EA"/>
    <w:rsid w:val="005C7ACB"/>
    <w:rsid w:val="005D12FD"/>
    <w:rsid w:val="005D14DF"/>
    <w:rsid w:val="005D23D9"/>
    <w:rsid w:val="005D30E3"/>
    <w:rsid w:val="005D32A1"/>
    <w:rsid w:val="005D3327"/>
    <w:rsid w:val="005D3480"/>
    <w:rsid w:val="005D3A85"/>
    <w:rsid w:val="005D3AF0"/>
    <w:rsid w:val="005D453E"/>
    <w:rsid w:val="005D4789"/>
    <w:rsid w:val="005D486F"/>
    <w:rsid w:val="005D5012"/>
    <w:rsid w:val="005D5076"/>
    <w:rsid w:val="005D527A"/>
    <w:rsid w:val="005D5770"/>
    <w:rsid w:val="005D5E16"/>
    <w:rsid w:val="005D5EB8"/>
    <w:rsid w:val="005D6854"/>
    <w:rsid w:val="005D6935"/>
    <w:rsid w:val="005D6944"/>
    <w:rsid w:val="005D7012"/>
    <w:rsid w:val="005D7013"/>
    <w:rsid w:val="005D7661"/>
    <w:rsid w:val="005E0309"/>
    <w:rsid w:val="005E0BDC"/>
    <w:rsid w:val="005E10F8"/>
    <w:rsid w:val="005E1191"/>
    <w:rsid w:val="005E12F0"/>
    <w:rsid w:val="005E17E3"/>
    <w:rsid w:val="005E1ADB"/>
    <w:rsid w:val="005E1CAF"/>
    <w:rsid w:val="005E239E"/>
    <w:rsid w:val="005E2682"/>
    <w:rsid w:val="005E27E0"/>
    <w:rsid w:val="005E284A"/>
    <w:rsid w:val="005E3210"/>
    <w:rsid w:val="005E39BE"/>
    <w:rsid w:val="005E3B54"/>
    <w:rsid w:val="005E4458"/>
    <w:rsid w:val="005E4878"/>
    <w:rsid w:val="005E55A0"/>
    <w:rsid w:val="005E56DE"/>
    <w:rsid w:val="005E573D"/>
    <w:rsid w:val="005E5994"/>
    <w:rsid w:val="005E63FB"/>
    <w:rsid w:val="005E69E6"/>
    <w:rsid w:val="005E6A0B"/>
    <w:rsid w:val="005E744D"/>
    <w:rsid w:val="005E7CE0"/>
    <w:rsid w:val="005F06CD"/>
    <w:rsid w:val="005F0C12"/>
    <w:rsid w:val="005F1886"/>
    <w:rsid w:val="005F1F6D"/>
    <w:rsid w:val="005F287F"/>
    <w:rsid w:val="005F2A60"/>
    <w:rsid w:val="005F2A8C"/>
    <w:rsid w:val="005F2B11"/>
    <w:rsid w:val="005F2E58"/>
    <w:rsid w:val="005F30DB"/>
    <w:rsid w:val="005F318B"/>
    <w:rsid w:val="005F3319"/>
    <w:rsid w:val="005F3D7E"/>
    <w:rsid w:val="005F408F"/>
    <w:rsid w:val="005F42E3"/>
    <w:rsid w:val="005F445A"/>
    <w:rsid w:val="005F46EC"/>
    <w:rsid w:val="005F46FA"/>
    <w:rsid w:val="005F4B32"/>
    <w:rsid w:val="005F5252"/>
    <w:rsid w:val="005F554A"/>
    <w:rsid w:val="005F5829"/>
    <w:rsid w:val="005F5877"/>
    <w:rsid w:val="005F59A0"/>
    <w:rsid w:val="005F6B41"/>
    <w:rsid w:val="005F71E6"/>
    <w:rsid w:val="005F7377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1408"/>
    <w:rsid w:val="00602084"/>
    <w:rsid w:val="006022CB"/>
    <w:rsid w:val="00602E46"/>
    <w:rsid w:val="0060314E"/>
    <w:rsid w:val="00603761"/>
    <w:rsid w:val="00603A9B"/>
    <w:rsid w:val="00603B9A"/>
    <w:rsid w:val="00604321"/>
    <w:rsid w:val="00604A6E"/>
    <w:rsid w:val="006050E6"/>
    <w:rsid w:val="0060512E"/>
    <w:rsid w:val="00605274"/>
    <w:rsid w:val="00605CB6"/>
    <w:rsid w:val="006063D2"/>
    <w:rsid w:val="00606B99"/>
    <w:rsid w:val="006071BE"/>
    <w:rsid w:val="0061012A"/>
    <w:rsid w:val="00610831"/>
    <w:rsid w:val="006108DB"/>
    <w:rsid w:val="00610B10"/>
    <w:rsid w:val="0061124B"/>
    <w:rsid w:val="006123BE"/>
    <w:rsid w:val="00612768"/>
    <w:rsid w:val="00612836"/>
    <w:rsid w:val="00612B77"/>
    <w:rsid w:val="00612DB8"/>
    <w:rsid w:val="00612E0A"/>
    <w:rsid w:val="00613347"/>
    <w:rsid w:val="00613441"/>
    <w:rsid w:val="006135D7"/>
    <w:rsid w:val="0061376A"/>
    <w:rsid w:val="00613DB4"/>
    <w:rsid w:val="00613FF4"/>
    <w:rsid w:val="00614771"/>
    <w:rsid w:val="00614A3D"/>
    <w:rsid w:val="00614CA3"/>
    <w:rsid w:val="00615948"/>
    <w:rsid w:val="006159C1"/>
    <w:rsid w:val="00615ADE"/>
    <w:rsid w:val="006164DF"/>
    <w:rsid w:val="006176E3"/>
    <w:rsid w:val="006178DF"/>
    <w:rsid w:val="00617FF8"/>
    <w:rsid w:val="006201CE"/>
    <w:rsid w:val="00620704"/>
    <w:rsid w:val="00620F96"/>
    <w:rsid w:val="00622084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6E64"/>
    <w:rsid w:val="0062713F"/>
    <w:rsid w:val="00627CA8"/>
    <w:rsid w:val="00627CE0"/>
    <w:rsid w:val="00627DFC"/>
    <w:rsid w:val="00627EBB"/>
    <w:rsid w:val="00627F1A"/>
    <w:rsid w:val="0063022C"/>
    <w:rsid w:val="0063033F"/>
    <w:rsid w:val="0063050A"/>
    <w:rsid w:val="0063088A"/>
    <w:rsid w:val="00630DAD"/>
    <w:rsid w:val="0063182D"/>
    <w:rsid w:val="00631C48"/>
    <w:rsid w:val="0063263C"/>
    <w:rsid w:val="00632F2E"/>
    <w:rsid w:val="006337EE"/>
    <w:rsid w:val="006341C1"/>
    <w:rsid w:val="00634457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284"/>
    <w:rsid w:val="00642353"/>
    <w:rsid w:val="00642D06"/>
    <w:rsid w:val="006431E4"/>
    <w:rsid w:val="006432BE"/>
    <w:rsid w:val="00643B23"/>
    <w:rsid w:val="00643F39"/>
    <w:rsid w:val="00643F5A"/>
    <w:rsid w:val="00644175"/>
    <w:rsid w:val="0064445F"/>
    <w:rsid w:val="00644A05"/>
    <w:rsid w:val="0064508B"/>
    <w:rsid w:val="006458A3"/>
    <w:rsid w:val="00645D5F"/>
    <w:rsid w:val="00645F4B"/>
    <w:rsid w:val="0064639D"/>
    <w:rsid w:val="006469A2"/>
    <w:rsid w:val="00646C6F"/>
    <w:rsid w:val="00647085"/>
    <w:rsid w:val="0064727D"/>
    <w:rsid w:val="006473B1"/>
    <w:rsid w:val="0064747C"/>
    <w:rsid w:val="00647556"/>
    <w:rsid w:val="006479BE"/>
    <w:rsid w:val="00651170"/>
    <w:rsid w:val="0065165C"/>
    <w:rsid w:val="00651D38"/>
    <w:rsid w:val="00652135"/>
    <w:rsid w:val="00653CAE"/>
    <w:rsid w:val="006540FC"/>
    <w:rsid w:val="0065448A"/>
    <w:rsid w:val="006545AE"/>
    <w:rsid w:val="00654612"/>
    <w:rsid w:val="00654724"/>
    <w:rsid w:val="00654E86"/>
    <w:rsid w:val="0065571F"/>
    <w:rsid w:val="00655A3F"/>
    <w:rsid w:val="00655BE1"/>
    <w:rsid w:val="00655FF8"/>
    <w:rsid w:val="00656124"/>
    <w:rsid w:val="00656375"/>
    <w:rsid w:val="006565A1"/>
    <w:rsid w:val="006568D1"/>
    <w:rsid w:val="0065693C"/>
    <w:rsid w:val="00656F28"/>
    <w:rsid w:val="00657071"/>
    <w:rsid w:val="00657779"/>
    <w:rsid w:val="00657DB5"/>
    <w:rsid w:val="00657E51"/>
    <w:rsid w:val="00660C7B"/>
    <w:rsid w:val="00661E1A"/>
    <w:rsid w:val="0066270D"/>
    <w:rsid w:val="00662C35"/>
    <w:rsid w:val="00662FBF"/>
    <w:rsid w:val="00664EB9"/>
    <w:rsid w:val="00664F0E"/>
    <w:rsid w:val="00665971"/>
    <w:rsid w:val="00665E41"/>
    <w:rsid w:val="00666233"/>
    <w:rsid w:val="006667F6"/>
    <w:rsid w:val="0066696D"/>
    <w:rsid w:val="006676E9"/>
    <w:rsid w:val="00667998"/>
    <w:rsid w:val="00667AAD"/>
    <w:rsid w:val="00667F25"/>
    <w:rsid w:val="00667F78"/>
    <w:rsid w:val="00671091"/>
    <w:rsid w:val="00671231"/>
    <w:rsid w:val="006714B0"/>
    <w:rsid w:val="00671509"/>
    <w:rsid w:val="0067187B"/>
    <w:rsid w:val="00671973"/>
    <w:rsid w:val="0067250A"/>
    <w:rsid w:val="00672895"/>
    <w:rsid w:val="0067393E"/>
    <w:rsid w:val="0067399E"/>
    <w:rsid w:val="00673F55"/>
    <w:rsid w:val="00674CBF"/>
    <w:rsid w:val="00674EB8"/>
    <w:rsid w:val="0067547D"/>
    <w:rsid w:val="006754DD"/>
    <w:rsid w:val="00675A15"/>
    <w:rsid w:val="00675AFA"/>
    <w:rsid w:val="00676211"/>
    <w:rsid w:val="0067625A"/>
    <w:rsid w:val="006766E7"/>
    <w:rsid w:val="00676B37"/>
    <w:rsid w:val="00677A73"/>
    <w:rsid w:val="00677D10"/>
    <w:rsid w:val="00680995"/>
    <w:rsid w:val="00680B68"/>
    <w:rsid w:val="00680F71"/>
    <w:rsid w:val="00681190"/>
    <w:rsid w:val="00681541"/>
    <w:rsid w:val="006819BC"/>
    <w:rsid w:val="00681C29"/>
    <w:rsid w:val="00681D36"/>
    <w:rsid w:val="00682178"/>
    <w:rsid w:val="00682343"/>
    <w:rsid w:val="00682F04"/>
    <w:rsid w:val="00683453"/>
    <w:rsid w:val="00683D13"/>
    <w:rsid w:val="006847E4"/>
    <w:rsid w:val="00684858"/>
    <w:rsid w:val="006848C1"/>
    <w:rsid w:val="006848CE"/>
    <w:rsid w:val="00684A98"/>
    <w:rsid w:val="00684C50"/>
    <w:rsid w:val="0068557D"/>
    <w:rsid w:val="00685FBC"/>
    <w:rsid w:val="00685FC0"/>
    <w:rsid w:val="00686299"/>
    <w:rsid w:val="006869BB"/>
    <w:rsid w:val="00686A07"/>
    <w:rsid w:val="006870E4"/>
    <w:rsid w:val="0068765A"/>
    <w:rsid w:val="00687FD4"/>
    <w:rsid w:val="0069014F"/>
    <w:rsid w:val="0069072E"/>
    <w:rsid w:val="00690995"/>
    <w:rsid w:val="00691481"/>
    <w:rsid w:val="00691950"/>
    <w:rsid w:val="00691A71"/>
    <w:rsid w:val="00691A7D"/>
    <w:rsid w:val="00692A6D"/>
    <w:rsid w:val="00692C57"/>
    <w:rsid w:val="00692E59"/>
    <w:rsid w:val="00693207"/>
    <w:rsid w:val="006933BF"/>
    <w:rsid w:val="0069376E"/>
    <w:rsid w:val="006940C2"/>
    <w:rsid w:val="0069439A"/>
    <w:rsid w:val="006945A7"/>
    <w:rsid w:val="00695444"/>
    <w:rsid w:val="00695A07"/>
    <w:rsid w:val="00695AF3"/>
    <w:rsid w:val="00695E6F"/>
    <w:rsid w:val="00696110"/>
    <w:rsid w:val="0069662B"/>
    <w:rsid w:val="00696F72"/>
    <w:rsid w:val="006975F0"/>
    <w:rsid w:val="00697658"/>
    <w:rsid w:val="00697A9F"/>
    <w:rsid w:val="006A0257"/>
    <w:rsid w:val="006A028D"/>
    <w:rsid w:val="006A0442"/>
    <w:rsid w:val="006A0698"/>
    <w:rsid w:val="006A06C8"/>
    <w:rsid w:val="006A0C8F"/>
    <w:rsid w:val="006A0E4E"/>
    <w:rsid w:val="006A0FCA"/>
    <w:rsid w:val="006A12EC"/>
    <w:rsid w:val="006A1543"/>
    <w:rsid w:val="006A1586"/>
    <w:rsid w:val="006A191B"/>
    <w:rsid w:val="006A1C25"/>
    <w:rsid w:val="006A1EE8"/>
    <w:rsid w:val="006A21CD"/>
    <w:rsid w:val="006A2764"/>
    <w:rsid w:val="006A2DD4"/>
    <w:rsid w:val="006A3009"/>
    <w:rsid w:val="006A41F0"/>
    <w:rsid w:val="006A432D"/>
    <w:rsid w:val="006A4F39"/>
    <w:rsid w:val="006A4F59"/>
    <w:rsid w:val="006A57C7"/>
    <w:rsid w:val="006A5D9D"/>
    <w:rsid w:val="006A63DA"/>
    <w:rsid w:val="006A65DA"/>
    <w:rsid w:val="006A68A0"/>
    <w:rsid w:val="006A6F74"/>
    <w:rsid w:val="006A7090"/>
    <w:rsid w:val="006A794F"/>
    <w:rsid w:val="006A7A5C"/>
    <w:rsid w:val="006A7C5E"/>
    <w:rsid w:val="006A7DC1"/>
    <w:rsid w:val="006B063E"/>
    <w:rsid w:val="006B0FBE"/>
    <w:rsid w:val="006B15C5"/>
    <w:rsid w:val="006B1E24"/>
    <w:rsid w:val="006B1F25"/>
    <w:rsid w:val="006B1F78"/>
    <w:rsid w:val="006B1FCC"/>
    <w:rsid w:val="006B22B8"/>
    <w:rsid w:val="006B239B"/>
    <w:rsid w:val="006B27C1"/>
    <w:rsid w:val="006B27E0"/>
    <w:rsid w:val="006B3237"/>
    <w:rsid w:val="006B325D"/>
    <w:rsid w:val="006B360D"/>
    <w:rsid w:val="006B38BD"/>
    <w:rsid w:val="006B3F0D"/>
    <w:rsid w:val="006B41B2"/>
    <w:rsid w:val="006B4220"/>
    <w:rsid w:val="006B46E2"/>
    <w:rsid w:val="006B48BE"/>
    <w:rsid w:val="006B4A68"/>
    <w:rsid w:val="006B4BD4"/>
    <w:rsid w:val="006B4E59"/>
    <w:rsid w:val="006B54A1"/>
    <w:rsid w:val="006B5C1B"/>
    <w:rsid w:val="006B62FA"/>
    <w:rsid w:val="006B63A8"/>
    <w:rsid w:val="006B6696"/>
    <w:rsid w:val="006B72B5"/>
    <w:rsid w:val="006B7795"/>
    <w:rsid w:val="006B7D71"/>
    <w:rsid w:val="006C0671"/>
    <w:rsid w:val="006C0686"/>
    <w:rsid w:val="006C102B"/>
    <w:rsid w:val="006C1E4F"/>
    <w:rsid w:val="006C1F5C"/>
    <w:rsid w:val="006C295F"/>
    <w:rsid w:val="006C2FC9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122"/>
    <w:rsid w:val="006C7C9C"/>
    <w:rsid w:val="006D05B2"/>
    <w:rsid w:val="006D0752"/>
    <w:rsid w:val="006D0AC6"/>
    <w:rsid w:val="006D137B"/>
    <w:rsid w:val="006D17FB"/>
    <w:rsid w:val="006D18F4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4005"/>
    <w:rsid w:val="006D47BB"/>
    <w:rsid w:val="006D4A0D"/>
    <w:rsid w:val="006D4D0D"/>
    <w:rsid w:val="006D5208"/>
    <w:rsid w:val="006D548A"/>
    <w:rsid w:val="006D55E7"/>
    <w:rsid w:val="006D5BD2"/>
    <w:rsid w:val="006D5C5F"/>
    <w:rsid w:val="006D7159"/>
    <w:rsid w:val="006D7E0E"/>
    <w:rsid w:val="006E018D"/>
    <w:rsid w:val="006E070B"/>
    <w:rsid w:val="006E0D67"/>
    <w:rsid w:val="006E12D5"/>
    <w:rsid w:val="006E143C"/>
    <w:rsid w:val="006E14D0"/>
    <w:rsid w:val="006E195A"/>
    <w:rsid w:val="006E1D20"/>
    <w:rsid w:val="006E2FBB"/>
    <w:rsid w:val="006E32A0"/>
    <w:rsid w:val="006E3831"/>
    <w:rsid w:val="006E3B40"/>
    <w:rsid w:val="006E4102"/>
    <w:rsid w:val="006E416F"/>
    <w:rsid w:val="006E449E"/>
    <w:rsid w:val="006E46D6"/>
    <w:rsid w:val="006E474A"/>
    <w:rsid w:val="006E4A82"/>
    <w:rsid w:val="006E4BA2"/>
    <w:rsid w:val="006E55BF"/>
    <w:rsid w:val="006E575B"/>
    <w:rsid w:val="006E664A"/>
    <w:rsid w:val="006E66D6"/>
    <w:rsid w:val="006E7645"/>
    <w:rsid w:val="006E7991"/>
    <w:rsid w:val="006E7AEF"/>
    <w:rsid w:val="006E7B8D"/>
    <w:rsid w:val="006E7BB0"/>
    <w:rsid w:val="006E7CA2"/>
    <w:rsid w:val="006E7D1E"/>
    <w:rsid w:val="006F0001"/>
    <w:rsid w:val="006F0600"/>
    <w:rsid w:val="006F0673"/>
    <w:rsid w:val="006F079D"/>
    <w:rsid w:val="006F2A98"/>
    <w:rsid w:val="006F2E64"/>
    <w:rsid w:val="006F3365"/>
    <w:rsid w:val="006F37B9"/>
    <w:rsid w:val="006F3924"/>
    <w:rsid w:val="006F3DF8"/>
    <w:rsid w:val="006F4266"/>
    <w:rsid w:val="006F42F3"/>
    <w:rsid w:val="006F444D"/>
    <w:rsid w:val="006F471F"/>
    <w:rsid w:val="006F47C7"/>
    <w:rsid w:val="006F4B5D"/>
    <w:rsid w:val="006F5D19"/>
    <w:rsid w:val="006F68A8"/>
    <w:rsid w:val="006F69C1"/>
    <w:rsid w:val="006F69EB"/>
    <w:rsid w:val="006F7EA2"/>
    <w:rsid w:val="006F7EEF"/>
    <w:rsid w:val="006F7F72"/>
    <w:rsid w:val="006F7F89"/>
    <w:rsid w:val="007002A0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3861"/>
    <w:rsid w:val="00704180"/>
    <w:rsid w:val="0070430B"/>
    <w:rsid w:val="0070433F"/>
    <w:rsid w:val="00704706"/>
    <w:rsid w:val="00704AB7"/>
    <w:rsid w:val="007056BA"/>
    <w:rsid w:val="00705CD4"/>
    <w:rsid w:val="00705DA8"/>
    <w:rsid w:val="00706126"/>
    <w:rsid w:val="007062A3"/>
    <w:rsid w:val="00706C2B"/>
    <w:rsid w:val="00707060"/>
    <w:rsid w:val="00707116"/>
    <w:rsid w:val="0070737F"/>
    <w:rsid w:val="00707CB2"/>
    <w:rsid w:val="00707D40"/>
    <w:rsid w:val="00710D5C"/>
    <w:rsid w:val="0071107E"/>
    <w:rsid w:val="007113A3"/>
    <w:rsid w:val="0071144D"/>
    <w:rsid w:val="00711629"/>
    <w:rsid w:val="007117A2"/>
    <w:rsid w:val="007118DA"/>
    <w:rsid w:val="00711D25"/>
    <w:rsid w:val="00711EF1"/>
    <w:rsid w:val="00712050"/>
    <w:rsid w:val="007129C1"/>
    <w:rsid w:val="00712AC0"/>
    <w:rsid w:val="00712B15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57B"/>
    <w:rsid w:val="00716223"/>
    <w:rsid w:val="0071623C"/>
    <w:rsid w:val="0071781C"/>
    <w:rsid w:val="00717A3C"/>
    <w:rsid w:val="00717B99"/>
    <w:rsid w:val="0072008F"/>
    <w:rsid w:val="00720096"/>
    <w:rsid w:val="007205FE"/>
    <w:rsid w:val="0072144C"/>
    <w:rsid w:val="007220ED"/>
    <w:rsid w:val="007223A8"/>
    <w:rsid w:val="007224EE"/>
    <w:rsid w:val="007227A9"/>
    <w:rsid w:val="00722898"/>
    <w:rsid w:val="007229A5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4B"/>
    <w:rsid w:val="0072631A"/>
    <w:rsid w:val="007268D6"/>
    <w:rsid w:val="00726BD0"/>
    <w:rsid w:val="007272E7"/>
    <w:rsid w:val="007272FD"/>
    <w:rsid w:val="007274F7"/>
    <w:rsid w:val="00727518"/>
    <w:rsid w:val="0072770E"/>
    <w:rsid w:val="007278C5"/>
    <w:rsid w:val="00727A84"/>
    <w:rsid w:val="0073024E"/>
    <w:rsid w:val="0073059A"/>
    <w:rsid w:val="00730BD1"/>
    <w:rsid w:val="00730D50"/>
    <w:rsid w:val="00731180"/>
    <w:rsid w:val="007314C5"/>
    <w:rsid w:val="00731717"/>
    <w:rsid w:val="00731E17"/>
    <w:rsid w:val="00731FB8"/>
    <w:rsid w:val="00732170"/>
    <w:rsid w:val="00732AD0"/>
    <w:rsid w:val="0073360B"/>
    <w:rsid w:val="0073365D"/>
    <w:rsid w:val="00734023"/>
    <w:rsid w:val="00734257"/>
    <w:rsid w:val="00734FE3"/>
    <w:rsid w:val="007356A8"/>
    <w:rsid w:val="0073689F"/>
    <w:rsid w:val="007370CF"/>
    <w:rsid w:val="007370D8"/>
    <w:rsid w:val="0073719E"/>
    <w:rsid w:val="007376A2"/>
    <w:rsid w:val="00737F23"/>
    <w:rsid w:val="007410DB"/>
    <w:rsid w:val="00741397"/>
    <w:rsid w:val="00741894"/>
    <w:rsid w:val="00741B25"/>
    <w:rsid w:val="00741F87"/>
    <w:rsid w:val="007427E8"/>
    <w:rsid w:val="007427FE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51FF"/>
    <w:rsid w:val="0074532F"/>
    <w:rsid w:val="0074543C"/>
    <w:rsid w:val="0074564A"/>
    <w:rsid w:val="00745827"/>
    <w:rsid w:val="00745B5E"/>
    <w:rsid w:val="0074617D"/>
    <w:rsid w:val="007464D1"/>
    <w:rsid w:val="00746854"/>
    <w:rsid w:val="00746AC7"/>
    <w:rsid w:val="00746E19"/>
    <w:rsid w:val="007474CF"/>
    <w:rsid w:val="007475A9"/>
    <w:rsid w:val="00750102"/>
    <w:rsid w:val="0075012F"/>
    <w:rsid w:val="007502E9"/>
    <w:rsid w:val="007502FC"/>
    <w:rsid w:val="00750441"/>
    <w:rsid w:val="0075055C"/>
    <w:rsid w:val="00750A33"/>
    <w:rsid w:val="00750ECC"/>
    <w:rsid w:val="007512F8"/>
    <w:rsid w:val="0075184D"/>
    <w:rsid w:val="00751BD0"/>
    <w:rsid w:val="00751E90"/>
    <w:rsid w:val="00752290"/>
    <w:rsid w:val="00752482"/>
    <w:rsid w:val="00752654"/>
    <w:rsid w:val="0075273E"/>
    <w:rsid w:val="007529BD"/>
    <w:rsid w:val="00752C9A"/>
    <w:rsid w:val="007537C2"/>
    <w:rsid w:val="0075386E"/>
    <w:rsid w:val="00753874"/>
    <w:rsid w:val="007540B1"/>
    <w:rsid w:val="00754587"/>
    <w:rsid w:val="0075530A"/>
    <w:rsid w:val="007553F4"/>
    <w:rsid w:val="00755435"/>
    <w:rsid w:val="00755514"/>
    <w:rsid w:val="007555E3"/>
    <w:rsid w:val="00755B01"/>
    <w:rsid w:val="00755CC6"/>
    <w:rsid w:val="00755FF2"/>
    <w:rsid w:val="00756143"/>
    <w:rsid w:val="007562FE"/>
    <w:rsid w:val="00756584"/>
    <w:rsid w:val="007565D9"/>
    <w:rsid w:val="007567F3"/>
    <w:rsid w:val="0075691D"/>
    <w:rsid w:val="00756CA7"/>
    <w:rsid w:val="00757190"/>
    <w:rsid w:val="00757D35"/>
    <w:rsid w:val="007600F0"/>
    <w:rsid w:val="00760199"/>
    <w:rsid w:val="00760A07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2F09"/>
    <w:rsid w:val="0076347F"/>
    <w:rsid w:val="00763579"/>
    <w:rsid w:val="00763C02"/>
    <w:rsid w:val="00764893"/>
    <w:rsid w:val="007648A6"/>
    <w:rsid w:val="00764930"/>
    <w:rsid w:val="00764B60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70E63"/>
    <w:rsid w:val="00771248"/>
    <w:rsid w:val="0077159C"/>
    <w:rsid w:val="00771D01"/>
    <w:rsid w:val="00771E46"/>
    <w:rsid w:val="007721F0"/>
    <w:rsid w:val="00772537"/>
    <w:rsid w:val="007725BB"/>
    <w:rsid w:val="00772C28"/>
    <w:rsid w:val="00772C96"/>
    <w:rsid w:val="00773145"/>
    <w:rsid w:val="00773C47"/>
    <w:rsid w:val="0077420C"/>
    <w:rsid w:val="00774CF8"/>
    <w:rsid w:val="007752B5"/>
    <w:rsid w:val="007761FA"/>
    <w:rsid w:val="00776555"/>
    <w:rsid w:val="00777084"/>
    <w:rsid w:val="0077723D"/>
    <w:rsid w:val="0077788F"/>
    <w:rsid w:val="00777B73"/>
    <w:rsid w:val="00780622"/>
    <w:rsid w:val="00780BBC"/>
    <w:rsid w:val="00780CBB"/>
    <w:rsid w:val="00781324"/>
    <w:rsid w:val="00781348"/>
    <w:rsid w:val="00781939"/>
    <w:rsid w:val="00781963"/>
    <w:rsid w:val="00781D97"/>
    <w:rsid w:val="00782083"/>
    <w:rsid w:val="0078216E"/>
    <w:rsid w:val="00782295"/>
    <w:rsid w:val="007825A4"/>
    <w:rsid w:val="007827BB"/>
    <w:rsid w:val="00782969"/>
    <w:rsid w:val="00782D30"/>
    <w:rsid w:val="007834C1"/>
    <w:rsid w:val="007835DA"/>
    <w:rsid w:val="0078388B"/>
    <w:rsid w:val="007838C9"/>
    <w:rsid w:val="00783BEA"/>
    <w:rsid w:val="00783F15"/>
    <w:rsid w:val="00783F9B"/>
    <w:rsid w:val="00784219"/>
    <w:rsid w:val="0078451B"/>
    <w:rsid w:val="00784588"/>
    <w:rsid w:val="00784979"/>
    <w:rsid w:val="00784A86"/>
    <w:rsid w:val="00784F16"/>
    <w:rsid w:val="007858B7"/>
    <w:rsid w:val="00785909"/>
    <w:rsid w:val="00785A36"/>
    <w:rsid w:val="00785DD7"/>
    <w:rsid w:val="00785E0D"/>
    <w:rsid w:val="007877DC"/>
    <w:rsid w:val="0079056A"/>
    <w:rsid w:val="00790766"/>
    <w:rsid w:val="0079092A"/>
    <w:rsid w:val="007910FC"/>
    <w:rsid w:val="007912B6"/>
    <w:rsid w:val="00791B80"/>
    <w:rsid w:val="00792947"/>
    <w:rsid w:val="00792E4F"/>
    <w:rsid w:val="00792E7C"/>
    <w:rsid w:val="00793339"/>
    <w:rsid w:val="0079343D"/>
    <w:rsid w:val="00793AA2"/>
    <w:rsid w:val="00793AD1"/>
    <w:rsid w:val="00793CC3"/>
    <w:rsid w:val="00794394"/>
    <w:rsid w:val="007948C1"/>
    <w:rsid w:val="00794964"/>
    <w:rsid w:val="00794FFB"/>
    <w:rsid w:val="00795903"/>
    <w:rsid w:val="0079696B"/>
    <w:rsid w:val="007969DA"/>
    <w:rsid w:val="007974B9"/>
    <w:rsid w:val="00797539"/>
    <w:rsid w:val="00797737"/>
    <w:rsid w:val="00797814"/>
    <w:rsid w:val="00797A26"/>
    <w:rsid w:val="00797C59"/>
    <w:rsid w:val="007A003E"/>
    <w:rsid w:val="007A0307"/>
    <w:rsid w:val="007A0693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D36"/>
    <w:rsid w:val="007A6307"/>
    <w:rsid w:val="007A696E"/>
    <w:rsid w:val="007B01AA"/>
    <w:rsid w:val="007B0407"/>
    <w:rsid w:val="007B0BAB"/>
    <w:rsid w:val="007B0CCB"/>
    <w:rsid w:val="007B0D97"/>
    <w:rsid w:val="007B10A6"/>
    <w:rsid w:val="007B10E0"/>
    <w:rsid w:val="007B1BC5"/>
    <w:rsid w:val="007B2808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437"/>
    <w:rsid w:val="007B6848"/>
    <w:rsid w:val="007B6897"/>
    <w:rsid w:val="007B68B3"/>
    <w:rsid w:val="007B6954"/>
    <w:rsid w:val="007B77F8"/>
    <w:rsid w:val="007B7ACE"/>
    <w:rsid w:val="007B7FB7"/>
    <w:rsid w:val="007C00F6"/>
    <w:rsid w:val="007C0122"/>
    <w:rsid w:val="007C0729"/>
    <w:rsid w:val="007C0805"/>
    <w:rsid w:val="007C08FC"/>
    <w:rsid w:val="007C0BB0"/>
    <w:rsid w:val="007C0FEA"/>
    <w:rsid w:val="007C1366"/>
    <w:rsid w:val="007C1F7B"/>
    <w:rsid w:val="007C2E82"/>
    <w:rsid w:val="007C2EE1"/>
    <w:rsid w:val="007C322B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409"/>
    <w:rsid w:val="007D09DE"/>
    <w:rsid w:val="007D0C97"/>
    <w:rsid w:val="007D0EDF"/>
    <w:rsid w:val="007D1548"/>
    <w:rsid w:val="007D1704"/>
    <w:rsid w:val="007D1B37"/>
    <w:rsid w:val="007D1D15"/>
    <w:rsid w:val="007D1F2A"/>
    <w:rsid w:val="007D1FAE"/>
    <w:rsid w:val="007D2520"/>
    <w:rsid w:val="007D2F8D"/>
    <w:rsid w:val="007D310C"/>
    <w:rsid w:val="007D3614"/>
    <w:rsid w:val="007D4129"/>
    <w:rsid w:val="007D443B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86E"/>
    <w:rsid w:val="007D78DD"/>
    <w:rsid w:val="007E074F"/>
    <w:rsid w:val="007E0A3B"/>
    <w:rsid w:val="007E0C14"/>
    <w:rsid w:val="007E11EF"/>
    <w:rsid w:val="007E1B27"/>
    <w:rsid w:val="007E1C8D"/>
    <w:rsid w:val="007E2227"/>
    <w:rsid w:val="007E2374"/>
    <w:rsid w:val="007E2CE5"/>
    <w:rsid w:val="007E393F"/>
    <w:rsid w:val="007E468F"/>
    <w:rsid w:val="007E497A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01"/>
    <w:rsid w:val="007F02D4"/>
    <w:rsid w:val="007F0EE8"/>
    <w:rsid w:val="007F0F0C"/>
    <w:rsid w:val="007F0FCA"/>
    <w:rsid w:val="007F1557"/>
    <w:rsid w:val="007F1E20"/>
    <w:rsid w:val="007F1FD9"/>
    <w:rsid w:val="007F2656"/>
    <w:rsid w:val="007F26B1"/>
    <w:rsid w:val="007F3186"/>
    <w:rsid w:val="007F3485"/>
    <w:rsid w:val="007F3BB8"/>
    <w:rsid w:val="007F3D67"/>
    <w:rsid w:val="007F3F59"/>
    <w:rsid w:val="007F474C"/>
    <w:rsid w:val="007F484E"/>
    <w:rsid w:val="007F485A"/>
    <w:rsid w:val="007F509D"/>
    <w:rsid w:val="007F55F8"/>
    <w:rsid w:val="007F5DDE"/>
    <w:rsid w:val="007F6067"/>
    <w:rsid w:val="007F6642"/>
    <w:rsid w:val="007F6700"/>
    <w:rsid w:val="007F672E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23EC"/>
    <w:rsid w:val="008024CF"/>
    <w:rsid w:val="008027A8"/>
    <w:rsid w:val="008028E0"/>
    <w:rsid w:val="008029F0"/>
    <w:rsid w:val="008030B5"/>
    <w:rsid w:val="00803944"/>
    <w:rsid w:val="00803B04"/>
    <w:rsid w:val="008040DE"/>
    <w:rsid w:val="00805B43"/>
    <w:rsid w:val="00805E7D"/>
    <w:rsid w:val="00805FD4"/>
    <w:rsid w:val="0080699D"/>
    <w:rsid w:val="00806D3B"/>
    <w:rsid w:val="00806F88"/>
    <w:rsid w:val="008070A1"/>
    <w:rsid w:val="00807146"/>
    <w:rsid w:val="008073B1"/>
    <w:rsid w:val="008078DA"/>
    <w:rsid w:val="00807EE5"/>
    <w:rsid w:val="008100B1"/>
    <w:rsid w:val="00810291"/>
    <w:rsid w:val="00811178"/>
    <w:rsid w:val="00811466"/>
    <w:rsid w:val="0081185E"/>
    <w:rsid w:val="008128D1"/>
    <w:rsid w:val="00813277"/>
    <w:rsid w:val="00813326"/>
    <w:rsid w:val="0081349D"/>
    <w:rsid w:val="008137EF"/>
    <w:rsid w:val="00813836"/>
    <w:rsid w:val="0081384F"/>
    <w:rsid w:val="00813C52"/>
    <w:rsid w:val="00813FDB"/>
    <w:rsid w:val="008148EF"/>
    <w:rsid w:val="00815B7D"/>
    <w:rsid w:val="00815EE1"/>
    <w:rsid w:val="00815F88"/>
    <w:rsid w:val="008163DF"/>
    <w:rsid w:val="00816404"/>
    <w:rsid w:val="008164CA"/>
    <w:rsid w:val="008166E9"/>
    <w:rsid w:val="00816D12"/>
    <w:rsid w:val="00817023"/>
    <w:rsid w:val="008175B8"/>
    <w:rsid w:val="00817E73"/>
    <w:rsid w:val="00817F00"/>
    <w:rsid w:val="00817F01"/>
    <w:rsid w:val="008204A8"/>
    <w:rsid w:val="008205DA"/>
    <w:rsid w:val="00821023"/>
    <w:rsid w:val="00821052"/>
    <w:rsid w:val="008212E1"/>
    <w:rsid w:val="0082160C"/>
    <w:rsid w:val="0082198D"/>
    <w:rsid w:val="0082281E"/>
    <w:rsid w:val="008229F7"/>
    <w:rsid w:val="00822DB3"/>
    <w:rsid w:val="0082324D"/>
    <w:rsid w:val="008234B1"/>
    <w:rsid w:val="00823CAB"/>
    <w:rsid w:val="008247B4"/>
    <w:rsid w:val="008247D2"/>
    <w:rsid w:val="00825CEA"/>
    <w:rsid w:val="0082632D"/>
    <w:rsid w:val="008267AE"/>
    <w:rsid w:val="0082700C"/>
    <w:rsid w:val="008270EC"/>
    <w:rsid w:val="0082739C"/>
    <w:rsid w:val="00830C6A"/>
    <w:rsid w:val="00831A53"/>
    <w:rsid w:val="00831AA8"/>
    <w:rsid w:val="00831ADB"/>
    <w:rsid w:val="00831BAC"/>
    <w:rsid w:val="00831CC4"/>
    <w:rsid w:val="00831D52"/>
    <w:rsid w:val="00831FD9"/>
    <w:rsid w:val="0083207F"/>
    <w:rsid w:val="00832ADC"/>
    <w:rsid w:val="008337E8"/>
    <w:rsid w:val="0083459D"/>
    <w:rsid w:val="008348B6"/>
    <w:rsid w:val="00834CF5"/>
    <w:rsid w:val="00834D74"/>
    <w:rsid w:val="00834F37"/>
    <w:rsid w:val="008351E7"/>
    <w:rsid w:val="0083524E"/>
    <w:rsid w:val="00835271"/>
    <w:rsid w:val="00835307"/>
    <w:rsid w:val="0083553F"/>
    <w:rsid w:val="00835598"/>
    <w:rsid w:val="008358AD"/>
    <w:rsid w:val="00835C6E"/>
    <w:rsid w:val="00835F77"/>
    <w:rsid w:val="00836511"/>
    <w:rsid w:val="008367F4"/>
    <w:rsid w:val="00836A1B"/>
    <w:rsid w:val="00836DDB"/>
    <w:rsid w:val="0083727C"/>
    <w:rsid w:val="00837CD7"/>
    <w:rsid w:val="00837ECB"/>
    <w:rsid w:val="00837F4A"/>
    <w:rsid w:val="00840AF4"/>
    <w:rsid w:val="008411BD"/>
    <w:rsid w:val="00841400"/>
    <w:rsid w:val="00841ACD"/>
    <w:rsid w:val="00842187"/>
    <w:rsid w:val="0084263D"/>
    <w:rsid w:val="00842CF2"/>
    <w:rsid w:val="0084338C"/>
    <w:rsid w:val="008434B0"/>
    <w:rsid w:val="008435F8"/>
    <w:rsid w:val="008441C7"/>
    <w:rsid w:val="00844489"/>
    <w:rsid w:val="00844696"/>
    <w:rsid w:val="008446D5"/>
    <w:rsid w:val="008447C7"/>
    <w:rsid w:val="00844E7B"/>
    <w:rsid w:val="00845453"/>
    <w:rsid w:val="008454E9"/>
    <w:rsid w:val="008454F6"/>
    <w:rsid w:val="00845884"/>
    <w:rsid w:val="0084590E"/>
    <w:rsid w:val="00846129"/>
    <w:rsid w:val="00846599"/>
    <w:rsid w:val="008466EC"/>
    <w:rsid w:val="00846DC9"/>
    <w:rsid w:val="0084715E"/>
    <w:rsid w:val="0084781B"/>
    <w:rsid w:val="00847C7D"/>
    <w:rsid w:val="00847D7F"/>
    <w:rsid w:val="00847DE7"/>
    <w:rsid w:val="00847E73"/>
    <w:rsid w:val="00850347"/>
    <w:rsid w:val="00850B6B"/>
    <w:rsid w:val="0085112F"/>
    <w:rsid w:val="0085123F"/>
    <w:rsid w:val="008512C6"/>
    <w:rsid w:val="008513D4"/>
    <w:rsid w:val="0085144F"/>
    <w:rsid w:val="008515C0"/>
    <w:rsid w:val="008515CE"/>
    <w:rsid w:val="00851614"/>
    <w:rsid w:val="00851BE1"/>
    <w:rsid w:val="00851C0D"/>
    <w:rsid w:val="00852060"/>
    <w:rsid w:val="0085218E"/>
    <w:rsid w:val="00852563"/>
    <w:rsid w:val="008528DC"/>
    <w:rsid w:val="00852AAA"/>
    <w:rsid w:val="00853249"/>
    <w:rsid w:val="00853346"/>
    <w:rsid w:val="00854202"/>
    <w:rsid w:val="0085424C"/>
    <w:rsid w:val="00854432"/>
    <w:rsid w:val="0085480D"/>
    <w:rsid w:val="008548B9"/>
    <w:rsid w:val="008553D3"/>
    <w:rsid w:val="00855639"/>
    <w:rsid w:val="008559C5"/>
    <w:rsid w:val="0085611E"/>
    <w:rsid w:val="008563B5"/>
    <w:rsid w:val="00856F25"/>
    <w:rsid w:val="00856FBB"/>
    <w:rsid w:val="008570CE"/>
    <w:rsid w:val="00857153"/>
    <w:rsid w:val="008574CE"/>
    <w:rsid w:val="008575E8"/>
    <w:rsid w:val="00857AAD"/>
    <w:rsid w:val="00857CD4"/>
    <w:rsid w:val="0086019F"/>
    <w:rsid w:val="00860D14"/>
    <w:rsid w:val="00860F97"/>
    <w:rsid w:val="008612ED"/>
    <w:rsid w:val="00861754"/>
    <w:rsid w:val="008620AF"/>
    <w:rsid w:val="00862184"/>
    <w:rsid w:val="008625E5"/>
    <w:rsid w:val="00862660"/>
    <w:rsid w:val="0086302B"/>
    <w:rsid w:val="008632BA"/>
    <w:rsid w:val="00863424"/>
    <w:rsid w:val="00863540"/>
    <w:rsid w:val="00863E0A"/>
    <w:rsid w:val="008645F7"/>
    <w:rsid w:val="00864EF4"/>
    <w:rsid w:val="00864F04"/>
    <w:rsid w:val="008654D2"/>
    <w:rsid w:val="00865710"/>
    <w:rsid w:val="00865792"/>
    <w:rsid w:val="008659DA"/>
    <w:rsid w:val="00865AF4"/>
    <w:rsid w:val="00865BC3"/>
    <w:rsid w:val="00865F3A"/>
    <w:rsid w:val="00865FAB"/>
    <w:rsid w:val="0086607E"/>
    <w:rsid w:val="0086631D"/>
    <w:rsid w:val="0086650C"/>
    <w:rsid w:val="0086687D"/>
    <w:rsid w:val="00866A03"/>
    <w:rsid w:val="00866B0F"/>
    <w:rsid w:val="00866B64"/>
    <w:rsid w:val="00867143"/>
    <w:rsid w:val="008675F7"/>
    <w:rsid w:val="00867D07"/>
    <w:rsid w:val="00867F3C"/>
    <w:rsid w:val="008709FC"/>
    <w:rsid w:val="00870BB6"/>
    <w:rsid w:val="00870D44"/>
    <w:rsid w:val="008710E9"/>
    <w:rsid w:val="008715E8"/>
    <w:rsid w:val="00871671"/>
    <w:rsid w:val="00872128"/>
    <w:rsid w:val="00872451"/>
    <w:rsid w:val="00872800"/>
    <w:rsid w:val="00872A5C"/>
    <w:rsid w:val="00872B8F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1AB"/>
    <w:rsid w:val="008743EF"/>
    <w:rsid w:val="008745C1"/>
    <w:rsid w:val="0087565B"/>
    <w:rsid w:val="00875848"/>
    <w:rsid w:val="0087593E"/>
    <w:rsid w:val="0087604E"/>
    <w:rsid w:val="0087653B"/>
    <w:rsid w:val="0087661F"/>
    <w:rsid w:val="0087662F"/>
    <w:rsid w:val="00876977"/>
    <w:rsid w:val="00876BF6"/>
    <w:rsid w:val="00876C75"/>
    <w:rsid w:val="008772DD"/>
    <w:rsid w:val="00877420"/>
    <w:rsid w:val="00877736"/>
    <w:rsid w:val="00877939"/>
    <w:rsid w:val="00877CA7"/>
    <w:rsid w:val="008800C9"/>
    <w:rsid w:val="00880496"/>
    <w:rsid w:val="0088097A"/>
    <w:rsid w:val="00880E51"/>
    <w:rsid w:val="008811BA"/>
    <w:rsid w:val="0088136C"/>
    <w:rsid w:val="00881AC8"/>
    <w:rsid w:val="00882461"/>
    <w:rsid w:val="008826E2"/>
    <w:rsid w:val="00882737"/>
    <w:rsid w:val="00882BAA"/>
    <w:rsid w:val="00882EEC"/>
    <w:rsid w:val="00883802"/>
    <w:rsid w:val="0088383B"/>
    <w:rsid w:val="0088426E"/>
    <w:rsid w:val="0088452B"/>
    <w:rsid w:val="008850C0"/>
    <w:rsid w:val="0088536E"/>
    <w:rsid w:val="008855D2"/>
    <w:rsid w:val="00885820"/>
    <w:rsid w:val="008858B3"/>
    <w:rsid w:val="00885EAA"/>
    <w:rsid w:val="00885ED7"/>
    <w:rsid w:val="00886143"/>
    <w:rsid w:val="00886603"/>
    <w:rsid w:val="00886A55"/>
    <w:rsid w:val="00886B02"/>
    <w:rsid w:val="00886B3B"/>
    <w:rsid w:val="00886CB1"/>
    <w:rsid w:val="00886FB7"/>
    <w:rsid w:val="0088706C"/>
    <w:rsid w:val="00887792"/>
    <w:rsid w:val="00887B48"/>
    <w:rsid w:val="008904EF"/>
    <w:rsid w:val="00890CDA"/>
    <w:rsid w:val="00890FE5"/>
    <w:rsid w:val="0089120B"/>
    <w:rsid w:val="00891590"/>
    <w:rsid w:val="0089221A"/>
    <w:rsid w:val="008924B7"/>
    <w:rsid w:val="00892B64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291"/>
    <w:rsid w:val="0089684E"/>
    <w:rsid w:val="00896F10"/>
    <w:rsid w:val="008973B3"/>
    <w:rsid w:val="0089751E"/>
    <w:rsid w:val="008976D2"/>
    <w:rsid w:val="00897F48"/>
    <w:rsid w:val="008A02C4"/>
    <w:rsid w:val="008A0D90"/>
    <w:rsid w:val="008A1441"/>
    <w:rsid w:val="008A18DC"/>
    <w:rsid w:val="008A1C64"/>
    <w:rsid w:val="008A2DD5"/>
    <w:rsid w:val="008A2FB5"/>
    <w:rsid w:val="008A34B7"/>
    <w:rsid w:val="008A380E"/>
    <w:rsid w:val="008A387A"/>
    <w:rsid w:val="008A39BB"/>
    <w:rsid w:val="008A3EF6"/>
    <w:rsid w:val="008A48AF"/>
    <w:rsid w:val="008A49B4"/>
    <w:rsid w:val="008A4AE0"/>
    <w:rsid w:val="008A4C11"/>
    <w:rsid w:val="008A4F7F"/>
    <w:rsid w:val="008A586E"/>
    <w:rsid w:val="008A5FF7"/>
    <w:rsid w:val="008A62F8"/>
    <w:rsid w:val="008A6835"/>
    <w:rsid w:val="008A70DD"/>
    <w:rsid w:val="008A75DD"/>
    <w:rsid w:val="008B00CB"/>
    <w:rsid w:val="008B06D2"/>
    <w:rsid w:val="008B0867"/>
    <w:rsid w:val="008B0B4E"/>
    <w:rsid w:val="008B140F"/>
    <w:rsid w:val="008B1B17"/>
    <w:rsid w:val="008B1D4A"/>
    <w:rsid w:val="008B2AF5"/>
    <w:rsid w:val="008B2BA4"/>
    <w:rsid w:val="008B2BE2"/>
    <w:rsid w:val="008B2E08"/>
    <w:rsid w:val="008B2E9F"/>
    <w:rsid w:val="008B306E"/>
    <w:rsid w:val="008B362F"/>
    <w:rsid w:val="008B36D6"/>
    <w:rsid w:val="008B39CB"/>
    <w:rsid w:val="008B3C71"/>
    <w:rsid w:val="008B4355"/>
    <w:rsid w:val="008B43A6"/>
    <w:rsid w:val="008B4A2F"/>
    <w:rsid w:val="008B4D8B"/>
    <w:rsid w:val="008B54A0"/>
    <w:rsid w:val="008B61EE"/>
    <w:rsid w:val="008B694C"/>
    <w:rsid w:val="008B6B79"/>
    <w:rsid w:val="008B7328"/>
    <w:rsid w:val="008B7F65"/>
    <w:rsid w:val="008C12C4"/>
    <w:rsid w:val="008C1555"/>
    <w:rsid w:val="008C181A"/>
    <w:rsid w:val="008C1989"/>
    <w:rsid w:val="008C1DEA"/>
    <w:rsid w:val="008C2677"/>
    <w:rsid w:val="008C293A"/>
    <w:rsid w:val="008C2C79"/>
    <w:rsid w:val="008C2E33"/>
    <w:rsid w:val="008C2FD7"/>
    <w:rsid w:val="008C33F9"/>
    <w:rsid w:val="008C35CA"/>
    <w:rsid w:val="008C3658"/>
    <w:rsid w:val="008C399F"/>
    <w:rsid w:val="008C41D1"/>
    <w:rsid w:val="008C4570"/>
    <w:rsid w:val="008C4C2D"/>
    <w:rsid w:val="008C4E61"/>
    <w:rsid w:val="008C50E7"/>
    <w:rsid w:val="008C538A"/>
    <w:rsid w:val="008C5BEE"/>
    <w:rsid w:val="008C5D64"/>
    <w:rsid w:val="008C5F6D"/>
    <w:rsid w:val="008C656B"/>
    <w:rsid w:val="008C66BF"/>
    <w:rsid w:val="008C7361"/>
    <w:rsid w:val="008C73F4"/>
    <w:rsid w:val="008C77C2"/>
    <w:rsid w:val="008D02BE"/>
    <w:rsid w:val="008D1474"/>
    <w:rsid w:val="008D1710"/>
    <w:rsid w:val="008D1FB3"/>
    <w:rsid w:val="008D204D"/>
    <w:rsid w:val="008D21BA"/>
    <w:rsid w:val="008D21DC"/>
    <w:rsid w:val="008D2226"/>
    <w:rsid w:val="008D2955"/>
    <w:rsid w:val="008D2CA2"/>
    <w:rsid w:val="008D344C"/>
    <w:rsid w:val="008D34E1"/>
    <w:rsid w:val="008D3CE4"/>
    <w:rsid w:val="008D48E9"/>
    <w:rsid w:val="008D4D1F"/>
    <w:rsid w:val="008D4F2C"/>
    <w:rsid w:val="008D5078"/>
    <w:rsid w:val="008D5239"/>
    <w:rsid w:val="008D54D2"/>
    <w:rsid w:val="008D59BA"/>
    <w:rsid w:val="008D6499"/>
    <w:rsid w:val="008D6F9A"/>
    <w:rsid w:val="008D7295"/>
    <w:rsid w:val="008D771F"/>
    <w:rsid w:val="008D77C1"/>
    <w:rsid w:val="008E05B3"/>
    <w:rsid w:val="008E0740"/>
    <w:rsid w:val="008E0A7A"/>
    <w:rsid w:val="008E0B0A"/>
    <w:rsid w:val="008E0DFC"/>
    <w:rsid w:val="008E14CF"/>
    <w:rsid w:val="008E183E"/>
    <w:rsid w:val="008E1CFA"/>
    <w:rsid w:val="008E1E44"/>
    <w:rsid w:val="008E1EAE"/>
    <w:rsid w:val="008E1FE5"/>
    <w:rsid w:val="008E238A"/>
    <w:rsid w:val="008E32A2"/>
    <w:rsid w:val="008E3FB5"/>
    <w:rsid w:val="008E417B"/>
    <w:rsid w:val="008E4787"/>
    <w:rsid w:val="008E4807"/>
    <w:rsid w:val="008E513D"/>
    <w:rsid w:val="008E5689"/>
    <w:rsid w:val="008E5B82"/>
    <w:rsid w:val="008E671F"/>
    <w:rsid w:val="008E68EF"/>
    <w:rsid w:val="008E6A79"/>
    <w:rsid w:val="008E7E32"/>
    <w:rsid w:val="008F00B6"/>
    <w:rsid w:val="008F071F"/>
    <w:rsid w:val="008F10A4"/>
    <w:rsid w:val="008F10E9"/>
    <w:rsid w:val="008F1289"/>
    <w:rsid w:val="008F166E"/>
    <w:rsid w:val="008F17C2"/>
    <w:rsid w:val="008F1E96"/>
    <w:rsid w:val="008F22B3"/>
    <w:rsid w:val="008F23AC"/>
    <w:rsid w:val="008F2AAF"/>
    <w:rsid w:val="008F2C76"/>
    <w:rsid w:val="008F2E92"/>
    <w:rsid w:val="008F3427"/>
    <w:rsid w:val="008F39F4"/>
    <w:rsid w:val="008F3B47"/>
    <w:rsid w:val="008F3E6A"/>
    <w:rsid w:val="008F4769"/>
    <w:rsid w:val="008F4DB7"/>
    <w:rsid w:val="008F4E83"/>
    <w:rsid w:val="008F6012"/>
    <w:rsid w:val="008F644D"/>
    <w:rsid w:val="008F67D5"/>
    <w:rsid w:val="008F6B90"/>
    <w:rsid w:val="008F6F9B"/>
    <w:rsid w:val="008F7070"/>
    <w:rsid w:val="008F7233"/>
    <w:rsid w:val="008F787E"/>
    <w:rsid w:val="008F7C45"/>
    <w:rsid w:val="008F7D14"/>
    <w:rsid w:val="00900024"/>
    <w:rsid w:val="009005EB"/>
    <w:rsid w:val="00900E13"/>
    <w:rsid w:val="00900E85"/>
    <w:rsid w:val="00901E40"/>
    <w:rsid w:val="00902349"/>
    <w:rsid w:val="009023C3"/>
    <w:rsid w:val="00902525"/>
    <w:rsid w:val="00902811"/>
    <w:rsid w:val="00903AA4"/>
    <w:rsid w:val="009046EE"/>
    <w:rsid w:val="0090501B"/>
    <w:rsid w:val="00905417"/>
    <w:rsid w:val="0090587B"/>
    <w:rsid w:val="009059FB"/>
    <w:rsid w:val="0090639E"/>
    <w:rsid w:val="00906755"/>
    <w:rsid w:val="009073EA"/>
    <w:rsid w:val="00907FC0"/>
    <w:rsid w:val="0091122E"/>
    <w:rsid w:val="009112AA"/>
    <w:rsid w:val="0091162B"/>
    <w:rsid w:val="00911B8A"/>
    <w:rsid w:val="00912382"/>
    <w:rsid w:val="009124AD"/>
    <w:rsid w:val="00912565"/>
    <w:rsid w:val="00912685"/>
    <w:rsid w:val="00912B96"/>
    <w:rsid w:val="00912C4C"/>
    <w:rsid w:val="009130F6"/>
    <w:rsid w:val="00913228"/>
    <w:rsid w:val="00913B1F"/>
    <w:rsid w:val="00913D46"/>
    <w:rsid w:val="0091424B"/>
    <w:rsid w:val="009149D6"/>
    <w:rsid w:val="00915C90"/>
    <w:rsid w:val="00915DB6"/>
    <w:rsid w:val="00915FF8"/>
    <w:rsid w:val="009163DD"/>
    <w:rsid w:val="00916F86"/>
    <w:rsid w:val="009177E4"/>
    <w:rsid w:val="0092046D"/>
    <w:rsid w:val="00920534"/>
    <w:rsid w:val="009209CD"/>
    <w:rsid w:val="00920FA2"/>
    <w:rsid w:val="009216A3"/>
    <w:rsid w:val="00921E7C"/>
    <w:rsid w:val="00922369"/>
    <w:rsid w:val="00922624"/>
    <w:rsid w:val="009226B9"/>
    <w:rsid w:val="009226D6"/>
    <w:rsid w:val="00922960"/>
    <w:rsid w:val="00922AF2"/>
    <w:rsid w:val="00922E51"/>
    <w:rsid w:val="009235B2"/>
    <w:rsid w:val="009235B4"/>
    <w:rsid w:val="00923FA6"/>
    <w:rsid w:val="0092436C"/>
    <w:rsid w:val="00924896"/>
    <w:rsid w:val="00924C2C"/>
    <w:rsid w:val="00924CE6"/>
    <w:rsid w:val="00925A59"/>
    <w:rsid w:val="009267F7"/>
    <w:rsid w:val="00926C08"/>
    <w:rsid w:val="00926D89"/>
    <w:rsid w:val="0092770A"/>
    <w:rsid w:val="00927722"/>
    <w:rsid w:val="0092783C"/>
    <w:rsid w:val="00930642"/>
    <w:rsid w:val="00930A0B"/>
    <w:rsid w:val="00931092"/>
    <w:rsid w:val="009316EF"/>
    <w:rsid w:val="00931E37"/>
    <w:rsid w:val="009321BE"/>
    <w:rsid w:val="00932D28"/>
    <w:rsid w:val="0093371A"/>
    <w:rsid w:val="00933A94"/>
    <w:rsid w:val="00933AA2"/>
    <w:rsid w:val="0093497A"/>
    <w:rsid w:val="00934FDE"/>
    <w:rsid w:val="0093516C"/>
    <w:rsid w:val="009359BF"/>
    <w:rsid w:val="00935A3F"/>
    <w:rsid w:val="00940138"/>
    <w:rsid w:val="0094051B"/>
    <w:rsid w:val="00940BD5"/>
    <w:rsid w:val="00941B8A"/>
    <w:rsid w:val="00942034"/>
    <w:rsid w:val="0094225E"/>
    <w:rsid w:val="0094251E"/>
    <w:rsid w:val="00942815"/>
    <w:rsid w:val="0094281C"/>
    <w:rsid w:val="00942D36"/>
    <w:rsid w:val="0094312F"/>
    <w:rsid w:val="00943F17"/>
    <w:rsid w:val="009446A2"/>
    <w:rsid w:val="009447AD"/>
    <w:rsid w:val="009451D8"/>
    <w:rsid w:val="00945A9A"/>
    <w:rsid w:val="00945FE5"/>
    <w:rsid w:val="009461CD"/>
    <w:rsid w:val="009464B9"/>
    <w:rsid w:val="009464FB"/>
    <w:rsid w:val="00946AF5"/>
    <w:rsid w:val="00946BA6"/>
    <w:rsid w:val="00946BEA"/>
    <w:rsid w:val="00946DAA"/>
    <w:rsid w:val="00947310"/>
    <w:rsid w:val="00947914"/>
    <w:rsid w:val="00947C2D"/>
    <w:rsid w:val="00947DC7"/>
    <w:rsid w:val="00947F5B"/>
    <w:rsid w:val="00950D86"/>
    <w:rsid w:val="00951551"/>
    <w:rsid w:val="009519B6"/>
    <w:rsid w:val="00951E12"/>
    <w:rsid w:val="0095246D"/>
    <w:rsid w:val="00952EBA"/>
    <w:rsid w:val="00953706"/>
    <w:rsid w:val="00953760"/>
    <w:rsid w:val="00954309"/>
    <w:rsid w:val="00954FBC"/>
    <w:rsid w:val="00954FCC"/>
    <w:rsid w:val="009557B4"/>
    <w:rsid w:val="009557F9"/>
    <w:rsid w:val="00956BD1"/>
    <w:rsid w:val="00956D09"/>
    <w:rsid w:val="00956F76"/>
    <w:rsid w:val="0095760D"/>
    <w:rsid w:val="00957ED1"/>
    <w:rsid w:val="00961361"/>
    <w:rsid w:val="00961859"/>
    <w:rsid w:val="00961937"/>
    <w:rsid w:val="0096281A"/>
    <w:rsid w:val="00962ADB"/>
    <w:rsid w:val="00963657"/>
    <w:rsid w:val="00963665"/>
    <w:rsid w:val="00963766"/>
    <w:rsid w:val="0096388D"/>
    <w:rsid w:val="00963A2F"/>
    <w:rsid w:val="0096534E"/>
    <w:rsid w:val="00965984"/>
    <w:rsid w:val="00966150"/>
    <w:rsid w:val="00966350"/>
    <w:rsid w:val="0096666C"/>
    <w:rsid w:val="00966A17"/>
    <w:rsid w:val="00966E87"/>
    <w:rsid w:val="00966F8A"/>
    <w:rsid w:val="00967A25"/>
    <w:rsid w:val="00970696"/>
    <w:rsid w:val="0097096F"/>
    <w:rsid w:val="00970B38"/>
    <w:rsid w:val="00970D82"/>
    <w:rsid w:val="009710BB"/>
    <w:rsid w:val="00971334"/>
    <w:rsid w:val="00971351"/>
    <w:rsid w:val="00971418"/>
    <w:rsid w:val="00972195"/>
    <w:rsid w:val="0097245A"/>
    <w:rsid w:val="00972949"/>
    <w:rsid w:val="00972AC9"/>
    <w:rsid w:val="009732F8"/>
    <w:rsid w:val="009734DB"/>
    <w:rsid w:val="00973A28"/>
    <w:rsid w:val="00973ED3"/>
    <w:rsid w:val="009744AC"/>
    <w:rsid w:val="009745AB"/>
    <w:rsid w:val="009748C9"/>
    <w:rsid w:val="00974C90"/>
    <w:rsid w:val="00974EF3"/>
    <w:rsid w:val="00975229"/>
    <w:rsid w:val="00975289"/>
    <w:rsid w:val="0097575D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D7"/>
    <w:rsid w:val="00977743"/>
    <w:rsid w:val="00977999"/>
    <w:rsid w:val="00977ABD"/>
    <w:rsid w:val="00977DA5"/>
    <w:rsid w:val="00980139"/>
    <w:rsid w:val="009804F4"/>
    <w:rsid w:val="00980743"/>
    <w:rsid w:val="0098156B"/>
    <w:rsid w:val="009816F2"/>
    <w:rsid w:val="00981ADA"/>
    <w:rsid w:val="009820EC"/>
    <w:rsid w:val="0098241E"/>
    <w:rsid w:val="00982BC3"/>
    <w:rsid w:val="0098308E"/>
    <w:rsid w:val="009836FF"/>
    <w:rsid w:val="00983B2E"/>
    <w:rsid w:val="0098438A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87A01"/>
    <w:rsid w:val="00991AD1"/>
    <w:rsid w:val="00991B6B"/>
    <w:rsid w:val="00991D5C"/>
    <w:rsid w:val="00992030"/>
    <w:rsid w:val="009926F2"/>
    <w:rsid w:val="009927CD"/>
    <w:rsid w:val="009927D4"/>
    <w:rsid w:val="00993EE0"/>
    <w:rsid w:val="009941C5"/>
    <w:rsid w:val="0099425A"/>
    <w:rsid w:val="00995038"/>
    <w:rsid w:val="00995B8A"/>
    <w:rsid w:val="00996285"/>
    <w:rsid w:val="009964F6"/>
    <w:rsid w:val="0099699F"/>
    <w:rsid w:val="00996BB9"/>
    <w:rsid w:val="00997228"/>
    <w:rsid w:val="0099735D"/>
    <w:rsid w:val="00997B59"/>
    <w:rsid w:val="00997DAF"/>
    <w:rsid w:val="009A0EB0"/>
    <w:rsid w:val="009A1626"/>
    <w:rsid w:val="009A1B2B"/>
    <w:rsid w:val="009A25E5"/>
    <w:rsid w:val="009A2723"/>
    <w:rsid w:val="009A2DFF"/>
    <w:rsid w:val="009A2FFB"/>
    <w:rsid w:val="009A33D8"/>
    <w:rsid w:val="009A340C"/>
    <w:rsid w:val="009A34CF"/>
    <w:rsid w:val="009A3BCE"/>
    <w:rsid w:val="009A3CEE"/>
    <w:rsid w:val="009A4664"/>
    <w:rsid w:val="009A4812"/>
    <w:rsid w:val="009A4986"/>
    <w:rsid w:val="009A4E3E"/>
    <w:rsid w:val="009A507C"/>
    <w:rsid w:val="009A5988"/>
    <w:rsid w:val="009A5B42"/>
    <w:rsid w:val="009A646D"/>
    <w:rsid w:val="009A6A9C"/>
    <w:rsid w:val="009A73F2"/>
    <w:rsid w:val="009A777A"/>
    <w:rsid w:val="009A77E9"/>
    <w:rsid w:val="009A793B"/>
    <w:rsid w:val="009A7B1C"/>
    <w:rsid w:val="009A7E3D"/>
    <w:rsid w:val="009B0A2D"/>
    <w:rsid w:val="009B0C84"/>
    <w:rsid w:val="009B16B0"/>
    <w:rsid w:val="009B1CAA"/>
    <w:rsid w:val="009B1E01"/>
    <w:rsid w:val="009B2983"/>
    <w:rsid w:val="009B2ACB"/>
    <w:rsid w:val="009B2AE1"/>
    <w:rsid w:val="009B2C7A"/>
    <w:rsid w:val="009B34CB"/>
    <w:rsid w:val="009B38C8"/>
    <w:rsid w:val="009B3AEB"/>
    <w:rsid w:val="009B4320"/>
    <w:rsid w:val="009B4A21"/>
    <w:rsid w:val="009B4CBE"/>
    <w:rsid w:val="009B5486"/>
    <w:rsid w:val="009B55E4"/>
    <w:rsid w:val="009B58F8"/>
    <w:rsid w:val="009B5D58"/>
    <w:rsid w:val="009B5F2A"/>
    <w:rsid w:val="009B6774"/>
    <w:rsid w:val="009B698A"/>
    <w:rsid w:val="009B75D3"/>
    <w:rsid w:val="009C0128"/>
    <w:rsid w:val="009C0272"/>
    <w:rsid w:val="009C0326"/>
    <w:rsid w:val="009C072D"/>
    <w:rsid w:val="009C075B"/>
    <w:rsid w:val="009C0A62"/>
    <w:rsid w:val="009C0AAB"/>
    <w:rsid w:val="009C0D57"/>
    <w:rsid w:val="009C186D"/>
    <w:rsid w:val="009C19E8"/>
    <w:rsid w:val="009C1BE1"/>
    <w:rsid w:val="009C1C1E"/>
    <w:rsid w:val="009C2340"/>
    <w:rsid w:val="009C2C17"/>
    <w:rsid w:val="009C2D7E"/>
    <w:rsid w:val="009C3050"/>
    <w:rsid w:val="009C338E"/>
    <w:rsid w:val="009C3582"/>
    <w:rsid w:val="009C392F"/>
    <w:rsid w:val="009C418F"/>
    <w:rsid w:val="009C423E"/>
    <w:rsid w:val="009C4C9D"/>
    <w:rsid w:val="009C4E3F"/>
    <w:rsid w:val="009C593D"/>
    <w:rsid w:val="009C5986"/>
    <w:rsid w:val="009C63C7"/>
    <w:rsid w:val="009C6DFA"/>
    <w:rsid w:val="009C7129"/>
    <w:rsid w:val="009C797B"/>
    <w:rsid w:val="009C7CF3"/>
    <w:rsid w:val="009D0188"/>
    <w:rsid w:val="009D0512"/>
    <w:rsid w:val="009D0DB4"/>
    <w:rsid w:val="009D1355"/>
    <w:rsid w:val="009D1B9B"/>
    <w:rsid w:val="009D1C03"/>
    <w:rsid w:val="009D1E17"/>
    <w:rsid w:val="009D226C"/>
    <w:rsid w:val="009D2AE1"/>
    <w:rsid w:val="009D3206"/>
    <w:rsid w:val="009D4649"/>
    <w:rsid w:val="009D4B9B"/>
    <w:rsid w:val="009D4CEA"/>
    <w:rsid w:val="009D4F01"/>
    <w:rsid w:val="009D4F49"/>
    <w:rsid w:val="009D5D59"/>
    <w:rsid w:val="009D6482"/>
    <w:rsid w:val="009D6B33"/>
    <w:rsid w:val="009D6C68"/>
    <w:rsid w:val="009D7064"/>
    <w:rsid w:val="009D719E"/>
    <w:rsid w:val="009D7D9F"/>
    <w:rsid w:val="009E0781"/>
    <w:rsid w:val="009E083F"/>
    <w:rsid w:val="009E098F"/>
    <w:rsid w:val="009E09AD"/>
    <w:rsid w:val="009E1092"/>
    <w:rsid w:val="009E1880"/>
    <w:rsid w:val="009E1915"/>
    <w:rsid w:val="009E2329"/>
    <w:rsid w:val="009E2395"/>
    <w:rsid w:val="009E26C6"/>
    <w:rsid w:val="009E2A5E"/>
    <w:rsid w:val="009E3669"/>
    <w:rsid w:val="009E3BBF"/>
    <w:rsid w:val="009E4438"/>
    <w:rsid w:val="009E447C"/>
    <w:rsid w:val="009E45C0"/>
    <w:rsid w:val="009E4D0C"/>
    <w:rsid w:val="009E589B"/>
    <w:rsid w:val="009E628B"/>
    <w:rsid w:val="009E6523"/>
    <w:rsid w:val="009E6F15"/>
    <w:rsid w:val="009E703B"/>
    <w:rsid w:val="009E7ABA"/>
    <w:rsid w:val="009E7D9A"/>
    <w:rsid w:val="009F015F"/>
    <w:rsid w:val="009F02FB"/>
    <w:rsid w:val="009F0A26"/>
    <w:rsid w:val="009F0F21"/>
    <w:rsid w:val="009F1355"/>
    <w:rsid w:val="009F1AEC"/>
    <w:rsid w:val="009F1F52"/>
    <w:rsid w:val="009F202F"/>
    <w:rsid w:val="009F2355"/>
    <w:rsid w:val="009F236C"/>
    <w:rsid w:val="009F240B"/>
    <w:rsid w:val="009F3010"/>
    <w:rsid w:val="009F359C"/>
    <w:rsid w:val="009F36D5"/>
    <w:rsid w:val="009F3A47"/>
    <w:rsid w:val="009F3AB2"/>
    <w:rsid w:val="009F4024"/>
    <w:rsid w:val="009F4118"/>
    <w:rsid w:val="009F440A"/>
    <w:rsid w:val="009F47B7"/>
    <w:rsid w:val="009F4B24"/>
    <w:rsid w:val="009F4E49"/>
    <w:rsid w:val="009F4E69"/>
    <w:rsid w:val="009F4EA6"/>
    <w:rsid w:val="009F50FC"/>
    <w:rsid w:val="009F513B"/>
    <w:rsid w:val="009F516B"/>
    <w:rsid w:val="009F5521"/>
    <w:rsid w:val="009F58B9"/>
    <w:rsid w:val="009F5D25"/>
    <w:rsid w:val="009F6831"/>
    <w:rsid w:val="009F686C"/>
    <w:rsid w:val="00A00300"/>
    <w:rsid w:val="00A006F7"/>
    <w:rsid w:val="00A007C4"/>
    <w:rsid w:val="00A00816"/>
    <w:rsid w:val="00A00973"/>
    <w:rsid w:val="00A00C23"/>
    <w:rsid w:val="00A00E66"/>
    <w:rsid w:val="00A00FB4"/>
    <w:rsid w:val="00A01270"/>
    <w:rsid w:val="00A012FA"/>
    <w:rsid w:val="00A01456"/>
    <w:rsid w:val="00A01EDA"/>
    <w:rsid w:val="00A02027"/>
    <w:rsid w:val="00A02182"/>
    <w:rsid w:val="00A02378"/>
    <w:rsid w:val="00A025A7"/>
    <w:rsid w:val="00A02781"/>
    <w:rsid w:val="00A02C12"/>
    <w:rsid w:val="00A02D5D"/>
    <w:rsid w:val="00A032F0"/>
    <w:rsid w:val="00A03A5A"/>
    <w:rsid w:val="00A03BD5"/>
    <w:rsid w:val="00A03D06"/>
    <w:rsid w:val="00A0517C"/>
    <w:rsid w:val="00A052F6"/>
    <w:rsid w:val="00A05ABE"/>
    <w:rsid w:val="00A05EDC"/>
    <w:rsid w:val="00A068C2"/>
    <w:rsid w:val="00A06955"/>
    <w:rsid w:val="00A069EC"/>
    <w:rsid w:val="00A06CE4"/>
    <w:rsid w:val="00A07762"/>
    <w:rsid w:val="00A07C26"/>
    <w:rsid w:val="00A07E13"/>
    <w:rsid w:val="00A10182"/>
    <w:rsid w:val="00A10440"/>
    <w:rsid w:val="00A10667"/>
    <w:rsid w:val="00A10F71"/>
    <w:rsid w:val="00A1116A"/>
    <w:rsid w:val="00A1166F"/>
    <w:rsid w:val="00A11AFE"/>
    <w:rsid w:val="00A12296"/>
    <w:rsid w:val="00A125E3"/>
    <w:rsid w:val="00A12936"/>
    <w:rsid w:val="00A12F19"/>
    <w:rsid w:val="00A1316F"/>
    <w:rsid w:val="00A132E1"/>
    <w:rsid w:val="00A1345F"/>
    <w:rsid w:val="00A137A1"/>
    <w:rsid w:val="00A13847"/>
    <w:rsid w:val="00A13C0A"/>
    <w:rsid w:val="00A14013"/>
    <w:rsid w:val="00A14CED"/>
    <w:rsid w:val="00A14E2F"/>
    <w:rsid w:val="00A15613"/>
    <w:rsid w:val="00A15E72"/>
    <w:rsid w:val="00A1605B"/>
    <w:rsid w:val="00A16998"/>
    <w:rsid w:val="00A169CF"/>
    <w:rsid w:val="00A16DCF"/>
    <w:rsid w:val="00A17BA7"/>
    <w:rsid w:val="00A2003F"/>
    <w:rsid w:val="00A201ED"/>
    <w:rsid w:val="00A205FF"/>
    <w:rsid w:val="00A207F5"/>
    <w:rsid w:val="00A20D0E"/>
    <w:rsid w:val="00A20F46"/>
    <w:rsid w:val="00A211BD"/>
    <w:rsid w:val="00A21532"/>
    <w:rsid w:val="00A21777"/>
    <w:rsid w:val="00A21CC2"/>
    <w:rsid w:val="00A21E73"/>
    <w:rsid w:val="00A23871"/>
    <w:rsid w:val="00A23878"/>
    <w:rsid w:val="00A23A06"/>
    <w:rsid w:val="00A23DF0"/>
    <w:rsid w:val="00A240AA"/>
    <w:rsid w:val="00A2506B"/>
    <w:rsid w:val="00A25182"/>
    <w:rsid w:val="00A255BE"/>
    <w:rsid w:val="00A25805"/>
    <w:rsid w:val="00A25F5F"/>
    <w:rsid w:val="00A26391"/>
    <w:rsid w:val="00A26EED"/>
    <w:rsid w:val="00A26F08"/>
    <w:rsid w:val="00A27E05"/>
    <w:rsid w:val="00A30326"/>
    <w:rsid w:val="00A30557"/>
    <w:rsid w:val="00A30882"/>
    <w:rsid w:val="00A31468"/>
    <w:rsid w:val="00A314EA"/>
    <w:rsid w:val="00A317D3"/>
    <w:rsid w:val="00A31E92"/>
    <w:rsid w:val="00A3263B"/>
    <w:rsid w:val="00A32938"/>
    <w:rsid w:val="00A32E13"/>
    <w:rsid w:val="00A332FD"/>
    <w:rsid w:val="00A33303"/>
    <w:rsid w:val="00A337EA"/>
    <w:rsid w:val="00A33A93"/>
    <w:rsid w:val="00A33B1D"/>
    <w:rsid w:val="00A33F8E"/>
    <w:rsid w:val="00A34A5C"/>
    <w:rsid w:val="00A34BA9"/>
    <w:rsid w:val="00A34FA3"/>
    <w:rsid w:val="00A353C8"/>
    <w:rsid w:val="00A357A4"/>
    <w:rsid w:val="00A35EB2"/>
    <w:rsid w:val="00A360C4"/>
    <w:rsid w:val="00A36128"/>
    <w:rsid w:val="00A36260"/>
    <w:rsid w:val="00A3639D"/>
    <w:rsid w:val="00A368F6"/>
    <w:rsid w:val="00A37040"/>
    <w:rsid w:val="00A378E3"/>
    <w:rsid w:val="00A3791E"/>
    <w:rsid w:val="00A3798B"/>
    <w:rsid w:val="00A37FBD"/>
    <w:rsid w:val="00A40376"/>
    <w:rsid w:val="00A406DC"/>
    <w:rsid w:val="00A40F99"/>
    <w:rsid w:val="00A412BB"/>
    <w:rsid w:val="00A41780"/>
    <w:rsid w:val="00A4257D"/>
    <w:rsid w:val="00A42863"/>
    <w:rsid w:val="00A429E8"/>
    <w:rsid w:val="00A4343D"/>
    <w:rsid w:val="00A435FD"/>
    <w:rsid w:val="00A43C1C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A42"/>
    <w:rsid w:val="00A47CC7"/>
    <w:rsid w:val="00A47DFA"/>
    <w:rsid w:val="00A47E71"/>
    <w:rsid w:val="00A504B8"/>
    <w:rsid w:val="00A506F6"/>
    <w:rsid w:val="00A50B08"/>
    <w:rsid w:val="00A50B7C"/>
    <w:rsid w:val="00A50C98"/>
    <w:rsid w:val="00A50F33"/>
    <w:rsid w:val="00A51AC1"/>
    <w:rsid w:val="00A5289C"/>
    <w:rsid w:val="00A534B3"/>
    <w:rsid w:val="00A53821"/>
    <w:rsid w:val="00A53B99"/>
    <w:rsid w:val="00A546A9"/>
    <w:rsid w:val="00A54A01"/>
    <w:rsid w:val="00A54BD4"/>
    <w:rsid w:val="00A55738"/>
    <w:rsid w:val="00A55DE4"/>
    <w:rsid w:val="00A5613E"/>
    <w:rsid w:val="00A56237"/>
    <w:rsid w:val="00A57180"/>
    <w:rsid w:val="00A579E0"/>
    <w:rsid w:val="00A57BF8"/>
    <w:rsid w:val="00A57E9E"/>
    <w:rsid w:val="00A60955"/>
    <w:rsid w:val="00A60C9E"/>
    <w:rsid w:val="00A6106A"/>
    <w:rsid w:val="00A612FC"/>
    <w:rsid w:val="00A61455"/>
    <w:rsid w:val="00A61AEA"/>
    <w:rsid w:val="00A61F94"/>
    <w:rsid w:val="00A62313"/>
    <w:rsid w:val="00A62537"/>
    <w:rsid w:val="00A62DA2"/>
    <w:rsid w:val="00A63257"/>
    <w:rsid w:val="00A6358E"/>
    <w:rsid w:val="00A63DA0"/>
    <w:rsid w:val="00A64130"/>
    <w:rsid w:val="00A64224"/>
    <w:rsid w:val="00A64227"/>
    <w:rsid w:val="00A64295"/>
    <w:rsid w:val="00A6445C"/>
    <w:rsid w:val="00A64E37"/>
    <w:rsid w:val="00A651BB"/>
    <w:rsid w:val="00A65216"/>
    <w:rsid w:val="00A655EF"/>
    <w:rsid w:val="00A65668"/>
    <w:rsid w:val="00A65BDB"/>
    <w:rsid w:val="00A6617B"/>
    <w:rsid w:val="00A667DD"/>
    <w:rsid w:val="00A66A67"/>
    <w:rsid w:val="00A678FE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3607"/>
    <w:rsid w:val="00A73C4D"/>
    <w:rsid w:val="00A74044"/>
    <w:rsid w:val="00A74106"/>
    <w:rsid w:val="00A74CDF"/>
    <w:rsid w:val="00A754D9"/>
    <w:rsid w:val="00A754EE"/>
    <w:rsid w:val="00A755FE"/>
    <w:rsid w:val="00A755FF"/>
    <w:rsid w:val="00A7599B"/>
    <w:rsid w:val="00A759F3"/>
    <w:rsid w:val="00A75FFB"/>
    <w:rsid w:val="00A7634B"/>
    <w:rsid w:val="00A76491"/>
    <w:rsid w:val="00A7658B"/>
    <w:rsid w:val="00A76F24"/>
    <w:rsid w:val="00A773A7"/>
    <w:rsid w:val="00A776FE"/>
    <w:rsid w:val="00A777CE"/>
    <w:rsid w:val="00A778EE"/>
    <w:rsid w:val="00A806B2"/>
    <w:rsid w:val="00A81314"/>
    <w:rsid w:val="00A81A1D"/>
    <w:rsid w:val="00A81A34"/>
    <w:rsid w:val="00A81B40"/>
    <w:rsid w:val="00A8239F"/>
    <w:rsid w:val="00A82428"/>
    <w:rsid w:val="00A82441"/>
    <w:rsid w:val="00A827BD"/>
    <w:rsid w:val="00A82808"/>
    <w:rsid w:val="00A83429"/>
    <w:rsid w:val="00A835CE"/>
    <w:rsid w:val="00A837A9"/>
    <w:rsid w:val="00A83BA9"/>
    <w:rsid w:val="00A83E14"/>
    <w:rsid w:val="00A83E99"/>
    <w:rsid w:val="00A84408"/>
    <w:rsid w:val="00A847A2"/>
    <w:rsid w:val="00A85352"/>
    <w:rsid w:val="00A85497"/>
    <w:rsid w:val="00A85905"/>
    <w:rsid w:val="00A85B4B"/>
    <w:rsid w:val="00A85CDE"/>
    <w:rsid w:val="00A862DD"/>
    <w:rsid w:val="00A86D4A"/>
    <w:rsid w:val="00A8714C"/>
    <w:rsid w:val="00A8714E"/>
    <w:rsid w:val="00A87528"/>
    <w:rsid w:val="00A875BB"/>
    <w:rsid w:val="00A877E4"/>
    <w:rsid w:val="00A87AA9"/>
    <w:rsid w:val="00A90127"/>
    <w:rsid w:val="00A91101"/>
    <w:rsid w:val="00A9180B"/>
    <w:rsid w:val="00A919F0"/>
    <w:rsid w:val="00A91A97"/>
    <w:rsid w:val="00A91C36"/>
    <w:rsid w:val="00A91DC4"/>
    <w:rsid w:val="00A9255D"/>
    <w:rsid w:val="00A92C4C"/>
    <w:rsid w:val="00A92C72"/>
    <w:rsid w:val="00A92D82"/>
    <w:rsid w:val="00A92F99"/>
    <w:rsid w:val="00A938F4"/>
    <w:rsid w:val="00A93E82"/>
    <w:rsid w:val="00A93F3E"/>
    <w:rsid w:val="00A94C5B"/>
    <w:rsid w:val="00A95326"/>
    <w:rsid w:val="00A953CE"/>
    <w:rsid w:val="00A95707"/>
    <w:rsid w:val="00A959A7"/>
    <w:rsid w:val="00A95C71"/>
    <w:rsid w:val="00A95E00"/>
    <w:rsid w:val="00A960EC"/>
    <w:rsid w:val="00A96964"/>
    <w:rsid w:val="00A9699E"/>
    <w:rsid w:val="00A96FED"/>
    <w:rsid w:val="00A9741D"/>
    <w:rsid w:val="00A97D2D"/>
    <w:rsid w:val="00AA0953"/>
    <w:rsid w:val="00AA0E4D"/>
    <w:rsid w:val="00AA0E88"/>
    <w:rsid w:val="00AA1290"/>
    <w:rsid w:val="00AA181C"/>
    <w:rsid w:val="00AA2030"/>
    <w:rsid w:val="00AA2B8B"/>
    <w:rsid w:val="00AA2D55"/>
    <w:rsid w:val="00AA2D7A"/>
    <w:rsid w:val="00AA3723"/>
    <w:rsid w:val="00AA379D"/>
    <w:rsid w:val="00AA3BF1"/>
    <w:rsid w:val="00AA4752"/>
    <w:rsid w:val="00AA4E8A"/>
    <w:rsid w:val="00AA4F51"/>
    <w:rsid w:val="00AA572A"/>
    <w:rsid w:val="00AA58A7"/>
    <w:rsid w:val="00AA58E5"/>
    <w:rsid w:val="00AA5AA3"/>
    <w:rsid w:val="00AA5C10"/>
    <w:rsid w:val="00AA66F7"/>
    <w:rsid w:val="00AA670E"/>
    <w:rsid w:val="00AA6DF2"/>
    <w:rsid w:val="00AA7B0D"/>
    <w:rsid w:val="00AA7BAB"/>
    <w:rsid w:val="00AB0584"/>
    <w:rsid w:val="00AB0958"/>
    <w:rsid w:val="00AB0DAD"/>
    <w:rsid w:val="00AB1808"/>
    <w:rsid w:val="00AB1909"/>
    <w:rsid w:val="00AB1DA6"/>
    <w:rsid w:val="00AB230B"/>
    <w:rsid w:val="00AB272A"/>
    <w:rsid w:val="00AB2E56"/>
    <w:rsid w:val="00AB3856"/>
    <w:rsid w:val="00AB3C3A"/>
    <w:rsid w:val="00AB479D"/>
    <w:rsid w:val="00AB4B72"/>
    <w:rsid w:val="00AB4D09"/>
    <w:rsid w:val="00AB62DB"/>
    <w:rsid w:val="00AB6858"/>
    <w:rsid w:val="00AB75B5"/>
    <w:rsid w:val="00AB7813"/>
    <w:rsid w:val="00AB7AC5"/>
    <w:rsid w:val="00AB7C96"/>
    <w:rsid w:val="00AB7E60"/>
    <w:rsid w:val="00AC0580"/>
    <w:rsid w:val="00AC0616"/>
    <w:rsid w:val="00AC07C6"/>
    <w:rsid w:val="00AC0940"/>
    <w:rsid w:val="00AC0C08"/>
    <w:rsid w:val="00AC10C1"/>
    <w:rsid w:val="00AC1217"/>
    <w:rsid w:val="00AC19C5"/>
    <w:rsid w:val="00AC204E"/>
    <w:rsid w:val="00AC22F5"/>
    <w:rsid w:val="00AC24E5"/>
    <w:rsid w:val="00AC268C"/>
    <w:rsid w:val="00AC2DBF"/>
    <w:rsid w:val="00AC3330"/>
    <w:rsid w:val="00AC3555"/>
    <w:rsid w:val="00AC40B1"/>
    <w:rsid w:val="00AC4298"/>
    <w:rsid w:val="00AC4791"/>
    <w:rsid w:val="00AC4999"/>
    <w:rsid w:val="00AC4DE1"/>
    <w:rsid w:val="00AC54C8"/>
    <w:rsid w:val="00AC55F6"/>
    <w:rsid w:val="00AC5615"/>
    <w:rsid w:val="00AC594E"/>
    <w:rsid w:val="00AC619C"/>
    <w:rsid w:val="00AC6376"/>
    <w:rsid w:val="00AC6A49"/>
    <w:rsid w:val="00AC7329"/>
    <w:rsid w:val="00AC7413"/>
    <w:rsid w:val="00AC7442"/>
    <w:rsid w:val="00AC78E5"/>
    <w:rsid w:val="00AC7B27"/>
    <w:rsid w:val="00AC7D33"/>
    <w:rsid w:val="00AD0694"/>
    <w:rsid w:val="00AD0E80"/>
    <w:rsid w:val="00AD137E"/>
    <w:rsid w:val="00AD139E"/>
    <w:rsid w:val="00AD15D6"/>
    <w:rsid w:val="00AD15DD"/>
    <w:rsid w:val="00AD1763"/>
    <w:rsid w:val="00AD19C3"/>
    <w:rsid w:val="00AD1A72"/>
    <w:rsid w:val="00AD1BB3"/>
    <w:rsid w:val="00AD1EC7"/>
    <w:rsid w:val="00AD217B"/>
    <w:rsid w:val="00AD2455"/>
    <w:rsid w:val="00AD28E8"/>
    <w:rsid w:val="00AD29C5"/>
    <w:rsid w:val="00AD2EA0"/>
    <w:rsid w:val="00AD2FCA"/>
    <w:rsid w:val="00AD32C2"/>
    <w:rsid w:val="00AD360A"/>
    <w:rsid w:val="00AD389A"/>
    <w:rsid w:val="00AD3C10"/>
    <w:rsid w:val="00AD4074"/>
    <w:rsid w:val="00AD4604"/>
    <w:rsid w:val="00AD4669"/>
    <w:rsid w:val="00AD53FD"/>
    <w:rsid w:val="00AD54DD"/>
    <w:rsid w:val="00AD5BB8"/>
    <w:rsid w:val="00AD5DD3"/>
    <w:rsid w:val="00AD6269"/>
    <w:rsid w:val="00AD6E70"/>
    <w:rsid w:val="00AD7223"/>
    <w:rsid w:val="00AD7423"/>
    <w:rsid w:val="00AD7595"/>
    <w:rsid w:val="00AD7768"/>
    <w:rsid w:val="00AD7AC2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1C1F"/>
    <w:rsid w:val="00AE2295"/>
    <w:rsid w:val="00AE23AB"/>
    <w:rsid w:val="00AE287C"/>
    <w:rsid w:val="00AE28ED"/>
    <w:rsid w:val="00AE3294"/>
    <w:rsid w:val="00AE36FB"/>
    <w:rsid w:val="00AE3891"/>
    <w:rsid w:val="00AE39F0"/>
    <w:rsid w:val="00AE3EFC"/>
    <w:rsid w:val="00AE43D7"/>
    <w:rsid w:val="00AE4687"/>
    <w:rsid w:val="00AE486A"/>
    <w:rsid w:val="00AE4B1C"/>
    <w:rsid w:val="00AE5A1A"/>
    <w:rsid w:val="00AE5B95"/>
    <w:rsid w:val="00AE5E56"/>
    <w:rsid w:val="00AE609E"/>
    <w:rsid w:val="00AE653B"/>
    <w:rsid w:val="00AE6759"/>
    <w:rsid w:val="00AE6A81"/>
    <w:rsid w:val="00AE6B49"/>
    <w:rsid w:val="00AE6D24"/>
    <w:rsid w:val="00AE6E26"/>
    <w:rsid w:val="00AE73D9"/>
    <w:rsid w:val="00AE783E"/>
    <w:rsid w:val="00AF0A91"/>
    <w:rsid w:val="00AF0F16"/>
    <w:rsid w:val="00AF1056"/>
    <w:rsid w:val="00AF130A"/>
    <w:rsid w:val="00AF1580"/>
    <w:rsid w:val="00AF16E9"/>
    <w:rsid w:val="00AF1895"/>
    <w:rsid w:val="00AF19E0"/>
    <w:rsid w:val="00AF2163"/>
    <w:rsid w:val="00AF21BC"/>
    <w:rsid w:val="00AF28A0"/>
    <w:rsid w:val="00AF3312"/>
    <w:rsid w:val="00AF3869"/>
    <w:rsid w:val="00AF390D"/>
    <w:rsid w:val="00AF3A57"/>
    <w:rsid w:val="00AF40DD"/>
    <w:rsid w:val="00AF45CA"/>
    <w:rsid w:val="00AF4D59"/>
    <w:rsid w:val="00AF6176"/>
    <w:rsid w:val="00AF6335"/>
    <w:rsid w:val="00AF66A1"/>
    <w:rsid w:val="00AF675F"/>
    <w:rsid w:val="00AF6AF7"/>
    <w:rsid w:val="00AF6B40"/>
    <w:rsid w:val="00AF6DF5"/>
    <w:rsid w:val="00AF6F5F"/>
    <w:rsid w:val="00AF7605"/>
    <w:rsid w:val="00AF7A6B"/>
    <w:rsid w:val="00AF7AB9"/>
    <w:rsid w:val="00AF7B5F"/>
    <w:rsid w:val="00AF7C7C"/>
    <w:rsid w:val="00B0024D"/>
    <w:rsid w:val="00B00ADF"/>
    <w:rsid w:val="00B01098"/>
    <w:rsid w:val="00B014E5"/>
    <w:rsid w:val="00B01636"/>
    <w:rsid w:val="00B0166F"/>
    <w:rsid w:val="00B0179C"/>
    <w:rsid w:val="00B018F9"/>
    <w:rsid w:val="00B019A0"/>
    <w:rsid w:val="00B01D60"/>
    <w:rsid w:val="00B0206B"/>
    <w:rsid w:val="00B020CD"/>
    <w:rsid w:val="00B0281F"/>
    <w:rsid w:val="00B02C3F"/>
    <w:rsid w:val="00B038B9"/>
    <w:rsid w:val="00B03AF1"/>
    <w:rsid w:val="00B042BA"/>
    <w:rsid w:val="00B0522A"/>
    <w:rsid w:val="00B0530D"/>
    <w:rsid w:val="00B0556B"/>
    <w:rsid w:val="00B058F8"/>
    <w:rsid w:val="00B05EDC"/>
    <w:rsid w:val="00B061B5"/>
    <w:rsid w:val="00B067B1"/>
    <w:rsid w:val="00B0741E"/>
    <w:rsid w:val="00B07913"/>
    <w:rsid w:val="00B07A3A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C5F"/>
    <w:rsid w:val="00B13C95"/>
    <w:rsid w:val="00B14C1D"/>
    <w:rsid w:val="00B15927"/>
    <w:rsid w:val="00B16183"/>
    <w:rsid w:val="00B16545"/>
    <w:rsid w:val="00B16997"/>
    <w:rsid w:val="00B16CEC"/>
    <w:rsid w:val="00B16F8D"/>
    <w:rsid w:val="00B17705"/>
    <w:rsid w:val="00B17A73"/>
    <w:rsid w:val="00B17B69"/>
    <w:rsid w:val="00B17DA6"/>
    <w:rsid w:val="00B17E08"/>
    <w:rsid w:val="00B20D42"/>
    <w:rsid w:val="00B20DC7"/>
    <w:rsid w:val="00B21029"/>
    <w:rsid w:val="00B21342"/>
    <w:rsid w:val="00B2170A"/>
    <w:rsid w:val="00B21C73"/>
    <w:rsid w:val="00B220D1"/>
    <w:rsid w:val="00B2223F"/>
    <w:rsid w:val="00B222BF"/>
    <w:rsid w:val="00B22419"/>
    <w:rsid w:val="00B2297E"/>
    <w:rsid w:val="00B22BCB"/>
    <w:rsid w:val="00B2391B"/>
    <w:rsid w:val="00B23B0C"/>
    <w:rsid w:val="00B23E31"/>
    <w:rsid w:val="00B24160"/>
    <w:rsid w:val="00B246E5"/>
    <w:rsid w:val="00B2480D"/>
    <w:rsid w:val="00B258E0"/>
    <w:rsid w:val="00B25ABB"/>
    <w:rsid w:val="00B263F0"/>
    <w:rsid w:val="00B2657C"/>
    <w:rsid w:val="00B2663A"/>
    <w:rsid w:val="00B27C92"/>
    <w:rsid w:val="00B27CA6"/>
    <w:rsid w:val="00B30697"/>
    <w:rsid w:val="00B3088E"/>
    <w:rsid w:val="00B31136"/>
    <w:rsid w:val="00B31791"/>
    <w:rsid w:val="00B326C5"/>
    <w:rsid w:val="00B3288E"/>
    <w:rsid w:val="00B33361"/>
    <w:rsid w:val="00B334AE"/>
    <w:rsid w:val="00B33A3A"/>
    <w:rsid w:val="00B33EF5"/>
    <w:rsid w:val="00B33FAA"/>
    <w:rsid w:val="00B3505A"/>
    <w:rsid w:val="00B35840"/>
    <w:rsid w:val="00B35C21"/>
    <w:rsid w:val="00B3634D"/>
    <w:rsid w:val="00B363C7"/>
    <w:rsid w:val="00B36654"/>
    <w:rsid w:val="00B367A8"/>
    <w:rsid w:val="00B36A93"/>
    <w:rsid w:val="00B372A7"/>
    <w:rsid w:val="00B37D56"/>
    <w:rsid w:val="00B40D37"/>
    <w:rsid w:val="00B40ED5"/>
    <w:rsid w:val="00B41222"/>
    <w:rsid w:val="00B413F1"/>
    <w:rsid w:val="00B419C6"/>
    <w:rsid w:val="00B419D4"/>
    <w:rsid w:val="00B4205E"/>
    <w:rsid w:val="00B424E3"/>
    <w:rsid w:val="00B4267C"/>
    <w:rsid w:val="00B428E7"/>
    <w:rsid w:val="00B43377"/>
    <w:rsid w:val="00B43405"/>
    <w:rsid w:val="00B4395A"/>
    <w:rsid w:val="00B43A7F"/>
    <w:rsid w:val="00B4403E"/>
    <w:rsid w:val="00B44B56"/>
    <w:rsid w:val="00B4543E"/>
    <w:rsid w:val="00B45468"/>
    <w:rsid w:val="00B45BED"/>
    <w:rsid w:val="00B4716F"/>
    <w:rsid w:val="00B473C8"/>
    <w:rsid w:val="00B475CF"/>
    <w:rsid w:val="00B476A3"/>
    <w:rsid w:val="00B4788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2EE"/>
    <w:rsid w:val="00B535E6"/>
    <w:rsid w:val="00B5396D"/>
    <w:rsid w:val="00B53FA0"/>
    <w:rsid w:val="00B54105"/>
    <w:rsid w:val="00B54219"/>
    <w:rsid w:val="00B543B6"/>
    <w:rsid w:val="00B545DA"/>
    <w:rsid w:val="00B54721"/>
    <w:rsid w:val="00B549ED"/>
    <w:rsid w:val="00B54B6F"/>
    <w:rsid w:val="00B54B9D"/>
    <w:rsid w:val="00B54C12"/>
    <w:rsid w:val="00B54EAF"/>
    <w:rsid w:val="00B550BA"/>
    <w:rsid w:val="00B551CF"/>
    <w:rsid w:val="00B5585D"/>
    <w:rsid w:val="00B55DA9"/>
    <w:rsid w:val="00B565B0"/>
    <w:rsid w:val="00B56637"/>
    <w:rsid w:val="00B56A40"/>
    <w:rsid w:val="00B56A5B"/>
    <w:rsid w:val="00B56FBF"/>
    <w:rsid w:val="00B579DE"/>
    <w:rsid w:val="00B57DA7"/>
    <w:rsid w:val="00B57F7C"/>
    <w:rsid w:val="00B57FC8"/>
    <w:rsid w:val="00B600F4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37BB"/>
    <w:rsid w:val="00B63C5C"/>
    <w:rsid w:val="00B645BF"/>
    <w:rsid w:val="00B64625"/>
    <w:rsid w:val="00B653C4"/>
    <w:rsid w:val="00B658E3"/>
    <w:rsid w:val="00B65953"/>
    <w:rsid w:val="00B65C21"/>
    <w:rsid w:val="00B660A8"/>
    <w:rsid w:val="00B666C1"/>
    <w:rsid w:val="00B6697B"/>
    <w:rsid w:val="00B66995"/>
    <w:rsid w:val="00B66F6A"/>
    <w:rsid w:val="00B672C1"/>
    <w:rsid w:val="00B678BC"/>
    <w:rsid w:val="00B679B4"/>
    <w:rsid w:val="00B67C4E"/>
    <w:rsid w:val="00B7029A"/>
    <w:rsid w:val="00B70924"/>
    <w:rsid w:val="00B715FA"/>
    <w:rsid w:val="00B718CD"/>
    <w:rsid w:val="00B72107"/>
    <w:rsid w:val="00B72852"/>
    <w:rsid w:val="00B72D3E"/>
    <w:rsid w:val="00B72E52"/>
    <w:rsid w:val="00B72FDC"/>
    <w:rsid w:val="00B73167"/>
    <w:rsid w:val="00B73F77"/>
    <w:rsid w:val="00B741EA"/>
    <w:rsid w:val="00B748A3"/>
    <w:rsid w:val="00B75172"/>
    <w:rsid w:val="00B75A73"/>
    <w:rsid w:val="00B75A87"/>
    <w:rsid w:val="00B75AD9"/>
    <w:rsid w:val="00B762A0"/>
    <w:rsid w:val="00B77105"/>
    <w:rsid w:val="00B771D8"/>
    <w:rsid w:val="00B7733A"/>
    <w:rsid w:val="00B773F4"/>
    <w:rsid w:val="00B77F7D"/>
    <w:rsid w:val="00B80D95"/>
    <w:rsid w:val="00B80F53"/>
    <w:rsid w:val="00B81106"/>
    <w:rsid w:val="00B8150F"/>
    <w:rsid w:val="00B81708"/>
    <w:rsid w:val="00B81DF8"/>
    <w:rsid w:val="00B8204F"/>
    <w:rsid w:val="00B8223B"/>
    <w:rsid w:val="00B824B2"/>
    <w:rsid w:val="00B82772"/>
    <w:rsid w:val="00B82BFC"/>
    <w:rsid w:val="00B83C25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421"/>
    <w:rsid w:val="00B8790B"/>
    <w:rsid w:val="00B87925"/>
    <w:rsid w:val="00B87A96"/>
    <w:rsid w:val="00B87E0E"/>
    <w:rsid w:val="00B9043D"/>
    <w:rsid w:val="00B90F67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90"/>
    <w:rsid w:val="00B93BD2"/>
    <w:rsid w:val="00B93D96"/>
    <w:rsid w:val="00B94032"/>
    <w:rsid w:val="00B94067"/>
    <w:rsid w:val="00B941CF"/>
    <w:rsid w:val="00B94319"/>
    <w:rsid w:val="00B94411"/>
    <w:rsid w:val="00B9454E"/>
    <w:rsid w:val="00B947D7"/>
    <w:rsid w:val="00B94ACF"/>
    <w:rsid w:val="00B94E92"/>
    <w:rsid w:val="00B95144"/>
    <w:rsid w:val="00B9544D"/>
    <w:rsid w:val="00B95BDD"/>
    <w:rsid w:val="00B95D05"/>
    <w:rsid w:val="00B95F05"/>
    <w:rsid w:val="00B9631E"/>
    <w:rsid w:val="00B96619"/>
    <w:rsid w:val="00B967DF"/>
    <w:rsid w:val="00B96D9E"/>
    <w:rsid w:val="00B9702D"/>
    <w:rsid w:val="00B9752D"/>
    <w:rsid w:val="00BA0B0E"/>
    <w:rsid w:val="00BA0B43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C94"/>
    <w:rsid w:val="00BA4DDC"/>
    <w:rsid w:val="00BA50C1"/>
    <w:rsid w:val="00BA531A"/>
    <w:rsid w:val="00BA5A2E"/>
    <w:rsid w:val="00BA5F5B"/>
    <w:rsid w:val="00BA6212"/>
    <w:rsid w:val="00BA635B"/>
    <w:rsid w:val="00BA6580"/>
    <w:rsid w:val="00BA6A1F"/>
    <w:rsid w:val="00BA6EBA"/>
    <w:rsid w:val="00BA7AF1"/>
    <w:rsid w:val="00BA7F85"/>
    <w:rsid w:val="00BB0159"/>
    <w:rsid w:val="00BB0168"/>
    <w:rsid w:val="00BB0571"/>
    <w:rsid w:val="00BB066D"/>
    <w:rsid w:val="00BB1D58"/>
    <w:rsid w:val="00BB2017"/>
    <w:rsid w:val="00BB2170"/>
    <w:rsid w:val="00BB24ED"/>
    <w:rsid w:val="00BB2504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0232"/>
    <w:rsid w:val="00BC1780"/>
    <w:rsid w:val="00BC1ED0"/>
    <w:rsid w:val="00BC2037"/>
    <w:rsid w:val="00BC251F"/>
    <w:rsid w:val="00BC2793"/>
    <w:rsid w:val="00BC2A40"/>
    <w:rsid w:val="00BC3009"/>
    <w:rsid w:val="00BC3705"/>
    <w:rsid w:val="00BC373D"/>
    <w:rsid w:val="00BC3B8E"/>
    <w:rsid w:val="00BC3D3D"/>
    <w:rsid w:val="00BC4CAD"/>
    <w:rsid w:val="00BC4DEC"/>
    <w:rsid w:val="00BC4FB2"/>
    <w:rsid w:val="00BC5065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1005"/>
    <w:rsid w:val="00BD10BA"/>
    <w:rsid w:val="00BD21B4"/>
    <w:rsid w:val="00BD2663"/>
    <w:rsid w:val="00BD31FF"/>
    <w:rsid w:val="00BD34C4"/>
    <w:rsid w:val="00BD3506"/>
    <w:rsid w:val="00BD3BDE"/>
    <w:rsid w:val="00BD40A4"/>
    <w:rsid w:val="00BD47D6"/>
    <w:rsid w:val="00BD5552"/>
    <w:rsid w:val="00BD5FF3"/>
    <w:rsid w:val="00BD5FFD"/>
    <w:rsid w:val="00BD60AC"/>
    <w:rsid w:val="00BD615D"/>
    <w:rsid w:val="00BD63FC"/>
    <w:rsid w:val="00BD648A"/>
    <w:rsid w:val="00BD6553"/>
    <w:rsid w:val="00BD6C48"/>
    <w:rsid w:val="00BD73EF"/>
    <w:rsid w:val="00BD770C"/>
    <w:rsid w:val="00BD7A32"/>
    <w:rsid w:val="00BE02D9"/>
    <w:rsid w:val="00BE0B49"/>
    <w:rsid w:val="00BE10BF"/>
    <w:rsid w:val="00BE1383"/>
    <w:rsid w:val="00BE1513"/>
    <w:rsid w:val="00BE15DB"/>
    <w:rsid w:val="00BE1644"/>
    <w:rsid w:val="00BE1E1D"/>
    <w:rsid w:val="00BE2904"/>
    <w:rsid w:val="00BE2D37"/>
    <w:rsid w:val="00BE2DE4"/>
    <w:rsid w:val="00BE2EBB"/>
    <w:rsid w:val="00BE3355"/>
    <w:rsid w:val="00BE347E"/>
    <w:rsid w:val="00BE367D"/>
    <w:rsid w:val="00BE37AE"/>
    <w:rsid w:val="00BE3B89"/>
    <w:rsid w:val="00BE3D73"/>
    <w:rsid w:val="00BE4606"/>
    <w:rsid w:val="00BE4ECE"/>
    <w:rsid w:val="00BE53B1"/>
    <w:rsid w:val="00BE5642"/>
    <w:rsid w:val="00BE60BB"/>
    <w:rsid w:val="00BE745E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45E"/>
    <w:rsid w:val="00BF2C17"/>
    <w:rsid w:val="00BF30E2"/>
    <w:rsid w:val="00BF3BD8"/>
    <w:rsid w:val="00BF3C5B"/>
    <w:rsid w:val="00BF4423"/>
    <w:rsid w:val="00BF5125"/>
    <w:rsid w:val="00BF5A81"/>
    <w:rsid w:val="00BF5FDF"/>
    <w:rsid w:val="00BF695B"/>
    <w:rsid w:val="00BF6A04"/>
    <w:rsid w:val="00BF6A9B"/>
    <w:rsid w:val="00BF6B5C"/>
    <w:rsid w:val="00BF7D94"/>
    <w:rsid w:val="00BF7F55"/>
    <w:rsid w:val="00BF7FA6"/>
    <w:rsid w:val="00C00017"/>
    <w:rsid w:val="00C00172"/>
    <w:rsid w:val="00C00721"/>
    <w:rsid w:val="00C00C9D"/>
    <w:rsid w:val="00C00D8A"/>
    <w:rsid w:val="00C010F2"/>
    <w:rsid w:val="00C0137E"/>
    <w:rsid w:val="00C018D5"/>
    <w:rsid w:val="00C01959"/>
    <w:rsid w:val="00C019B9"/>
    <w:rsid w:val="00C021FC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4ED0"/>
    <w:rsid w:val="00C05193"/>
    <w:rsid w:val="00C052E1"/>
    <w:rsid w:val="00C055F3"/>
    <w:rsid w:val="00C055F6"/>
    <w:rsid w:val="00C056AF"/>
    <w:rsid w:val="00C05C61"/>
    <w:rsid w:val="00C061DC"/>
    <w:rsid w:val="00C06331"/>
    <w:rsid w:val="00C0656F"/>
    <w:rsid w:val="00C06B40"/>
    <w:rsid w:val="00C06BB7"/>
    <w:rsid w:val="00C06BCC"/>
    <w:rsid w:val="00C07294"/>
    <w:rsid w:val="00C0737A"/>
    <w:rsid w:val="00C10AFA"/>
    <w:rsid w:val="00C10D4E"/>
    <w:rsid w:val="00C11EEC"/>
    <w:rsid w:val="00C122A7"/>
    <w:rsid w:val="00C128C8"/>
    <w:rsid w:val="00C130D3"/>
    <w:rsid w:val="00C137D3"/>
    <w:rsid w:val="00C13A13"/>
    <w:rsid w:val="00C13E89"/>
    <w:rsid w:val="00C14050"/>
    <w:rsid w:val="00C14055"/>
    <w:rsid w:val="00C1591D"/>
    <w:rsid w:val="00C15D41"/>
    <w:rsid w:val="00C16232"/>
    <w:rsid w:val="00C16249"/>
    <w:rsid w:val="00C16E75"/>
    <w:rsid w:val="00C17156"/>
    <w:rsid w:val="00C200D8"/>
    <w:rsid w:val="00C21180"/>
    <w:rsid w:val="00C212AF"/>
    <w:rsid w:val="00C21414"/>
    <w:rsid w:val="00C217C0"/>
    <w:rsid w:val="00C224DF"/>
    <w:rsid w:val="00C2273D"/>
    <w:rsid w:val="00C2284E"/>
    <w:rsid w:val="00C22889"/>
    <w:rsid w:val="00C22F39"/>
    <w:rsid w:val="00C23E48"/>
    <w:rsid w:val="00C25A4A"/>
    <w:rsid w:val="00C25B31"/>
    <w:rsid w:val="00C25B73"/>
    <w:rsid w:val="00C261B4"/>
    <w:rsid w:val="00C27554"/>
    <w:rsid w:val="00C2755C"/>
    <w:rsid w:val="00C2757D"/>
    <w:rsid w:val="00C27EB5"/>
    <w:rsid w:val="00C30086"/>
    <w:rsid w:val="00C300AF"/>
    <w:rsid w:val="00C301EE"/>
    <w:rsid w:val="00C30504"/>
    <w:rsid w:val="00C30600"/>
    <w:rsid w:val="00C3077B"/>
    <w:rsid w:val="00C30A2C"/>
    <w:rsid w:val="00C30F04"/>
    <w:rsid w:val="00C3116E"/>
    <w:rsid w:val="00C31594"/>
    <w:rsid w:val="00C32716"/>
    <w:rsid w:val="00C33189"/>
    <w:rsid w:val="00C331BD"/>
    <w:rsid w:val="00C338E5"/>
    <w:rsid w:val="00C33C90"/>
    <w:rsid w:val="00C34E8B"/>
    <w:rsid w:val="00C35332"/>
    <w:rsid w:val="00C35E53"/>
    <w:rsid w:val="00C36444"/>
    <w:rsid w:val="00C364F9"/>
    <w:rsid w:val="00C36D4A"/>
    <w:rsid w:val="00C37BF8"/>
    <w:rsid w:val="00C4073E"/>
    <w:rsid w:val="00C40B83"/>
    <w:rsid w:val="00C40F38"/>
    <w:rsid w:val="00C41215"/>
    <w:rsid w:val="00C412B2"/>
    <w:rsid w:val="00C41A67"/>
    <w:rsid w:val="00C41EB1"/>
    <w:rsid w:val="00C4215C"/>
    <w:rsid w:val="00C4218C"/>
    <w:rsid w:val="00C42299"/>
    <w:rsid w:val="00C425D5"/>
    <w:rsid w:val="00C425F4"/>
    <w:rsid w:val="00C42779"/>
    <w:rsid w:val="00C42862"/>
    <w:rsid w:val="00C42A3E"/>
    <w:rsid w:val="00C42EC4"/>
    <w:rsid w:val="00C43A8C"/>
    <w:rsid w:val="00C4406C"/>
    <w:rsid w:val="00C4407B"/>
    <w:rsid w:val="00C44BF5"/>
    <w:rsid w:val="00C44FA3"/>
    <w:rsid w:val="00C4513A"/>
    <w:rsid w:val="00C4529D"/>
    <w:rsid w:val="00C4533E"/>
    <w:rsid w:val="00C45CD0"/>
    <w:rsid w:val="00C45FBF"/>
    <w:rsid w:val="00C46497"/>
    <w:rsid w:val="00C474A5"/>
    <w:rsid w:val="00C474CB"/>
    <w:rsid w:val="00C474EA"/>
    <w:rsid w:val="00C47539"/>
    <w:rsid w:val="00C47821"/>
    <w:rsid w:val="00C47EDD"/>
    <w:rsid w:val="00C50365"/>
    <w:rsid w:val="00C5060A"/>
    <w:rsid w:val="00C50F66"/>
    <w:rsid w:val="00C51001"/>
    <w:rsid w:val="00C518F8"/>
    <w:rsid w:val="00C51BCC"/>
    <w:rsid w:val="00C52072"/>
    <w:rsid w:val="00C52524"/>
    <w:rsid w:val="00C52D21"/>
    <w:rsid w:val="00C530A7"/>
    <w:rsid w:val="00C5393D"/>
    <w:rsid w:val="00C54515"/>
    <w:rsid w:val="00C548D8"/>
    <w:rsid w:val="00C54ED4"/>
    <w:rsid w:val="00C5577F"/>
    <w:rsid w:val="00C55B3F"/>
    <w:rsid w:val="00C56389"/>
    <w:rsid w:val="00C56FDC"/>
    <w:rsid w:val="00C570F1"/>
    <w:rsid w:val="00C576AC"/>
    <w:rsid w:val="00C578DA"/>
    <w:rsid w:val="00C60433"/>
    <w:rsid w:val="00C606B0"/>
    <w:rsid w:val="00C6074D"/>
    <w:rsid w:val="00C60BC5"/>
    <w:rsid w:val="00C60D0A"/>
    <w:rsid w:val="00C60E2B"/>
    <w:rsid w:val="00C60E9E"/>
    <w:rsid w:val="00C610A9"/>
    <w:rsid w:val="00C61138"/>
    <w:rsid w:val="00C61BA6"/>
    <w:rsid w:val="00C62259"/>
    <w:rsid w:val="00C62410"/>
    <w:rsid w:val="00C6268E"/>
    <w:rsid w:val="00C62DA5"/>
    <w:rsid w:val="00C630BB"/>
    <w:rsid w:val="00C6382B"/>
    <w:rsid w:val="00C649AA"/>
    <w:rsid w:val="00C64E42"/>
    <w:rsid w:val="00C64EB7"/>
    <w:rsid w:val="00C653D3"/>
    <w:rsid w:val="00C65A7F"/>
    <w:rsid w:val="00C65A80"/>
    <w:rsid w:val="00C65C51"/>
    <w:rsid w:val="00C65DBA"/>
    <w:rsid w:val="00C65F6A"/>
    <w:rsid w:val="00C6638C"/>
    <w:rsid w:val="00C66457"/>
    <w:rsid w:val="00C6674B"/>
    <w:rsid w:val="00C670F4"/>
    <w:rsid w:val="00C671A5"/>
    <w:rsid w:val="00C6744B"/>
    <w:rsid w:val="00C701B4"/>
    <w:rsid w:val="00C7059B"/>
    <w:rsid w:val="00C70BF7"/>
    <w:rsid w:val="00C70D1A"/>
    <w:rsid w:val="00C70FAE"/>
    <w:rsid w:val="00C71237"/>
    <w:rsid w:val="00C717E9"/>
    <w:rsid w:val="00C718B4"/>
    <w:rsid w:val="00C71BDA"/>
    <w:rsid w:val="00C71D0C"/>
    <w:rsid w:val="00C72072"/>
    <w:rsid w:val="00C72803"/>
    <w:rsid w:val="00C7329A"/>
    <w:rsid w:val="00C740E9"/>
    <w:rsid w:val="00C74204"/>
    <w:rsid w:val="00C7525C"/>
    <w:rsid w:val="00C75893"/>
    <w:rsid w:val="00C75939"/>
    <w:rsid w:val="00C76B0C"/>
    <w:rsid w:val="00C7741F"/>
    <w:rsid w:val="00C7766D"/>
    <w:rsid w:val="00C777B9"/>
    <w:rsid w:val="00C80714"/>
    <w:rsid w:val="00C80D8A"/>
    <w:rsid w:val="00C80EFE"/>
    <w:rsid w:val="00C81096"/>
    <w:rsid w:val="00C81439"/>
    <w:rsid w:val="00C81B37"/>
    <w:rsid w:val="00C81BF6"/>
    <w:rsid w:val="00C81D65"/>
    <w:rsid w:val="00C81DD8"/>
    <w:rsid w:val="00C82EC8"/>
    <w:rsid w:val="00C83561"/>
    <w:rsid w:val="00C837BA"/>
    <w:rsid w:val="00C839F2"/>
    <w:rsid w:val="00C854B8"/>
    <w:rsid w:val="00C8593F"/>
    <w:rsid w:val="00C85F14"/>
    <w:rsid w:val="00C86446"/>
    <w:rsid w:val="00C86467"/>
    <w:rsid w:val="00C86F2A"/>
    <w:rsid w:val="00C87000"/>
    <w:rsid w:val="00C87397"/>
    <w:rsid w:val="00C87688"/>
    <w:rsid w:val="00C87DD0"/>
    <w:rsid w:val="00C9008B"/>
    <w:rsid w:val="00C9042D"/>
    <w:rsid w:val="00C90440"/>
    <w:rsid w:val="00C90B21"/>
    <w:rsid w:val="00C90FB6"/>
    <w:rsid w:val="00C90FC8"/>
    <w:rsid w:val="00C913B2"/>
    <w:rsid w:val="00C91503"/>
    <w:rsid w:val="00C916A3"/>
    <w:rsid w:val="00C917F5"/>
    <w:rsid w:val="00C918E6"/>
    <w:rsid w:val="00C91901"/>
    <w:rsid w:val="00C91A67"/>
    <w:rsid w:val="00C91BC0"/>
    <w:rsid w:val="00C91F16"/>
    <w:rsid w:val="00C925B6"/>
    <w:rsid w:val="00C93518"/>
    <w:rsid w:val="00C93989"/>
    <w:rsid w:val="00C941B0"/>
    <w:rsid w:val="00C9456E"/>
    <w:rsid w:val="00C94749"/>
    <w:rsid w:val="00C949C5"/>
    <w:rsid w:val="00C950F3"/>
    <w:rsid w:val="00C952AA"/>
    <w:rsid w:val="00C953BB"/>
    <w:rsid w:val="00C95C85"/>
    <w:rsid w:val="00C95F95"/>
    <w:rsid w:val="00C960CF"/>
    <w:rsid w:val="00C961D2"/>
    <w:rsid w:val="00C96260"/>
    <w:rsid w:val="00C965B0"/>
    <w:rsid w:val="00C9665C"/>
    <w:rsid w:val="00C96A09"/>
    <w:rsid w:val="00C96B38"/>
    <w:rsid w:val="00C96CBD"/>
    <w:rsid w:val="00C97262"/>
    <w:rsid w:val="00C973EE"/>
    <w:rsid w:val="00C9762C"/>
    <w:rsid w:val="00C97D21"/>
    <w:rsid w:val="00CA0619"/>
    <w:rsid w:val="00CA0A3D"/>
    <w:rsid w:val="00CA15CF"/>
    <w:rsid w:val="00CA15F5"/>
    <w:rsid w:val="00CA18F4"/>
    <w:rsid w:val="00CA2184"/>
    <w:rsid w:val="00CA21A1"/>
    <w:rsid w:val="00CA24B0"/>
    <w:rsid w:val="00CA2505"/>
    <w:rsid w:val="00CA25E0"/>
    <w:rsid w:val="00CA2BC3"/>
    <w:rsid w:val="00CA2DAD"/>
    <w:rsid w:val="00CA2E94"/>
    <w:rsid w:val="00CA30AF"/>
    <w:rsid w:val="00CA3B07"/>
    <w:rsid w:val="00CA410B"/>
    <w:rsid w:val="00CA50AA"/>
    <w:rsid w:val="00CA5422"/>
    <w:rsid w:val="00CA59BC"/>
    <w:rsid w:val="00CA5AD2"/>
    <w:rsid w:val="00CA5CCF"/>
    <w:rsid w:val="00CA614B"/>
    <w:rsid w:val="00CA6520"/>
    <w:rsid w:val="00CA7DDC"/>
    <w:rsid w:val="00CB0001"/>
    <w:rsid w:val="00CB0014"/>
    <w:rsid w:val="00CB04AD"/>
    <w:rsid w:val="00CB05D6"/>
    <w:rsid w:val="00CB0DBC"/>
    <w:rsid w:val="00CB138C"/>
    <w:rsid w:val="00CB1720"/>
    <w:rsid w:val="00CB1BA8"/>
    <w:rsid w:val="00CB1C47"/>
    <w:rsid w:val="00CB1C48"/>
    <w:rsid w:val="00CB20F4"/>
    <w:rsid w:val="00CB214D"/>
    <w:rsid w:val="00CB2A86"/>
    <w:rsid w:val="00CB2F2E"/>
    <w:rsid w:val="00CB32B4"/>
    <w:rsid w:val="00CB36AA"/>
    <w:rsid w:val="00CB39DD"/>
    <w:rsid w:val="00CB3B78"/>
    <w:rsid w:val="00CB4216"/>
    <w:rsid w:val="00CB4CDF"/>
    <w:rsid w:val="00CB4DF4"/>
    <w:rsid w:val="00CB4E53"/>
    <w:rsid w:val="00CB5553"/>
    <w:rsid w:val="00CB604B"/>
    <w:rsid w:val="00CB646D"/>
    <w:rsid w:val="00CB694C"/>
    <w:rsid w:val="00CB6C34"/>
    <w:rsid w:val="00CB7F11"/>
    <w:rsid w:val="00CC05C3"/>
    <w:rsid w:val="00CC08AE"/>
    <w:rsid w:val="00CC0904"/>
    <w:rsid w:val="00CC0F1E"/>
    <w:rsid w:val="00CC2247"/>
    <w:rsid w:val="00CC2C5A"/>
    <w:rsid w:val="00CC37B2"/>
    <w:rsid w:val="00CC3ABF"/>
    <w:rsid w:val="00CC3CAB"/>
    <w:rsid w:val="00CC3D0E"/>
    <w:rsid w:val="00CC4B5B"/>
    <w:rsid w:val="00CC4CA7"/>
    <w:rsid w:val="00CC5123"/>
    <w:rsid w:val="00CC51DB"/>
    <w:rsid w:val="00CC5D2D"/>
    <w:rsid w:val="00CC5ED8"/>
    <w:rsid w:val="00CC5FFE"/>
    <w:rsid w:val="00CC60DF"/>
    <w:rsid w:val="00CC6B8E"/>
    <w:rsid w:val="00CC74B1"/>
    <w:rsid w:val="00CC74EB"/>
    <w:rsid w:val="00CC786F"/>
    <w:rsid w:val="00CC7C92"/>
    <w:rsid w:val="00CC7E23"/>
    <w:rsid w:val="00CC7F0B"/>
    <w:rsid w:val="00CD0C83"/>
    <w:rsid w:val="00CD0D70"/>
    <w:rsid w:val="00CD1797"/>
    <w:rsid w:val="00CD18B7"/>
    <w:rsid w:val="00CD2169"/>
    <w:rsid w:val="00CD23C9"/>
    <w:rsid w:val="00CD3348"/>
    <w:rsid w:val="00CD3A9C"/>
    <w:rsid w:val="00CD3D3D"/>
    <w:rsid w:val="00CD43F2"/>
    <w:rsid w:val="00CD49CE"/>
    <w:rsid w:val="00CD4D4A"/>
    <w:rsid w:val="00CD5072"/>
    <w:rsid w:val="00CD5337"/>
    <w:rsid w:val="00CD5616"/>
    <w:rsid w:val="00CD5B52"/>
    <w:rsid w:val="00CD5E97"/>
    <w:rsid w:val="00CD5F73"/>
    <w:rsid w:val="00CD5FBB"/>
    <w:rsid w:val="00CD612A"/>
    <w:rsid w:val="00CD6DA5"/>
    <w:rsid w:val="00CD6F9A"/>
    <w:rsid w:val="00CD71CC"/>
    <w:rsid w:val="00CD71D2"/>
    <w:rsid w:val="00CD7B44"/>
    <w:rsid w:val="00CE093A"/>
    <w:rsid w:val="00CE0CB0"/>
    <w:rsid w:val="00CE0E48"/>
    <w:rsid w:val="00CE180C"/>
    <w:rsid w:val="00CE19DD"/>
    <w:rsid w:val="00CE19F0"/>
    <w:rsid w:val="00CE1C37"/>
    <w:rsid w:val="00CE2054"/>
    <w:rsid w:val="00CE235B"/>
    <w:rsid w:val="00CE268A"/>
    <w:rsid w:val="00CE387E"/>
    <w:rsid w:val="00CE3C77"/>
    <w:rsid w:val="00CE3C93"/>
    <w:rsid w:val="00CE4235"/>
    <w:rsid w:val="00CE4328"/>
    <w:rsid w:val="00CE4417"/>
    <w:rsid w:val="00CE4494"/>
    <w:rsid w:val="00CE45F4"/>
    <w:rsid w:val="00CE4F2D"/>
    <w:rsid w:val="00CE539B"/>
    <w:rsid w:val="00CE559F"/>
    <w:rsid w:val="00CE5C53"/>
    <w:rsid w:val="00CE5C5C"/>
    <w:rsid w:val="00CE6A14"/>
    <w:rsid w:val="00CE6FD9"/>
    <w:rsid w:val="00CE779C"/>
    <w:rsid w:val="00CE7990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371F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7292"/>
    <w:rsid w:val="00CF74C1"/>
    <w:rsid w:val="00CF77DA"/>
    <w:rsid w:val="00CF7B3A"/>
    <w:rsid w:val="00CF7D7A"/>
    <w:rsid w:val="00D00183"/>
    <w:rsid w:val="00D004B2"/>
    <w:rsid w:val="00D004EC"/>
    <w:rsid w:val="00D00525"/>
    <w:rsid w:val="00D019A4"/>
    <w:rsid w:val="00D01C13"/>
    <w:rsid w:val="00D01C79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4F7E"/>
    <w:rsid w:val="00D0580C"/>
    <w:rsid w:val="00D0599B"/>
    <w:rsid w:val="00D05CC1"/>
    <w:rsid w:val="00D0661C"/>
    <w:rsid w:val="00D06620"/>
    <w:rsid w:val="00D06850"/>
    <w:rsid w:val="00D068D0"/>
    <w:rsid w:val="00D07307"/>
    <w:rsid w:val="00D07B9F"/>
    <w:rsid w:val="00D07EB3"/>
    <w:rsid w:val="00D10F32"/>
    <w:rsid w:val="00D11BD4"/>
    <w:rsid w:val="00D11E10"/>
    <w:rsid w:val="00D1273A"/>
    <w:rsid w:val="00D12ADA"/>
    <w:rsid w:val="00D134B7"/>
    <w:rsid w:val="00D13930"/>
    <w:rsid w:val="00D13A87"/>
    <w:rsid w:val="00D13D17"/>
    <w:rsid w:val="00D142EB"/>
    <w:rsid w:val="00D1474B"/>
    <w:rsid w:val="00D14DB0"/>
    <w:rsid w:val="00D14F9D"/>
    <w:rsid w:val="00D15043"/>
    <w:rsid w:val="00D158E4"/>
    <w:rsid w:val="00D15E9C"/>
    <w:rsid w:val="00D164F9"/>
    <w:rsid w:val="00D175F2"/>
    <w:rsid w:val="00D17DC9"/>
    <w:rsid w:val="00D17E6A"/>
    <w:rsid w:val="00D2064A"/>
    <w:rsid w:val="00D21155"/>
    <w:rsid w:val="00D22038"/>
    <w:rsid w:val="00D22159"/>
    <w:rsid w:val="00D223B7"/>
    <w:rsid w:val="00D225F6"/>
    <w:rsid w:val="00D22930"/>
    <w:rsid w:val="00D22EF6"/>
    <w:rsid w:val="00D233E4"/>
    <w:rsid w:val="00D2370C"/>
    <w:rsid w:val="00D23E4E"/>
    <w:rsid w:val="00D23F8E"/>
    <w:rsid w:val="00D2415D"/>
    <w:rsid w:val="00D248A0"/>
    <w:rsid w:val="00D25277"/>
    <w:rsid w:val="00D256FB"/>
    <w:rsid w:val="00D25B64"/>
    <w:rsid w:val="00D25C3F"/>
    <w:rsid w:val="00D25F5B"/>
    <w:rsid w:val="00D2684D"/>
    <w:rsid w:val="00D26DA4"/>
    <w:rsid w:val="00D27149"/>
    <w:rsid w:val="00D273D1"/>
    <w:rsid w:val="00D278AC"/>
    <w:rsid w:val="00D27CF7"/>
    <w:rsid w:val="00D3001E"/>
    <w:rsid w:val="00D30252"/>
    <w:rsid w:val="00D30A54"/>
    <w:rsid w:val="00D30ACC"/>
    <w:rsid w:val="00D30E46"/>
    <w:rsid w:val="00D3108F"/>
    <w:rsid w:val="00D311AA"/>
    <w:rsid w:val="00D311F9"/>
    <w:rsid w:val="00D312CC"/>
    <w:rsid w:val="00D31398"/>
    <w:rsid w:val="00D31B0D"/>
    <w:rsid w:val="00D31F08"/>
    <w:rsid w:val="00D3292E"/>
    <w:rsid w:val="00D334CB"/>
    <w:rsid w:val="00D33AE5"/>
    <w:rsid w:val="00D33DF8"/>
    <w:rsid w:val="00D3421B"/>
    <w:rsid w:val="00D350D1"/>
    <w:rsid w:val="00D35963"/>
    <w:rsid w:val="00D35CD7"/>
    <w:rsid w:val="00D35F86"/>
    <w:rsid w:val="00D360D9"/>
    <w:rsid w:val="00D366E5"/>
    <w:rsid w:val="00D3710D"/>
    <w:rsid w:val="00D3734E"/>
    <w:rsid w:val="00D37553"/>
    <w:rsid w:val="00D37B9B"/>
    <w:rsid w:val="00D4022C"/>
    <w:rsid w:val="00D404E2"/>
    <w:rsid w:val="00D40CC4"/>
    <w:rsid w:val="00D40D64"/>
    <w:rsid w:val="00D40DEF"/>
    <w:rsid w:val="00D4162F"/>
    <w:rsid w:val="00D42848"/>
    <w:rsid w:val="00D42CA6"/>
    <w:rsid w:val="00D43119"/>
    <w:rsid w:val="00D432A8"/>
    <w:rsid w:val="00D432C7"/>
    <w:rsid w:val="00D435AB"/>
    <w:rsid w:val="00D44DEA"/>
    <w:rsid w:val="00D451FB"/>
    <w:rsid w:val="00D453DE"/>
    <w:rsid w:val="00D4620B"/>
    <w:rsid w:val="00D46279"/>
    <w:rsid w:val="00D467BD"/>
    <w:rsid w:val="00D46F27"/>
    <w:rsid w:val="00D47CB1"/>
    <w:rsid w:val="00D50D52"/>
    <w:rsid w:val="00D50DDE"/>
    <w:rsid w:val="00D50FEC"/>
    <w:rsid w:val="00D51058"/>
    <w:rsid w:val="00D52F6B"/>
    <w:rsid w:val="00D530B7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6044A"/>
    <w:rsid w:val="00D60726"/>
    <w:rsid w:val="00D6085F"/>
    <w:rsid w:val="00D60BA6"/>
    <w:rsid w:val="00D60C2B"/>
    <w:rsid w:val="00D616DA"/>
    <w:rsid w:val="00D61E23"/>
    <w:rsid w:val="00D6284E"/>
    <w:rsid w:val="00D632BD"/>
    <w:rsid w:val="00D6387B"/>
    <w:rsid w:val="00D6388E"/>
    <w:rsid w:val="00D63E0C"/>
    <w:rsid w:val="00D63E7A"/>
    <w:rsid w:val="00D642BB"/>
    <w:rsid w:val="00D64613"/>
    <w:rsid w:val="00D64C9F"/>
    <w:rsid w:val="00D64EC4"/>
    <w:rsid w:val="00D65439"/>
    <w:rsid w:val="00D65F94"/>
    <w:rsid w:val="00D66051"/>
    <w:rsid w:val="00D66093"/>
    <w:rsid w:val="00D6799C"/>
    <w:rsid w:val="00D67C20"/>
    <w:rsid w:val="00D67D02"/>
    <w:rsid w:val="00D67FAC"/>
    <w:rsid w:val="00D70137"/>
    <w:rsid w:val="00D7032E"/>
    <w:rsid w:val="00D70C6A"/>
    <w:rsid w:val="00D70CEB"/>
    <w:rsid w:val="00D70D00"/>
    <w:rsid w:val="00D70FE7"/>
    <w:rsid w:val="00D710D8"/>
    <w:rsid w:val="00D712E9"/>
    <w:rsid w:val="00D71707"/>
    <w:rsid w:val="00D71C0D"/>
    <w:rsid w:val="00D71DE2"/>
    <w:rsid w:val="00D71E2B"/>
    <w:rsid w:val="00D71F6A"/>
    <w:rsid w:val="00D72E2B"/>
    <w:rsid w:val="00D737C2"/>
    <w:rsid w:val="00D7392A"/>
    <w:rsid w:val="00D74060"/>
    <w:rsid w:val="00D747DF"/>
    <w:rsid w:val="00D74B10"/>
    <w:rsid w:val="00D74C16"/>
    <w:rsid w:val="00D74DF3"/>
    <w:rsid w:val="00D74ED5"/>
    <w:rsid w:val="00D75195"/>
    <w:rsid w:val="00D75854"/>
    <w:rsid w:val="00D758C1"/>
    <w:rsid w:val="00D7593B"/>
    <w:rsid w:val="00D75959"/>
    <w:rsid w:val="00D75BC0"/>
    <w:rsid w:val="00D75FCC"/>
    <w:rsid w:val="00D761B4"/>
    <w:rsid w:val="00D76702"/>
    <w:rsid w:val="00D76897"/>
    <w:rsid w:val="00D76E1A"/>
    <w:rsid w:val="00D774C0"/>
    <w:rsid w:val="00D77783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6BF"/>
    <w:rsid w:val="00D8293C"/>
    <w:rsid w:val="00D82993"/>
    <w:rsid w:val="00D82E5F"/>
    <w:rsid w:val="00D82FD5"/>
    <w:rsid w:val="00D831CF"/>
    <w:rsid w:val="00D83306"/>
    <w:rsid w:val="00D834BF"/>
    <w:rsid w:val="00D835D7"/>
    <w:rsid w:val="00D83630"/>
    <w:rsid w:val="00D83B93"/>
    <w:rsid w:val="00D83C32"/>
    <w:rsid w:val="00D83E58"/>
    <w:rsid w:val="00D840BD"/>
    <w:rsid w:val="00D8421D"/>
    <w:rsid w:val="00D8469F"/>
    <w:rsid w:val="00D84ACA"/>
    <w:rsid w:val="00D84F33"/>
    <w:rsid w:val="00D85080"/>
    <w:rsid w:val="00D8515A"/>
    <w:rsid w:val="00D85400"/>
    <w:rsid w:val="00D85A6F"/>
    <w:rsid w:val="00D861F3"/>
    <w:rsid w:val="00D863F7"/>
    <w:rsid w:val="00D867C7"/>
    <w:rsid w:val="00D867DD"/>
    <w:rsid w:val="00D868C4"/>
    <w:rsid w:val="00D869CA"/>
    <w:rsid w:val="00D86B51"/>
    <w:rsid w:val="00D86EDD"/>
    <w:rsid w:val="00D8703B"/>
    <w:rsid w:val="00D87A2F"/>
    <w:rsid w:val="00D87BAC"/>
    <w:rsid w:val="00D90068"/>
    <w:rsid w:val="00D90899"/>
    <w:rsid w:val="00D9092A"/>
    <w:rsid w:val="00D90B10"/>
    <w:rsid w:val="00D90C9A"/>
    <w:rsid w:val="00D917FC"/>
    <w:rsid w:val="00D92F9A"/>
    <w:rsid w:val="00D930E1"/>
    <w:rsid w:val="00D936A9"/>
    <w:rsid w:val="00D93C83"/>
    <w:rsid w:val="00D93CE4"/>
    <w:rsid w:val="00D94533"/>
    <w:rsid w:val="00D9464A"/>
    <w:rsid w:val="00D94755"/>
    <w:rsid w:val="00D949C2"/>
    <w:rsid w:val="00D94CE1"/>
    <w:rsid w:val="00D94F90"/>
    <w:rsid w:val="00D952C7"/>
    <w:rsid w:val="00D95DCE"/>
    <w:rsid w:val="00D967C2"/>
    <w:rsid w:val="00D972D7"/>
    <w:rsid w:val="00D977C7"/>
    <w:rsid w:val="00DA005B"/>
    <w:rsid w:val="00DA057F"/>
    <w:rsid w:val="00DA071E"/>
    <w:rsid w:val="00DA0C53"/>
    <w:rsid w:val="00DA0F48"/>
    <w:rsid w:val="00DA0F56"/>
    <w:rsid w:val="00DA1003"/>
    <w:rsid w:val="00DA10AA"/>
    <w:rsid w:val="00DA1744"/>
    <w:rsid w:val="00DA19DA"/>
    <w:rsid w:val="00DA1A29"/>
    <w:rsid w:val="00DA22CC"/>
    <w:rsid w:val="00DA25F9"/>
    <w:rsid w:val="00DA2B37"/>
    <w:rsid w:val="00DA2EFD"/>
    <w:rsid w:val="00DA2F96"/>
    <w:rsid w:val="00DA35EC"/>
    <w:rsid w:val="00DA379A"/>
    <w:rsid w:val="00DA37D5"/>
    <w:rsid w:val="00DA3917"/>
    <w:rsid w:val="00DA3FDE"/>
    <w:rsid w:val="00DA44BC"/>
    <w:rsid w:val="00DA4537"/>
    <w:rsid w:val="00DA4BC8"/>
    <w:rsid w:val="00DA4C9B"/>
    <w:rsid w:val="00DA5463"/>
    <w:rsid w:val="00DA54BA"/>
    <w:rsid w:val="00DA5515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FA3"/>
    <w:rsid w:val="00DB055B"/>
    <w:rsid w:val="00DB0CAD"/>
    <w:rsid w:val="00DB1911"/>
    <w:rsid w:val="00DB1A75"/>
    <w:rsid w:val="00DB1EE3"/>
    <w:rsid w:val="00DB2432"/>
    <w:rsid w:val="00DB2A8A"/>
    <w:rsid w:val="00DB2BD1"/>
    <w:rsid w:val="00DB2F4E"/>
    <w:rsid w:val="00DB30D1"/>
    <w:rsid w:val="00DB37F2"/>
    <w:rsid w:val="00DB38C1"/>
    <w:rsid w:val="00DB415F"/>
    <w:rsid w:val="00DB515E"/>
    <w:rsid w:val="00DB5317"/>
    <w:rsid w:val="00DB5916"/>
    <w:rsid w:val="00DB5FED"/>
    <w:rsid w:val="00DB62A5"/>
    <w:rsid w:val="00DB62CB"/>
    <w:rsid w:val="00DB6838"/>
    <w:rsid w:val="00DB6ECB"/>
    <w:rsid w:val="00DB7125"/>
    <w:rsid w:val="00DB7C3C"/>
    <w:rsid w:val="00DC084E"/>
    <w:rsid w:val="00DC0ADF"/>
    <w:rsid w:val="00DC0CA0"/>
    <w:rsid w:val="00DC1019"/>
    <w:rsid w:val="00DC13D9"/>
    <w:rsid w:val="00DC20C7"/>
    <w:rsid w:val="00DC20FE"/>
    <w:rsid w:val="00DC2208"/>
    <w:rsid w:val="00DC2403"/>
    <w:rsid w:val="00DC243D"/>
    <w:rsid w:val="00DC2540"/>
    <w:rsid w:val="00DC257B"/>
    <w:rsid w:val="00DC263C"/>
    <w:rsid w:val="00DC2D57"/>
    <w:rsid w:val="00DC32BC"/>
    <w:rsid w:val="00DC33F5"/>
    <w:rsid w:val="00DC344E"/>
    <w:rsid w:val="00DC39AF"/>
    <w:rsid w:val="00DC3A60"/>
    <w:rsid w:val="00DC446F"/>
    <w:rsid w:val="00DC454F"/>
    <w:rsid w:val="00DC46D9"/>
    <w:rsid w:val="00DC4813"/>
    <w:rsid w:val="00DC4893"/>
    <w:rsid w:val="00DC509E"/>
    <w:rsid w:val="00DC5B63"/>
    <w:rsid w:val="00DC5E8F"/>
    <w:rsid w:val="00DC6656"/>
    <w:rsid w:val="00DC69FD"/>
    <w:rsid w:val="00DC6B25"/>
    <w:rsid w:val="00DC7771"/>
    <w:rsid w:val="00DD1671"/>
    <w:rsid w:val="00DD17CC"/>
    <w:rsid w:val="00DD1868"/>
    <w:rsid w:val="00DD1F11"/>
    <w:rsid w:val="00DD1F47"/>
    <w:rsid w:val="00DD2037"/>
    <w:rsid w:val="00DD267C"/>
    <w:rsid w:val="00DD2781"/>
    <w:rsid w:val="00DD27A5"/>
    <w:rsid w:val="00DD29BE"/>
    <w:rsid w:val="00DD2AA4"/>
    <w:rsid w:val="00DD2AEE"/>
    <w:rsid w:val="00DD2B23"/>
    <w:rsid w:val="00DD32AD"/>
    <w:rsid w:val="00DD3382"/>
    <w:rsid w:val="00DD3446"/>
    <w:rsid w:val="00DD373F"/>
    <w:rsid w:val="00DD430E"/>
    <w:rsid w:val="00DD4841"/>
    <w:rsid w:val="00DD4A65"/>
    <w:rsid w:val="00DD5622"/>
    <w:rsid w:val="00DD5635"/>
    <w:rsid w:val="00DD56AA"/>
    <w:rsid w:val="00DD5E83"/>
    <w:rsid w:val="00DD61C3"/>
    <w:rsid w:val="00DD61E9"/>
    <w:rsid w:val="00DD64B3"/>
    <w:rsid w:val="00DD6789"/>
    <w:rsid w:val="00DD6A64"/>
    <w:rsid w:val="00DD6CBC"/>
    <w:rsid w:val="00DD7951"/>
    <w:rsid w:val="00DD79AF"/>
    <w:rsid w:val="00DD7B09"/>
    <w:rsid w:val="00DE06B4"/>
    <w:rsid w:val="00DE0D87"/>
    <w:rsid w:val="00DE0E2E"/>
    <w:rsid w:val="00DE1945"/>
    <w:rsid w:val="00DE1B24"/>
    <w:rsid w:val="00DE1E8C"/>
    <w:rsid w:val="00DE291D"/>
    <w:rsid w:val="00DE2A3E"/>
    <w:rsid w:val="00DE32CD"/>
    <w:rsid w:val="00DE3633"/>
    <w:rsid w:val="00DE5861"/>
    <w:rsid w:val="00DE5ED7"/>
    <w:rsid w:val="00DE6035"/>
    <w:rsid w:val="00DE6F41"/>
    <w:rsid w:val="00DE7784"/>
    <w:rsid w:val="00DE7D60"/>
    <w:rsid w:val="00DE7F4E"/>
    <w:rsid w:val="00DF028D"/>
    <w:rsid w:val="00DF098C"/>
    <w:rsid w:val="00DF13A8"/>
    <w:rsid w:val="00DF163E"/>
    <w:rsid w:val="00DF1F0E"/>
    <w:rsid w:val="00DF2162"/>
    <w:rsid w:val="00DF23F6"/>
    <w:rsid w:val="00DF27C0"/>
    <w:rsid w:val="00DF2F23"/>
    <w:rsid w:val="00DF3820"/>
    <w:rsid w:val="00DF3877"/>
    <w:rsid w:val="00DF394D"/>
    <w:rsid w:val="00DF3B57"/>
    <w:rsid w:val="00DF3C19"/>
    <w:rsid w:val="00DF5622"/>
    <w:rsid w:val="00DF58A9"/>
    <w:rsid w:val="00DF58F6"/>
    <w:rsid w:val="00DF5A8A"/>
    <w:rsid w:val="00DF5AF6"/>
    <w:rsid w:val="00DF6279"/>
    <w:rsid w:val="00DF651B"/>
    <w:rsid w:val="00DF754A"/>
    <w:rsid w:val="00E0039C"/>
    <w:rsid w:val="00E006DA"/>
    <w:rsid w:val="00E00A21"/>
    <w:rsid w:val="00E00DA9"/>
    <w:rsid w:val="00E011F0"/>
    <w:rsid w:val="00E0164D"/>
    <w:rsid w:val="00E0194F"/>
    <w:rsid w:val="00E01A1F"/>
    <w:rsid w:val="00E01C60"/>
    <w:rsid w:val="00E02892"/>
    <w:rsid w:val="00E031D4"/>
    <w:rsid w:val="00E034E9"/>
    <w:rsid w:val="00E041CC"/>
    <w:rsid w:val="00E04279"/>
    <w:rsid w:val="00E058F0"/>
    <w:rsid w:val="00E058F9"/>
    <w:rsid w:val="00E05F73"/>
    <w:rsid w:val="00E0662A"/>
    <w:rsid w:val="00E06B4A"/>
    <w:rsid w:val="00E06B54"/>
    <w:rsid w:val="00E06BBA"/>
    <w:rsid w:val="00E06CB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743"/>
    <w:rsid w:val="00E10E65"/>
    <w:rsid w:val="00E10F28"/>
    <w:rsid w:val="00E11178"/>
    <w:rsid w:val="00E111C1"/>
    <w:rsid w:val="00E116D8"/>
    <w:rsid w:val="00E11732"/>
    <w:rsid w:val="00E11C46"/>
    <w:rsid w:val="00E121CD"/>
    <w:rsid w:val="00E12926"/>
    <w:rsid w:val="00E1294E"/>
    <w:rsid w:val="00E12A5B"/>
    <w:rsid w:val="00E12F1D"/>
    <w:rsid w:val="00E13086"/>
    <w:rsid w:val="00E13429"/>
    <w:rsid w:val="00E13589"/>
    <w:rsid w:val="00E139A4"/>
    <w:rsid w:val="00E14B92"/>
    <w:rsid w:val="00E14FBB"/>
    <w:rsid w:val="00E1583A"/>
    <w:rsid w:val="00E163D7"/>
    <w:rsid w:val="00E17D7B"/>
    <w:rsid w:val="00E201BB"/>
    <w:rsid w:val="00E202A6"/>
    <w:rsid w:val="00E20AC3"/>
    <w:rsid w:val="00E21DEB"/>
    <w:rsid w:val="00E226A5"/>
    <w:rsid w:val="00E227D9"/>
    <w:rsid w:val="00E229AB"/>
    <w:rsid w:val="00E22AF2"/>
    <w:rsid w:val="00E22E29"/>
    <w:rsid w:val="00E23889"/>
    <w:rsid w:val="00E23C99"/>
    <w:rsid w:val="00E240F9"/>
    <w:rsid w:val="00E2476D"/>
    <w:rsid w:val="00E2512C"/>
    <w:rsid w:val="00E25133"/>
    <w:rsid w:val="00E257E7"/>
    <w:rsid w:val="00E25A01"/>
    <w:rsid w:val="00E25A55"/>
    <w:rsid w:val="00E2602D"/>
    <w:rsid w:val="00E26052"/>
    <w:rsid w:val="00E267D7"/>
    <w:rsid w:val="00E26FBE"/>
    <w:rsid w:val="00E27041"/>
    <w:rsid w:val="00E2712F"/>
    <w:rsid w:val="00E27335"/>
    <w:rsid w:val="00E27D6A"/>
    <w:rsid w:val="00E30B9D"/>
    <w:rsid w:val="00E30DDF"/>
    <w:rsid w:val="00E30F00"/>
    <w:rsid w:val="00E31125"/>
    <w:rsid w:val="00E3118E"/>
    <w:rsid w:val="00E31474"/>
    <w:rsid w:val="00E31891"/>
    <w:rsid w:val="00E3236E"/>
    <w:rsid w:val="00E3246E"/>
    <w:rsid w:val="00E333D2"/>
    <w:rsid w:val="00E33AE1"/>
    <w:rsid w:val="00E33EEF"/>
    <w:rsid w:val="00E35E05"/>
    <w:rsid w:val="00E3600D"/>
    <w:rsid w:val="00E367D6"/>
    <w:rsid w:val="00E36B3A"/>
    <w:rsid w:val="00E3741A"/>
    <w:rsid w:val="00E3767A"/>
    <w:rsid w:val="00E379EC"/>
    <w:rsid w:val="00E37C9B"/>
    <w:rsid w:val="00E402E7"/>
    <w:rsid w:val="00E4136F"/>
    <w:rsid w:val="00E415DB"/>
    <w:rsid w:val="00E419F7"/>
    <w:rsid w:val="00E41A7B"/>
    <w:rsid w:val="00E41DBC"/>
    <w:rsid w:val="00E41FB7"/>
    <w:rsid w:val="00E420A8"/>
    <w:rsid w:val="00E4211D"/>
    <w:rsid w:val="00E42201"/>
    <w:rsid w:val="00E427D7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ECF"/>
    <w:rsid w:val="00E44FC5"/>
    <w:rsid w:val="00E456B9"/>
    <w:rsid w:val="00E45722"/>
    <w:rsid w:val="00E45A7E"/>
    <w:rsid w:val="00E46185"/>
    <w:rsid w:val="00E469E2"/>
    <w:rsid w:val="00E472DF"/>
    <w:rsid w:val="00E4781D"/>
    <w:rsid w:val="00E47D75"/>
    <w:rsid w:val="00E501CB"/>
    <w:rsid w:val="00E502B7"/>
    <w:rsid w:val="00E50624"/>
    <w:rsid w:val="00E50EDD"/>
    <w:rsid w:val="00E51227"/>
    <w:rsid w:val="00E51F42"/>
    <w:rsid w:val="00E5238B"/>
    <w:rsid w:val="00E527A2"/>
    <w:rsid w:val="00E52A30"/>
    <w:rsid w:val="00E52B33"/>
    <w:rsid w:val="00E52FE1"/>
    <w:rsid w:val="00E533B4"/>
    <w:rsid w:val="00E53472"/>
    <w:rsid w:val="00E5382C"/>
    <w:rsid w:val="00E53FB3"/>
    <w:rsid w:val="00E54012"/>
    <w:rsid w:val="00E54623"/>
    <w:rsid w:val="00E54C60"/>
    <w:rsid w:val="00E55147"/>
    <w:rsid w:val="00E553FC"/>
    <w:rsid w:val="00E55A32"/>
    <w:rsid w:val="00E56878"/>
    <w:rsid w:val="00E56D8A"/>
    <w:rsid w:val="00E56D9E"/>
    <w:rsid w:val="00E57975"/>
    <w:rsid w:val="00E57E20"/>
    <w:rsid w:val="00E6017F"/>
    <w:rsid w:val="00E6088F"/>
    <w:rsid w:val="00E60962"/>
    <w:rsid w:val="00E609E8"/>
    <w:rsid w:val="00E60DC8"/>
    <w:rsid w:val="00E616AA"/>
    <w:rsid w:val="00E61D2E"/>
    <w:rsid w:val="00E61FFF"/>
    <w:rsid w:val="00E62408"/>
    <w:rsid w:val="00E62EA9"/>
    <w:rsid w:val="00E63083"/>
    <w:rsid w:val="00E63860"/>
    <w:rsid w:val="00E638DA"/>
    <w:rsid w:val="00E6413E"/>
    <w:rsid w:val="00E653CA"/>
    <w:rsid w:val="00E65677"/>
    <w:rsid w:val="00E65AEF"/>
    <w:rsid w:val="00E65F9C"/>
    <w:rsid w:val="00E66007"/>
    <w:rsid w:val="00E66682"/>
    <w:rsid w:val="00E66905"/>
    <w:rsid w:val="00E67D68"/>
    <w:rsid w:val="00E70865"/>
    <w:rsid w:val="00E70986"/>
    <w:rsid w:val="00E71108"/>
    <w:rsid w:val="00E7157C"/>
    <w:rsid w:val="00E71628"/>
    <w:rsid w:val="00E7184A"/>
    <w:rsid w:val="00E7253C"/>
    <w:rsid w:val="00E725B7"/>
    <w:rsid w:val="00E72A35"/>
    <w:rsid w:val="00E73371"/>
    <w:rsid w:val="00E73ACA"/>
    <w:rsid w:val="00E73C43"/>
    <w:rsid w:val="00E73D76"/>
    <w:rsid w:val="00E73F27"/>
    <w:rsid w:val="00E74BDE"/>
    <w:rsid w:val="00E74CCA"/>
    <w:rsid w:val="00E751DD"/>
    <w:rsid w:val="00E75322"/>
    <w:rsid w:val="00E75567"/>
    <w:rsid w:val="00E75734"/>
    <w:rsid w:val="00E757E6"/>
    <w:rsid w:val="00E75899"/>
    <w:rsid w:val="00E75E45"/>
    <w:rsid w:val="00E76704"/>
    <w:rsid w:val="00E76853"/>
    <w:rsid w:val="00E772AA"/>
    <w:rsid w:val="00E7796C"/>
    <w:rsid w:val="00E77E23"/>
    <w:rsid w:val="00E80118"/>
    <w:rsid w:val="00E80363"/>
    <w:rsid w:val="00E804F8"/>
    <w:rsid w:val="00E8091F"/>
    <w:rsid w:val="00E81139"/>
    <w:rsid w:val="00E81246"/>
    <w:rsid w:val="00E8166B"/>
    <w:rsid w:val="00E81931"/>
    <w:rsid w:val="00E81E1C"/>
    <w:rsid w:val="00E82571"/>
    <w:rsid w:val="00E825BA"/>
    <w:rsid w:val="00E82C7A"/>
    <w:rsid w:val="00E83C05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12D"/>
    <w:rsid w:val="00E877A0"/>
    <w:rsid w:val="00E87ACE"/>
    <w:rsid w:val="00E87B9E"/>
    <w:rsid w:val="00E9020B"/>
    <w:rsid w:val="00E9044D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D64"/>
    <w:rsid w:val="00E94F7A"/>
    <w:rsid w:val="00E9521E"/>
    <w:rsid w:val="00E955A5"/>
    <w:rsid w:val="00E960DD"/>
    <w:rsid w:val="00E96609"/>
    <w:rsid w:val="00E96966"/>
    <w:rsid w:val="00E97083"/>
    <w:rsid w:val="00E9751E"/>
    <w:rsid w:val="00EA01E6"/>
    <w:rsid w:val="00EA05F1"/>
    <w:rsid w:val="00EA0DA2"/>
    <w:rsid w:val="00EA1252"/>
    <w:rsid w:val="00EA1260"/>
    <w:rsid w:val="00EA12CE"/>
    <w:rsid w:val="00EA166F"/>
    <w:rsid w:val="00EA1981"/>
    <w:rsid w:val="00EA21C3"/>
    <w:rsid w:val="00EA22F6"/>
    <w:rsid w:val="00EA26BD"/>
    <w:rsid w:val="00EA2DDB"/>
    <w:rsid w:val="00EA3758"/>
    <w:rsid w:val="00EA4513"/>
    <w:rsid w:val="00EA489E"/>
    <w:rsid w:val="00EA4E4C"/>
    <w:rsid w:val="00EA4F6B"/>
    <w:rsid w:val="00EA4F94"/>
    <w:rsid w:val="00EA6135"/>
    <w:rsid w:val="00EA67EF"/>
    <w:rsid w:val="00EA6DB7"/>
    <w:rsid w:val="00EA6F71"/>
    <w:rsid w:val="00EA748C"/>
    <w:rsid w:val="00EA74AF"/>
    <w:rsid w:val="00EA75DF"/>
    <w:rsid w:val="00EA75F8"/>
    <w:rsid w:val="00EA7FC5"/>
    <w:rsid w:val="00EB0039"/>
    <w:rsid w:val="00EB047B"/>
    <w:rsid w:val="00EB06D0"/>
    <w:rsid w:val="00EB0968"/>
    <w:rsid w:val="00EB09C7"/>
    <w:rsid w:val="00EB1519"/>
    <w:rsid w:val="00EB1A1A"/>
    <w:rsid w:val="00EB1AF2"/>
    <w:rsid w:val="00EB1DDC"/>
    <w:rsid w:val="00EB2951"/>
    <w:rsid w:val="00EB42DA"/>
    <w:rsid w:val="00EB4495"/>
    <w:rsid w:val="00EB47AA"/>
    <w:rsid w:val="00EB5459"/>
    <w:rsid w:val="00EB5EC6"/>
    <w:rsid w:val="00EB626F"/>
    <w:rsid w:val="00EB6794"/>
    <w:rsid w:val="00EB6C5A"/>
    <w:rsid w:val="00EB7456"/>
    <w:rsid w:val="00EB7730"/>
    <w:rsid w:val="00EB79EF"/>
    <w:rsid w:val="00EB7C9A"/>
    <w:rsid w:val="00EB7FB0"/>
    <w:rsid w:val="00EC03B0"/>
    <w:rsid w:val="00EC04A1"/>
    <w:rsid w:val="00EC05BC"/>
    <w:rsid w:val="00EC06A0"/>
    <w:rsid w:val="00EC1896"/>
    <w:rsid w:val="00EC2266"/>
    <w:rsid w:val="00EC269B"/>
    <w:rsid w:val="00EC2731"/>
    <w:rsid w:val="00EC2757"/>
    <w:rsid w:val="00EC29AA"/>
    <w:rsid w:val="00EC2B63"/>
    <w:rsid w:val="00EC2EE3"/>
    <w:rsid w:val="00EC3946"/>
    <w:rsid w:val="00EC4175"/>
    <w:rsid w:val="00EC48B0"/>
    <w:rsid w:val="00EC4926"/>
    <w:rsid w:val="00EC53DD"/>
    <w:rsid w:val="00EC579E"/>
    <w:rsid w:val="00EC6040"/>
    <w:rsid w:val="00EC61BD"/>
    <w:rsid w:val="00EC6CE1"/>
    <w:rsid w:val="00EC6FC3"/>
    <w:rsid w:val="00EC75D6"/>
    <w:rsid w:val="00EC78E3"/>
    <w:rsid w:val="00ED0057"/>
    <w:rsid w:val="00ED0290"/>
    <w:rsid w:val="00ED0B5A"/>
    <w:rsid w:val="00ED0CF3"/>
    <w:rsid w:val="00ED0FE4"/>
    <w:rsid w:val="00ED1118"/>
    <w:rsid w:val="00ED116F"/>
    <w:rsid w:val="00ED1335"/>
    <w:rsid w:val="00ED17C1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FA"/>
    <w:rsid w:val="00ED4F07"/>
    <w:rsid w:val="00ED4F91"/>
    <w:rsid w:val="00ED5015"/>
    <w:rsid w:val="00ED5F3D"/>
    <w:rsid w:val="00ED6364"/>
    <w:rsid w:val="00ED64E8"/>
    <w:rsid w:val="00ED664B"/>
    <w:rsid w:val="00ED6A98"/>
    <w:rsid w:val="00ED6E82"/>
    <w:rsid w:val="00ED714B"/>
    <w:rsid w:val="00ED765F"/>
    <w:rsid w:val="00ED7B5D"/>
    <w:rsid w:val="00ED7B93"/>
    <w:rsid w:val="00ED7DDE"/>
    <w:rsid w:val="00EE00BE"/>
    <w:rsid w:val="00EE0211"/>
    <w:rsid w:val="00EE0938"/>
    <w:rsid w:val="00EE0CA6"/>
    <w:rsid w:val="00EE0F24"/>
    <w:rsid w:val="00EE0FFE"/>
    <w:rsid w:val="00EE17DF"/>
    <w:rsid w:val="00EE1A76"/>
    <w:rsid w:val="00EE2587"/>
    <w:rsid w:val="00EE304A"/>
    <w:rsid w:val="00EE3C4B"/>
    <w:rsid w:val="00EE3E76"/>
    <w:rsid w:val="00EE5208"/>
    <w:rsid w:val="00EE5A8A"/>
    <w:rsid w:val="00EE768C"/>
    <w:rsid w:val="00EE7F9A"/>
    <w:rsid w:val="00EF08FD"/>
    <w:rsid w:val="00EF0FA2"/>
    <w:rsid w:val="00EF1308"/>
    <w:rsid w:val="00EF13C5"/>
    <w:rsid w:val="00EF1583"/>
    <w:rsid w:val="00EF1A51"/>
    <w:rsid w:val="00EF1CD0"/>
    <w:rsid w:val="00EF28F2"/>
    <w:rsid w:val="00EF2AFD"/>
    <w:rsid w:val="00EF3424"/>
    <w:rsid w:val="00EF370F"/>
    <w:rsid w:val="00EF3D7A"/>
    <w:rsid w:val="00EF3DFA"/>
    <w:rsid w:val="00EF403E"/>
    <w:rsid w:val="00EF4416"/>
    <w:rsid w:val="00EF493A"/>
    <w:rsid w:val="00EF57AC"/>
    <w:rsid w:val="00EF57D9"/>
    <w:rsid w:val="00EF6B79"/>
    <w:rsid w:val="00EF6B9D"/>
    <w:rsid w:val="00EF6D60"/>
    <w:rsid w:val="00F00C4F"/>
    <w:rsid w:val="00F00F1E"/>
    <w:rsid w:val="00F019DC"/>
    <w:rsid w:val="00F01F00"/>
    <w:rsid w:val="00F021C5"/>
    <w:rsid w:val="00F026F4"/>
    <w:rsid w:val="00F029F8"/>
    <w:rsid w:val="00F02F68"/>
    <w:rsid w:val="00F032B5"/>
    <w:rsid w:val="00F0339E"/>
    <w:rsid w:val="00F03993"/>
    <w:rsid w:val="00F03B35"/>
    <w:rsid w:val="00F03CF0"/>
    <w:rsid w:val="00F04A70"/>
    <w:rsid w:val="00F04AD1"/>
    <w:rsid w:val="00F051DE"/>
    <w:rsid w:val="00F05352"/>
    <w:rsid w:val="00F0591C"/>
    <w:rsid w:val="00F059D8"/>
    <w:rsid w:val="00F05E57"/>
    <w:rsid w:val="00F0639A"/>
    <w:rsid w:val="00F06645"/>
    <w:rsid w:val="00F06719"/>
    <w:rsid w:val="00F0697C"/>
    <w:rsid w:val="00F06B0A"/>
    <w:rsid w:val="00F07F65"/>
    <w:rsid w:val="00F07FEC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2DD"/>
    <w:rsid w:val="00F1342D"/>
    <w:rsid w:val="00F13513"/>
    <w:rsid w:val="00F13C17"/>
    <w:rsid w:val="00F13F23"/>
    <w:rsid w:val="00F144AE"/>
    <w:rsid w:val="00F144D1"/>
    <w:rsid w:val="00F14A01"/>
    <w:rsid w:val="00F150B6"/>
    <w:rsid w:val="00F151C0"/>
    <w:rsid w:val="00F155C9"/>
    <w:rsid w:val="00F15C13"/>
    <w:rsid w:val="00F1612F"/>
    <w:rsid w:val="00F16D2B"/>
    <w:rsid w:val="00F17068"/>
    <w:rsid w:val="00F171F2"/>
    <w:rsid w:val="00F1785B"/>
    <w:rsid w:val="00F17ACE"/>
    <w:rsid w:val="00F17DA0"/>
    <w:rsid w:val="00F2092E"/>
    <w:rsid w:val="00F20B9E"/>
    <w:rsid w:val="00F20DAB"/>
    <w:rsid w:val="00F21C67"/>
    <w:rsid w:val="00F229B7"/>
    <w:rsid w:val="00F22C4C"/>
    <w:rsid w:val="00F23275"/>
    <w:rsid w:val="00F234B3"/>
    <w:rsid w:val="00F24672"/>
    <w:rsid w:val="00F24708"/>
    <w:rsid w:val="00F24AF0"/>
    <w:rsid w:val="00F24C7F"/>
    <w:rsid w:val="00F24FD0"/>
    <w:rsid w:val="00F250CE"/>
    <w:rsid w:val="00F25A09"/>
    <w:rsid w:val="00F25BEB"/>
    <w:rsid w:val="00F25E2C"/>
    <w:rsid w:val="00F2609F"/>
    <w:rsid w:val="00F2616B"/>
    <w:rsid w:val="00F264B4"/>
    <w:rsid w:val="00F2656C"/>
    <w:rsid w:val="00F26D33"/>
    <w:rsid w:val="00F26ECC"/>
    <w:rsid w:val="00F27263"/>
    <w:rsid w:val="00F27433"/>
    <w:rsid w:val="00F27809"/>
    <w:rsid w:val="00F27B28"/>
    <w:rsid w:val="00F27CC2"/>
    <w:rsid w:val="00F27E1C"/>
    <w:rsid w:val="00F30C22"/>
    <w:rsid w:val="00F30ECA"/>
    <w:rsid w:val="00F3139C"/>
    <w:rsid w:val="00F315EE"/>
    <w:rsid w:val="00F3257D"/>
    <w:rsid w:val="00F32AE9"/>
    <w:rsid w:val="00F32BC1"/>
    <w:rsid w:val="00F32C92"/>
    <w:rsid w:val="00F337AB"/>
    <w:rsid w:val="00F33AD5"/>
    <w:rsid w:val="00F33AE4"/>
    <w:rsid w:val="00F33E11"/>
    <w:rsid w:val="00F33F3E"/>
    <w:rsid w:val="00F342ED"/>
    <w:rsid w:val="00F345FE"/>
    <w:rsid w:val="00F34CFE"/>
    <w:rsid w:val="00F34E94"/>
    <w:rsid w:val="00F350C5"/>
    <w:rsid w:val="00F35107"/>
    <w:rsid w:val="00F35315"/>
    <w:rsid w:val="00F35E32"/>
    <w:rsid w:val="00F36205"/>
    <w:rsid w:val="00F36320"/>
    <w:rsid w:val="00F36399"/>
    <w:rsid w:val="00F37043"/>
    <w:rsid w:val="00F3731A"/>
    <w:rsid w:val="00F37A32"/>
    <w:rsid w:val="00F4031E"/>
    <w:rsid w:val="00F40D85"/>
    <w:rsid w:val="00F40FB9"/>
    <w:rsid w:val="00F4150C"/>
    <w:rsid w:val="00F416FC"/>
    <w:rsid w:val="00F4236A"/>
    <w:rsid w:val="00F42C63"/>
    <w:rsid w:val="00F43541"/>
    <w:rsid w:val="00F43836"/>
    <w:rsid w:val="00F43BAD"/>
    <w:rsid w:val="00F43DFF"/>
    <w:rsid w:val="00F4436E"/>
    <w:rsid w:val="00F44B69"/>
    <w:rsid w:val="00F44CA2"/>
    <w:rsid w:val="00F44CA5"/>
    <w:rsid w:val="00F44D14"/>
    <w:rsid w:val="00F44F99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500A6"/>
    <w:rsid w:val="00F50402"/>
    <w:rsid w:val="00F50BAA"/>
    <w:rsid w:val="00F5160A"/>
    <w:rsid w:val="00F518DA"/>
    <w:rsid w:val="00F51EF1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4F34"/>
    <w:rsid w:val="00F550C0"/>
    <w:rsid w:val="00F55831"/>
    <w:rsid w:val="00F55F53"/>
    <w:rsid w:val="00F5639D"/>
    <w:rsid w:val="00F569EA"/>
    <w:rsid w:val="00F56B85"/>
    <w:rsid w:val="00F56EEB"/>
    <w:rsid w:val="00F5752E"/>
    <w:rsid w:val="00F5766F"/>
    <w:rsid w:val="00F57B74"/>
    <w:rsid w:val="00F57E0E"/>
    <w:rsid w:val="00F57E2C"/>
    <w:rsid w:val="00F60162"/>
    <w:rsid w:val="00F60181"/>
    <w:rsid w:val="00F602D1"/>
    <w:rsid w:val="00F607EE"/>
    <w:rsid w:val="00F60CB6"/>
    <w:rsid w:val="00F60CD7"/>
    <w:rsid w:val="00F60F81"/>
    <w:rsid w:val="00F61DFF"/>
    <w:rsid w:val="00F623B8"/>
    <w:rsid w:val="00F627FA"/>
    <w:rsid w:val="00F62F0A"/>
    <w:rsid w:val="00F6322E"/>
    <w:rsid w:val="00F6336E"/>
    <w:rsid w:val="00F63712"/>
    <w:rsid w:val="00F63FDB"/>
    <w:rsid w:val="00F64133"/>
    <w:rsid w:val="00F642BF"/>
    <w:rsid w:val="00F64323"/>
    <w:rsid w:val="00F64670"/>
    <w:rsid w:val="00F64DD1"/>
    <w:rsid w:val="00F64FBF"/>
    <w:rsid w:val="00F65617"/>
    <w:rsid w:val="00F65E7A"/>
    <w:rsid w:val="00F66AAD"/>
    <w:rsid w:val="00F66FA1"/>
    <w:rsid w:val="00F673BD"/>
    <w:rsid w:val="00F6753A"/>
    <w:rsid w:val="00F678AD"/>
    <w:rsid w:val="00F67E91"/>
    <w:rsid w:val="00F707D3"/>
    <w:rsid w:val="00F70E00"/>
    <w:rsid w:val="00F71317"/>
    <w:rsid w:val="00F71546"/>
    <w:rsid w:val="00F7155C"/>
    <w:rsid w:val="00F71896"/>
    <w:rsid w:val="00F71922"/>
    <w:rsid w:val="00F722FD"/>
    <w:rsid w:val="00F733D9"/>
    <w:rsid w:val="00F736CD"/>
    <w:rsid w:val="00F73C68"/>
    <w:rsid w:val="00F744F7"/>
    <w:rsid w:val="00F746A7"/>
    <w:rsid w:val="00F74B47"/>
    <w:rsid w:val="00F74D94"/>
    <w:rsid w:val="00F750D1"/>
    <w:rsid w:val="00F752C2"/>
    <w:rsid w:val="00F75629"/>
    <w:rsid w:val="00F75E42"/>
    <w:rsid w:val="00F76799"/>
    <w:rsid w:val="00F76F89"/>
    <w:rsid w:val="00F77932"/>
    <w:rsid w:val="00F77BC8"/>
    <w:rsid w:val="00F77DFA"/>
    <w:rsid w:val="00F8007F"/>
    <w:rsid w:val="00F8054C"/>
    <w:rsid w:val="00F80874"/>
    <w:rsid w:val="00F80994"/>
    <w:rsid w:val="00F80A7E"/>
    <w:rsid w:val="00F81298"/>
    <w:rsid w:val="00F815D1"/>
    <w:rsid w:val="00F81EB3"/>
    <w:rsid w:val="00F822FB"/>
    <w:rsid w:val="00F823A8"/>
    <w:rsid w:val="00F832F8"/>
    <w:rsid w:val="00F83774"/>
    <w:rsid w:val="00F843E4"/>
    <w:rsid w:val="00F84A53"/>
    <w:rsid w:val="00F84B0A"/>
    <w:rsid w:val="00F84F5A"/>
    <w:rsid w:val="00F85270"/>
    <w:rsid w:val="00F85331"/>
    <w:rsid w:val="00F85514"/>
    <w:rsid w:val="00F85954"/>
    <w:rsid w:val="00F859A3"/>
    <w:rsid w:val="00F8646E"/>
    <w:rsid w:val="00F8666A"/>
    <w:rsid w:val="00F86CD4"/>
    <w:rsid w:val="00F86E88"/>
    <w:rsid w:val="00F87088"/>
    <w:rsid w:val="00F906D6"/>
    <w:rsid w:val="00F9087C"/>
    <w:rsid w:val="00F909CA"/>
    <w:rsid w:val="00F90BC8"/>
    <w:rsid w:val="00F915A9"/>
    <w:rsid w:val="00F91773"/>
    <w:rsid w:val="00F91A8F"/>
    <w:rsid w:val="00F91BBE"/>
    <w:rsid w:val="00F91D48"/>
    <w:rsid w:val="00F91FE8"/>
    <w:rsid w:val="00F9207F"/>
    <w:rsid w:val="00F929D7"/>
    <w:rsid w:val="00F9313F"/>
    <w:rsid w:val="00F932DF"/>
    <w:rsid w:val="00F93387"/>
    <w:rsid w:val="00F9352A"/>
    <w:rsid w:val="00F93F27"/>
    <w:rsid w:val="00F9410B"/>
    <w:rsid w:val="00F942CE"/>
    <w:rsid w:val="00F952B7"/>
    <w:rsid w:val="00F95436"/>
    <w:rsid w:val="00F955BE"/>
    <w:rsid w:val="00F959DD"/>
    <w:rsid w:val="00F95D91"/>
    <w:rsid w:val="00F96DFD"/>
    <w:rsid w:val="00F97212"/>
    <w:rsid w:val="00F9724B"/>
    <w:rsid w:val="00F97722"/>
    <w:rsid w:val="00F97A75"/>
    <w:rsid w:val="00FA004A"/>
    <w:rsid w:val="00FA00B4"/>
    <w:rsid w:val="00FA01CB"/>
    <w:rsid w:val="00FA0634"/>
    <w:rsid w:val="00FA14F1"/>
    <w:rsid w:val="00FA1BD0"/>
    <w:rsid w:val="00FA25BF"/>
    <w:rsid w:val="00FA2795"/>
    <w:rsid w:val="00FA28AE"/>
    <w:rsid w:val="00FA30D5"/>
    <w:rsid w:val="00FA3A01"/>
    <w:rsid w:val="00FA3D8B"/>
    <w:rsid w:val="00FA4999"/>
    <w:rsid w:val="00FA4D61"/>
    <w:rsid w:val="00FA4F0F"/>
    <w:rsid w:val="00FA507C"/>
    <w:rsid w:val="00FA565E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D0"/>
    <w:rsid w:val="00FB36E9"/>
    <w:rsid w:val="00FB3810"/>
    <w:rsid w:val="00FB39D8"/>
    <w:rsid w:val="00FB3AC1"/>
    <w:rsid w:val="00FB3B90"/>
    <w:rsid w:val="00FB4029"/>
    <w:rsid w:val="00FB4272"/>
    <w:rsid w:val="00FB4450"/>
    <w:rsid w:val="00FB44BE"/>
    <w:rsid w:val="00FB50F5"/>
    <w:rsid w:val="00FB5781"/>
    <w:rsid w:val="00FB6170"/>
    <w:rsid w:val="00FB6231"/>
    <w:rsid w:val="00FB66B4"/>
    <w:rsid w:val="00FB7273"/>
    <w:rsid w:val="00FB7969"/>
    <w:rsid w:val="00FC01A4"/>
    <w:rsid w:val="00FC0887"/>
    <w:rsid w:val="00FC0BD2"/>
    <w:rsid w:val="00FC0D66"/>
    <w:rsid w:val="00FC13E4"/>
    <w:rsid w:val="00FC19D2"/>
    <w:rsid w:val="00FC1D08"/>
    <w:rsid w:val="00FC1DC0"/>
    <w:rsid w:val="00FC2454"/>
    <w:rsid w:val="00FC27C4"/>
    <w:rsid w:val="00FC2D72"/>
    <w:rsid w:val="00FC3DBE"/>
    <w:rsid w:val="00FC3ED6"/>
    <w:rsid w:val="00FC404D"/>
    <w:rsid w:val="00FC472E"/>
    <w:rsid w:val="00FC4818"/>
    <w:rsid w:val="00FC4B58"/>
    <w:rsid w:val="00FC58C3"/>
    <w:rsid w:val="00FC5F13"/>
    <w:rsid w:val="00FC613E"/>
    <w:rsid w:val="00FC6A8D"/>
    <w:rsid w:val="00FC752F"/>
    <w:rsid w:val="00FC77BF"/>
    <w:rsid w:val="00FC7AFD"/>
    <w:rsid w:val="00FC7D81"/>
    <w:rsid w:val="00FC7E21"/>
    <w:rsid w:val="00FD05D6"/>
    <w:rsid w:val="00FD08C1"/>
    <w:rsid w:val="00FD0A2F"/>
    <w:rsid w:val="00FD1050"/>
    <w:rsid w:val="00FD1083"/>
    <w:rsid w:val="00FD1474"/>
    <w:rsid w:val="00FD203C"/>
    <w:rsid w:val="00FD2132"/>
    <w:rsid w:val="00FD24C4"/>
    <w:rsid w:val="00FD2697"/>
    <w:rsid w:val="00FD27EC"/>
    <w:rsid w:val="00FD2FAC"/>
    <w:rsid w:val="00FD3623"/>
    <w:rsid w:val="00FD3D26"/>
    <w:rsid w:val="00FD3FDE"/>
    <w:rsid w:val="00FD440A"/>
    <w:rsid w:val="00FD508B"/>
    <w:rsid w:val="00FD582E"/>
    <w:rsid w:val="00FD62A6"/>
    <w:rsid w:val="00FD62C5"/>
    <w:rsid w:val="00FD64AF"/>
    <w:rsid w:val="00FD695A"/>
    <w:rsid w:val="00FD6A75"/>
    <w:rsid w:val="00FD6C74"/>
    <w:rsid w:val="00FD6D50"/>
    <w:rsid w:val="00FD7188"/>
    <w:rsid w:val="00FD7897"/>
    <w:rsid w:val="00FE02A3"/>
    <w:rsid w:val="00FE0C4F"/>
    <w:rsid w:val="00FE10C5"/>
    <w:rsid w:val="00FE11D0"/>
    <w:rsid w:val="00FE1D13"/>
    <w:rsid w:val="00FE1FEB"/>
    <w:rsid w:val="00FE2306"/>
    <w:rsid w:val="00FE2349"/>
    <w:rsid w:val="00FE2F08"/>
    <w:rsid w:val="00FE389A"/>
    <w:rsid w:val="00FE3D97"/>
    <w:rsid w:val="00FE3E6F"/>
    <w:rsid w:val="00FE3EF9"/>
    <w:rsid w:val="00FE4AB0"/>
    <w:rsid w:val="00FE4DC8"/>
    <w:rsid w:val="00FE4F25"/>
    <w:rsid w:val="00FE527D"/>
    <w:rsid w:val="00FE58F9"/>
    <w:rsid w:val="00FE5E1B"/>
    <w:rsid w:val="00FE6277"/>
    <w:rsid w:val="00FE62DA"/>
    <w:rsid w:val="00FE6CD0"/>
    <w:rsid w:val="00FE6D1D"/>
    <w:rsid w:val="00FE7576"/>
    <w:rsid w:val="00FE77CB"/>
    <w:rsid w:val="00FE789F"/>
    <w:rsid w:val="00FE7DB3"/>
    <w:rsid w:val="00FF092E"/>
    <w:rsid w:val="00FF0AA9"/>
    <w:rsid w:val="00FF0F5F"/>
    <w:rsid w:val="00FF1812"/>
    <w:rsid w:val="00FF1E58"/>
    <w:rsid w:val="00FF1FCE"/>
    <w:rsid w:val="00FF1FE1"/>
    <w:rsid w:val="00FF2874"/>
    <w:rsid w:val="00FF2A7E"/>
    <w:rsid w:val="00FF3017"/>
    <w:rsid w:val="00FF3301"/>
    <w:rsid w:val="00FF387B"/>
    <w:rsid w:val="00FF3969"/>
    <w:rsid w:val="00FF3AFF"/>
    <w:rsid w:val="00FF3BB9"/>
    <w:rsid w:val="00FF3BDB"/>
    <w:rsid w:val="00FF4121"/>
    <w:rsid w:val="00FF439A"/>
    <w:rsid w:val="00FF43C7"/>
    <w:rsid w:val="00FF456B"/>
    <w:rsid w:val="00FF49AC"/>
    <w:rsid w:val="00FF5A7E"/>
    <w:rsid w:val="00FF5ED8"/>
    <w:rsid w:val="00FF602F"/>
    <w:rsid w:val="00FF615F"/>
    <w:rsid w:val="00FF6332"/>
    <w:rsid w:val="00FF6586"/>
    <w:rsid w:val="00FF6C19"/>
    <w:rsid w:val="00FF717A"/>
    <w:rsid w:val="00FF74C4"/>
    <w:rsid w:val="00FF754B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6">
      <o:colormru v:ext="edit" colors="#025328,green,#490c6e,#6b44ba,white"/>
    </o:shapedefaults>
    <o:shapelayout v:ext="edit">
      <o:idmap v:ext="edit" data="1"/>
    </o:shapelayout>
  </w:shapeDefaults>
  <w:decimalSymbol w:val="."/>
  <w:listSeparator w:val=","/>
  <w15:docId w15:val="{DBE039C0-E5B8-4AE2-B4A7-2B68EDA8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57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0"/>
    <w:qFormat/>
    <w:rsid w:val="0083459D"/>
    <w:pPr>
      <w:pageBreakBefore/>
      <w:numPr>
        <w:numId w:val="3"/>
      </w:numPr>
      <w:spacing w:before="120" w:after="120"/>
      <w:outlineLvl w:val="0"/>
    </w:pPr>
    <w:rPr>
      <w:rFonts w:ascii="Arial" w:eastAsia="黑体" w:hAnsi="Arial"/>
      <w:b/>
      <w:kern w:val="2"/>
      <w:sz w:val="28"/>
      <w:szCs w:val="28"/>
    </w:rPr>
  </w:style>
  <w:style w:type="paragraph" w:styleId="2">
    <w:name w:val="heading 2"/>
    <w:next w:val="a0"/>
    <w:qFormat/>
    <w:rsid w:val="0083459D"/>
    <w:pPr>
      <w:keepNext/>
      <w:numPr>
        <w:ilvl w:val="1"/>
        <w:numId w:val="3"/>
      </w:numPr>
      <w:spacing w:before="120" w:after="120"/>
      <w:outlineLvl w:val="1"/>
    </w:pPr>
    <w:rPr>
      <w:rFonts w:ascii="Arial" w:eastAsia="黑体" w:hAnsi="Arial"/>
      <w:b/>
      <w:kern w:val="2"/>
      <w:sz w:val="24"/>
      <w:szCs w:val="24"/>
    </w:rPr>
  </w:style>
  <w:style w:type="paragraph" w:styleId="3">
    <w:name w:val="heading 3"/>
    <w:next w:val="a0"/>
    <w:qFormat/>
    <w:rsid w:val="0083459D"/>
    <w:pPr>
      <w:numPr>
        <w:ilvl w:val="2"/>
        <w:numId w:val="3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4">
    <w:name w:val="heading 4"/>
    <w:next w:val="a0"/>
    <w:qFormat/>
    <w:rsid w:val="0083459D"/>
    <w:pPr>
      <w:numPr>
        <w:ilvl w:val="3"/>
        <w:numId w:val="3"/>
      </w:numPr>
      <w:spacing w:before="60" w:after="60"/>
      <w:outlineLvl w:val="3"/>
    </w:pPr>
    <w:rPr>
      <w:rFonts w:ascii="Arial" w:eastAsia="黑体" w:hAnsi="Arial"/>
      <w:kern w:val="2"/>
      <w:sz w:val="21"/>
      <w:szCs w:val="21"/>
    </w:rPr>
  </w:style>
  <w:style w:type="paragraph" w:styleId="5">
    <w:name w:val="heading 5"/>
    <w:basedOn w:val="a0"/>
    <w:next w:val="a0"/>
    <w:qFormat/>
    <w:rsid w:val="00106B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106B1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106B1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106B1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106B16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本"/>
    <w:basedOn w:val="a0"/>
    <w:semiHidden/>
    <w:rsid w:val="00106B16"/>
    <w:pPr>
      <w:spacing w:beforeLines="25" w:afterLines="25"/>
      <w:ind w:firstLine="420"/>
    </w:pPr>
  </w:style>
  <w:style w:type="paragraph" w:customStyle="1" w:styleId="30">
    <w:name w:val="附录3"/>
    <w:next w:val="a0"/>
    <w:rsid w:val="00C04E49"/>
    <w:pPr>
      <w:numPr>
        <w:ilvl w:val="2"/>
        <w:numId w:val="14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styleId="21">
    <w:name w:val="toc 2"/>
    <w:next w:val="a0"/>
    <w:uiPriority w:val="39"/>
    <w:rsid w:val="00411602"/>
    <w:pPr>
      <w:tabs>
        <w:tab w:val="left" w:pos="1259"/>
        <w:tab w:val="right" w:leader="dot" w:pos="8295"/>
      </w:tabs>
      <w:ind w:left="420"/>
    </w:pPr>
    <w:rPr>
      <w:kern w:val="2"/>
      <w:sz w:val="21"/>
      <w:szCs w:val="21"/>
    </w:rPr>
  </w:style>
  <w:style w:type="paragraph" w:styleId="31">
    <w:name w:val="toc 3"/>
    <w:next w:val="a0"/>
    <w:uiPriority w:val="39"/>
    <w:rsid w:val="00411602"/>
    <w:pPr>
      <w:tabs>
        <w:tab w:val="left" w:pos="1678"/>
        <w:tab w:val="right" w:leader="dot" w:pos="8295"/>
      </w:tabs>
      <w:ind w:left="839"/>
    </w:pPr>
    <w:rPr>
      <w:kern w:val="2"/>
      <w:sz w:val="21"/>
      <w:szCs w:val="21"/>
    </w:rPr>
  </w:style>
  <w:style w:type="paragraph" w:styleId="a5">
    <w:name w:val="caption"/>
    <w:next w:val="a0"/>
    <w:qFormat/>
    <w:rsid w:val="002A486B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11">
    <w:name w:val="toc 1"/>
    <w:next w:val="a0"/>
    <w:uiPriority w:val="39"/>
    <w:rsid w:val="00411602"/>
    <w:pPr>
      <w:tabs>
        <w:tab w:val="right" w:leader="dot" w:pos="8295"/>
      </w:tabs>
    </w:pPr>
    <w:rPr>
      <w:rFonts w:eastAsia="黑体"/>
      <w:kern w:val="2"/>
      <w:sz w:val="24"/>
      <w:szCs w:val="24"/>
    </w:rPr>
  </w:style>
  <w:style w:type="paragraph" w:styleId="a6">
    <w:name w:val="Balloon Text"/>
    <w:basedOn w:val="a0"/>
    <w:semiHidden/>
    <w:rsid w:val="007D1704"/>
    <w:rPr>
      <w:sz w:val="18"/>
      <w:szCs w:val="18"/>
    </w:rPr>
  </w:style>
  <w:style w:type="paragraph" w:styleId="a7">
    <w:name w:val="annotation text"/>
    <w:basedOn w:val="a0"/>
    <w:semiHidden/>
    <w:rsid w:val="007D1704"/>
    <w:pPr>
      <w:jc w:val="left"/>
    </w:pPr>
  </w:style>
  <w:style w:type="character" w:styleId="a8">
    <w:name w:val="annotation reference"/>
    <w:basedOn w:val="a1"/>
    <w:semiHidden/>
    <w:rsid w:val="007D1704"/>
    <w:rPr>
      <w:sz w:val="21"/>
      <w:szCs w:val="21"/>
    </w:rPr>
  </w:style>
  <w:style w:type="paragraph" w:styleId="a9">
    <w:name w:val="annotation subject"/>
    <w:basedOn w:val="a7"/>
    <w:next w:val="a7"/>
    <w:semiHidden/>
    <w:rsid w:val="007D1704"/>
    <w:rPr>
      <w:b/>
      <w:bCs/>
    </w:rPr>
  </w:style>
  <w:style w:type="paragraph" w:customStyle="1" w:styleId="aa">
    <w:name w:val="程序"/>
    <w:next w:val="a0"/>
    <w:rsid w:val="002A486B"/>
    <w:pPr>
      <w:widowControl w:val="0"/>
      <w:shd w:val="clear" w:color="auto" w:fill="E6E6E6"/>
    </w:pPr>
    <w:rPr>
      <w:rFonts w:cs="宋体"/>
      <w:kern w:val="2"/>
      <w:sz w:val="18"/>
      <w:szCs w:val="18"/>
    </w:rPr>
  </w:style>
  <w:style w:type="paragraph" w:styleId="ab">
    <w:name w:val="Document Map"/>
    <w:basedOn w:val="a0"/>
    <w:semiHidden/>
    <w:rsid w:val="003878FF"/>
    <w:pPr>
      <w:shd w:val="clear" w:color="auto" w:fill="000080"/>
    </w:pPr>
  </w:style>
  <w:style w:type="paragraph" w:customStyle="1" w:styleId="20">
    <w:name w:val="附录2"/>
    <w:next w:val="a0"/>
    <w:rsid w:val="00C04E49"/>
    <w:pPr>
      <w:keepNext/>
      <w:numPr>
        <w:ilvl w:val="1"/>
        <w:numId w:val="14"/>
      </w:numPr>
      <w:spacing w:before="120" w:after="120"/>
      <w:outlineLvl w:val="1"/>
    </w:pPr>
    <w:rPr>
      <w:rFonts w:ascii="Arial" w:eastAsia="黑体" w:hAnsi="Arial" w:cs="Arial"/>
      <w:b/>
      <w:kern w:val="2"/>
      <w:sz w:val="24"/>
      <w:szCs w:val="24"/>
    </w:rPr>
  </w:style>
  <w:style w:type="paragraph" w:customStyle="1" w:styleId="ac">
    <w:name w:val="本文题目"/>
    <w:next w:val="a0"/>
    <w:semiHidden/>
    <w:rsid w:val="00B679B4"/>
    <w:pPr>
      <w:jc w:val="both"/>
    </w:pPr>
    <w:rPr>
      <w:rFonts w:ascii="Arial" w:eastAsia="黑体" w:hAnsi="Arial" w:cs="Arial"/>
      <w:b/>
      <w:color w:val="490C6E"/>
      <w:kern w:val="2"/>
      <w:sz w:val="48"/>
      <w:szCs w:val="48"/>
    </w:rPr>
  </w:style>
  <w:style w:type="paragraph" w:customStyle="1" w:styleId="ad">
    <w:name w:val="部门"/>
    <w:next w:val="a0"/>
    <w:semiHidden/>
    <w:rsid w:val="004C0747"/>
    <w:rPr>
      <w:rFonts w:ascii="Arial" w:eastAsia="黑体" w:hAnsi="Arial" w:cs="Arial"/>
      <w:b/>
      <w:color w:val="490C6E"/>
      <w:kern w:val="2"/>
      <w:sz w:val="24"/>
      <w:szCs w:val="24"/>
    </w:rPr>
  </w:style>
  <w:style w:type="paragraph" w:customStyle="1" w:styleId="ae">
    <w:name w:val="版本号"/>
    <w:link w:val="Char"/>
    <w:semiHidden/>
    <w:rsid w:val="004C0747"/>
    <w:rPr>
      <w:rFonts w:ascii="Arial" w:eastAsia="黑体" w:hAnsi="Arial" w:cs="Arial"/>
      <w:color w:val="490C6E"/>
      <w:kern w:val="2"/>
      <w:sz w:val="18"/>
      <w:szCs w:val="18"/>
    </w:rPr>
  </w:style>
  <w:style w:type="character" w:customStyle="1" w:styleId="Char">
    <w:name w:val="版本号 Char"/>
    <w:basedOn w:val="a1"/>
    <w:link w:val="ae"/>
    <w:semiHidden/>
    <w:rsid w:val="004C0747"/>
    <w:rPr>
      <w:rFonts w:ascii="Arial" w:eastAsia="黑体" w:hAnsi="Arial" w:cs="Arial"/>
      <w:color w:val="490C6E"/>
      <w:kern w:val="2"/>
      <w:sz w:val="18"/>
      <w:szCs w:val="18"/>
      <w:lang w:val="en-US" w:eastAsia="zh-CN" w:bidi="ar-SA"/>
    </w:rPr>
  </w:style>
  <w:style w:type="paragraph" w:customStyle="1" w:styleId="af">
    <w:name w:val="手册类型"/>
    <w:semiHidden/>
    <w:rsid w:val="00A755FF"/>
    <w:pPr>
      <w:jc w:val="right"/>
    </w:pPr>
    <w:rPr>
      <w:rFonts w:ascii="Arial" w:eastAsia="黑体" w:hAnsi="Arial" w:cs="Arial"/>
      <w:b/>
      <w:color w:val="490C6E"/>
      <w:kern w:val="2"/>
      <w:sz w:val="21"/>
      <w:szCs w:val="21"/>
    </w:rPr>
  </w:style>
  <w:style w:type="paragraph" w:customStyle="1" w:styleId="af0">
    <w:name w:val="表头"/>
    <w:rsid w:val="007D1704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1">
    <w:name w:val="公司名称"/>
    <w:semiHidden/>
    <w:rsid w:val="00A755FF"/>
    <w:rPr>
      <w:rFonts w:ascii="Arial" w:eastAsia="黑体" w:hAnsi="Arial" w:cs="Arial"/>
      <w:kern w:val="2"/>
      <w:sz w:val="21"/>
      <w:szCs w:val="21"/>
    </w:rPr>
  </w:style>
  <w:style w:type="paragraph" w:customStyle="1" w:styleId="22">
    <w:name w:val="页眉2"/>
    <w:link w:val="2Char"/>
    <w:semiHidden/>
    <w:rsid w:val="0097575D"/>
    <w:rPr>
      <w:rFonts w:ascii="Arial" w:eastAsia="黑体" w:hAnsi="Arial" w:cs="Arial"/>
      <w:b/>
      <w:color w:val="490C6E"/>
      <w:kern w:val="2"/>
      <w:sz w:val="21"/>
      <w:szCs w:val="21"/>
    </w:rPr>
  </w:style>
  <w:style w:type="character" w:customStyle="1" w:styleId="2Char">
    <w:name w:val="页眉2 Char"/>
    <w:basedOn w:val="a1"/>
    <w:link w:val="22"/>
    <w:semiHidden/>
    <w:rsid w:val="0097575D"/>
    <w:rPr>
      <w:rFonts w:ascii="Arial" w:eastAsia="黑体" w:hAnsi="Arial" w:cs="Arial"/>
      <w:b/>
      <w:color w:val="490C6E"/>
      <w:kern w:val="2"/>
      <w:sz w:val="21"/>
      <w:szCs w:val="21"/>
      <w:lang w:val="en-US" w:eastAsia="zh-CN" w:bidi="ar-SA"/>
    </w:rPr>
  </w:style>
  <w:style w:type="paragraph" w:customStyle="1" w:styleId="12">
    <w:name w:val="页眉1"/>
    <w:link w:val="1Char"/>
    <w:semiHidden/>
    <w:rsid w:val="0097575D"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490C6E"/>
      <w:kern w:val="2"/>
      <w:sz w:val="30"/>
      <w:szCs w:val="30"/>
    </w:rPr>
  </w:style>
  <w:style w:type="character" w:customStyle="1" w:styleId="1Char">
    <w:name w:val="页眉1 Char"/>
    <w:basedOn w:val="a1"/>
    <w:link w:val="12"/>
    <w:semiHidden/>
    <w:rsid w:val="0097575D"/>
    <w:rPr>
      <w:rFonts w:ascii="Arial" w:eastAsia="黑体" w:hAnsi="Arial" w:cs="Arial"/>
      <w:b/>
      <w:color w:val="490C6E"/>
      <w:kern w:val="2"/>
      <w:sz w:val="30"/>
      <w:szCs w:val="30"/>
      <w:lang w:val="en-US" w:eastAsia="zh-CN" w:bidi="ar-SA"/>
    </w:rPr>
  </w:style>
  <w:style w:type="paragraph" w:customStyle="1" w:styleId="af2">
    <w:name w:val="表文字"/>
    <w:rsid w:val="008D771F"/>
    <w:pPr>
      <w:widowControl w:val="0"/>
      <w:jc w:val="center"/>
    </w:pPr>
    <w:rPr>
      <w:sz w:val="18"/>
      <w:szCs w:val="18"/>
    </w:rPr>
  </w:style>
  <w:style w:type="paragraph" w:customStyle="1" w:styleId="32">
    <w:name w:val="页眉3"/>
    <w:link w:val="3Char"/>
    <w:semiHidden/>
    <w:rsid w:val="0097575D"/>
    <w:pPr>
      <w:jc w:val="right"/>
    </w:pPr>
    <w:rPr>
      <w:rFonts w:ascii="Arial" w:eastAsia="黑体" w:hAnsi="Arial"/>
      <w:color w:val="490C6E"/>
      <w:kern w:val="2"/>
      <w:sz w:val="18"/>
      <w:szCs w:val="18"/>
    </w:rPr>
  </w:style>
  <w:style w:type="character" w:customStyle="1" w:styleId="3Char">
    <w:name w:val="页眉3 Char"/>
    <w:basedOn w:val="a1"/>
    <w:link w:val="32"/>
    <w:semiHidden/>
    <w:rsid w:val="0097575D"/>
    <w:rPr>
      <w:rFonts w:ascii="Arial" w:eastAsia="黑体" w:hAnsi="Arial"/>
      <w:color w:val="490C6E"/>
      <w:kern w:val="2"/>
      <w:sz w:val="18"/>
      <w:szCs w:val="18"/>
      <w:lang w:val="en-US" w:eastAsia="zh-CN" w:bidi="ar-SA"/>
    </w:rPr>
  </w:style>
  <w:style w:type="character" w:styleId="af3">
    <w:name w:val="page number"/>
    <w:basedOn w:val="a1"/>
    <w:semiHidden/>
    <w:rsid w:val="0097575D"/>
    <w:rPr>
      <w:rFonts w:ascii="Times New Roman" w:hAnsi="Times New Roman"/>
      <w:color w:val="490C6E"/>
      <w:sz w:val="18"/>
      <w:szCs w:val="18"/>
    </w:rPr>
  </w:style>
  <w:style w:type="paragraph" w:customStyle="1" w:styleId="10">
    <w:name w:val="附录 1"/>
    <w:next w:val="a0"/>
    <w:rsid w:val="00C04E49"/>
    <w:pPr>
      <w:keepNext/>
      <w:pageBreakBefore/>
      <w:widowControl w:val="0"/>
      <w:numPr>
        <w:numId w:val="14"/>
      </w:numPr>
      <w:spacing w:before="120" w:after="120"/>
      <w:jc w:val="center"/>
    </w:pPr>
    <w:rPr>
      <w:rFonts w:ascii="Arial" w:eastAsia="黑体" w:hAnsi="Arial"/>
      <w:b/>
      <w:sz w:val="28"/>
      <w:szCs w:val="28"/>
    </w:rPr>
  </w:style>
  <w:style w:type="character" w:styleId="af4">
    <w:name w:val="Hyperlink"/>
    <w:basedOn w:val="a1"/>
    <w:uiPriority w:val="99"/>
    <w:rsid w:val="0097575D"/>
    <w:rPr>
      <w:color w:val="490C6E"/>
      <w:u w:val="single"/>
    </w:rPr>
  </w:style>
  <w:style w:type="paragraph" w:styleId="23">
    <w:name w:val="Body Text First Indent 2"/>
    <w:rsid w:val="004300D4"/>
    <w:pPr>
      <w:widowControl w:val="0"/>
      <w:spacing w:before="62" w:after="62"/>
      <w:ind w:firstLine="420"/>
      <w:jc w:val="both"/>
    </w:pPr>
    <w:rPr>
      <w:kern w:val="2"/>
      <w:sz w:val="21"/>
      <w:szCs w:val="24"/>
    </w:rPr>
  </w:style>
  <w:style w:type="paragraph" w:customStyle="1" w:styleId="af5">
    <w:name w:val="注"/>
    <w:rsid w:val="008D7295"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6">
    <w:name w:val="参考文献"/>
    <w:next w:val="a0"/>
    <w:rsid w:val="002A486B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f7">
    <w:name w:val="目录"/>
    <w:next w:val="a0"/>
    <w:rsid w:val="00D7593B"/>
    <w:pPr>
      <w:pageBreakBefore/>
      <w:spacing w:beforeLines="50" w:afterLines="50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af8">
    <w:name w:val="英文手册类型"/>
    <w:semiHidden/>
    <w:rsid w:val="004C0747"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">
    <w:name w:val="参考文献文字"/>
    <w:rsid w:val="00B0024D"/>
    <w:pPr>
      <w:numPr>
        <w:numId w:val="18"/>
      </w:numPr>
      <w:spacing w:line="300" w:lineRule="auto"/>
    </w:pPr>
    <w:rPr>
      <w:kern w:val="2"/>
      <w:sz w:val="21"/>
      <w:szCs w:val="21"/>
    </w:rPr>
  </w:style>
  <w:style w:type="paragraph" w:customStyle="1" w:styleId="af9">
    <w:name w:val="销售与服务网络"/>
    <w:semiHidden/>
    <w:rsid w:val="004F5247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a">
    <w:name w:val="公司"/>
    <w:semiHidden/>
    <w:rsid w:val="0097575D"/>
    <w:pPr>
      <w:spacing w:before="78" w:after="78"/>
    </w:pPr>
    <w:rPr>
      <w:rFonts w:ascii="Arial" w:eastAsia="黑体" w:hAnsi="Arial" w:cs="Gill Sans Std"/>
      <w:b/>
      <w:bCs/>
      <w:color w:val="490C6E"/>
      <w:sz w:val="24"/>
      <w:szCs w:val="24"/>
    </w:rPr>
  </w:style>
  <w:style w:type="paragraph" w:customStyle="1" w:styleId="afb">
    <w:name w:val="地址等"/>
    <w:link w:val="Char0"/>
    <w:semiHidden/>
    <w:rsid w:val="004F5247"/>
    <w:rPr>
      <w:rFonts w:eastAsia="黑体"/>
      <w:kern w:val="2"/>
      <w:sz w:val="18"/>
      <w:szCs w:val="18"/>
    </w:rPr>
  </w:style>
  <w:style w:type="character" w:customStyle="1" w:styleId="Char0">
    <w:name w:val="地址等 Char"/>
    <w:basedOn w:val="a1"/>
    <w:link w:val="afb"/>
    <w:semiHidden/>
    <w:rsid w:val="004F5247"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c">
    <w:name w:val="分公司"/>
    <w:semiHidden/>
    <w:rsid w:val="00F05E57"/>
    <w:pPr>
      <w:widowControl w:val="0"/>
      <w:spacing w:afterLines="25"/>
      <w:jc w:val="both"/>
    </w:pPr>
    <w:rPr>
      <w:rFonts w:eastAsia="黑体"/>
      <w:color w:val="490C6E"/>
      <w:kern w:val="2"/>
      <w:sz w:val="21"/>
      <w:szCs w:val="21"/>
    </w:rPr>
  </w:style>
  <w:style w:type="table" w:styleId="afd">
    <w:name w:val="Table Grid"/>
    <w:basedOn w:val="a2"/>
    <w:semiHidden/>
    <w:rsid w:val="007D361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技术支持"/>
    <w:semiHidden/>
    <w:rsid w:val="0097575D"/>
    <w:pPr>
      <w:spacing w:before="78" w:after="78"/>
    </w:pPr>
    <w:rPr>
      <w:rFonts w:ascii="Arial" w:eastAsia="黑体" w:hAnsi="Arial"/>
      <w:b/>
      <w:color w:val="490C6E"/>
      <w:kern w:val="2"/>
      <w:sz w:val="21"/>
      <w:szCs w:val="21"/>
    </w:rPr>
  </w:style>
  <w:style w:type="paragraph" w:customStyle="1" w:styleId="aff">
    <w:name w:val="网址"/>
    <w:link w:val="Char1"/>
    <w:semiHidden/>
    <w:rsid w:val="0097575D"/>
    <w:pPr>
      <w:widowControl w:val="0"/>
      <w:jc w:val="both"/>
    </w:pPr>
    <w:rPr>
      <w:rFonts w:eastAsia="黑体"/>
      <w:color w:val="490C6E"/>
      <w:kern w:val="2"/>
      <w:sz w:val="18"/>
      <w:szCs w:val="18"/>
    </w:rPr>
  </w:style>
  <w:style w:type="character" w:customStyle="1" w:styleId="Char1">
    <w:name w:val="网址 Char"/>
    <w:basedOn w:val="a1"/>
    <w:link w:val="aff"/>
    <w:semiHidden/>
    <w:rsid w:val="0097575D"/>
    <w:rPr>
      <w:rFonts w:eastAsia="黑体"/>
      <w:color w:val="490C6E"/>
      <w:kern w:val="2"/>
      <w:sz w:val="18"/>
      <w:szCs w:val="18"/>
      <w:lang w:val="en-US" w:eastAsia="zh-CN" w:bidi="ar-SA"/>
    </w:rPr>
  </w:style>
  <w:style w:type="character" w:styleId="aff0">
    <w:name w:val="FollowedHyperlink"/>
    <w:basedOn w:val="a1"/>
    <w:semiHidden/>
    <w:rsid w:val="00AF3312"/>
    <w:rPr>
      <w:color w:val="800080"/>
      <w:u w:val="single"/>
    </w:rPr>
  </w:style>
  <w:style w:type="paragraph" w:customStyle="1" w:styleId="aff1">
    <w:name w:val="画布图片"/>
    <w:semiHidden/>
    <w:rsid w:val="00E0039C"/>
    <w:rPr>
      <w:color w:val="000080"/>
      <w:kern w:val="2"/>
      <w:sz w:val="21"/>
      <w:szCs w:val="24"/>
    </w:rPr>
  </w:style>
  <w:style w:type="paragraph" w:customStyle="1" w:styleId="aff2">
    <w:name w:val="样式"/>
    <w:basedOn w:val="a4"/>
    <w:semiHidden/>
    <w:rsid w:val="003A0509"/>
    <w:pPr>
      <w:ind w:left="1134" w:firstLine="0"/>
      <w:jc w:val="center"/>
    </w:pPr>
    <w:rPr>
      <w:rFonts w:cs="宋体"/>
      <w:szCs w:val="20"/>
    </w:rPr>
  </w:style>
  <w:style w:type="paragraph" w:styleId="aff3">
    <w:name w:val="header"/>
    <w:basedOn w:val="a0"/>
    <w:semiHidden/>
    <w:rsid w:val="007D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4">
    <w:name w:val="footer"/>
    <w:basedOn w:val="a0"/>
    <w:semiHidden/>
    <w:rsid w:val="0090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f5">
    <w:name w:val="续上表"/>
    <w:rsid w:val="00314521"/>
    <w:pPr>
      <w:jc w:val="center"/>
    </w:pPr>
    <w:rPr>
      <w:rFonts w:ascii="Arial" w:eastAsia="黑体" w:hAnsi="Arial" w:cs="Arial"/>
      <w:kern w:val="2"/>
      <w:sz w:val="21"/>
      <w:szCs w:val="21"/>
    </w:rPr>
  </w:style>
  <w:style w:type="paragraph" w:styleId="aff6">
    <w:name w:val="List Paragraph"/>
    <w:basedOn w:val="a0"/>
    <w:uiPriority w:val="34"/>
    <w:qFormat/>
    <w:rsid w:val="005600B1"/>
    <w:pPr>
      <w:ind w:firstLineChars="200" w:firstLine="420"/>
    </w:pPr>
  </w:style>
  <w:style w:type="paragraph" w:styleId="aff7">
    <w:name w:val="table of authorities"/>
    <w:basedOn w:val="a0"/>
    <w:next w:val="a0"/>
    <w:semiHidden/>
    <w:rsid w:val="001956A1"/>
    <w:pPr>
      <w:ind w:left="420"/>
    </w:pPr>
  </w:style>
  <w:style w:type="paragraph" w:styleId="aff8">
    <w:name w:val="Revision"/>
    <w:hidden/>
    <w:uiPriority w:val="99"/>
    <w:semiHidden/>
    <w:rsid w:val="00370A2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uoanqi\&#26700;&#38754;\&#24037;&#31243;&#25216;&#26415;&#31508;&#35760;_&#27169;&#26495;_20120823&#65288;&#33268;&#36828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8903F-6F87-42DF-9A33-C829A4F7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工程技术笔记_模板_20120823（致远）.dot</Template>
  <TotalTime>1408</TotalTime>
  <Pages>15</Pages>
  <Words>1793</Words>
  <Characters>10223</Characters>
  <Application>Microsoft Office Word</Application>
  <DocSecurity>0</DocSecurity>
  <Lines>85</Lines>
  <Paragraphs>23</Paragraphs>
  <ScaleCrop>false</ScaleCrop>
  <Company>zlgmcu</Company>
  <LinksUpToDate>false</LinksUpToDate>
  <CharactersWithSpaces>11993</CharactersWithSpaces>
  <SharedDoc>false</SharedDoc>
  <HLinks>
    <vt:vector size="42" baseType="variant"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_Toc216326812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_Toc216326811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_Toc216326810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_Toc216326809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_Toc216326808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_Toc216326807</vt:lpwstr>
      </vt:variant>
      <vt:variant>
        <vt:i4>1245246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_Toc216326806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guoanqi</dc:creator>
  <cp:keywords/>
  <dc:description/>
  <cp:lastModifiedBy>PC</cp:lastModifiedBy>
  <cp:revision>619</cp:revision>
  <cp:lastPrinted>2008-01-28T01:40:00Z</cp:lastPrinted>
  <dcterms:created xsi:type="dcterms:W3CDTF">2013-05-13T03:28:00Z</dcterms:created>
  <dcterms:modified xsi:type="dcterms:W3CDTF">2016-05-23T08:52:00Z</dcterms:modified>
</cp:coreProperties>
</file>